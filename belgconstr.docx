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62"/>
      </w:tblGrid>
      <w:tr w:rsidR="00000000" w14:paraId="3F183A01" w14:textId="77777777">
        <w:trPr>
          <w:cantSplit/>
        </w:trPr>
        <w:tc>
          <w:tcPr>
            <w:tcW w:w="11291" w:type="dxa"/>
            <w:tcBorders>
              <w:top w:val="single" w:sz="4" w:space="0" w:color="auto"/>
              <w:left w:val="single" w:sz="4" w:space="0" w:color="auto"/>
              <w:bottom w:val="nil"/>
              <w:right w:val="single" w:sz="4" w:space="0" w:color="auto"/>
            </w:tcBorders>
            <w:hideMark/>
          </w:tcPr>
          <w:p w14:paraId="05CDB152" w14:textId="77777777" w:rsidR="00000000" w:rsidRDefault="00D4396A">
            <w:pPr>
              <w:spacing w:before="100" w:beforeAutospacing="1" w:after="100" w:afterAutospacing="1" w:line="240" w:lineRule="auto"/>
              <w:ind w:left="1418" w:right="567"/>
              <w:jc w:val="center"/>
              <w:rPr>
                <w:rFonts w:eastAsia="Times New Roman"/>
                <w:b/>
                <w:bCs/>
                <w:color w:val="000000"/>
                <w:sz w:val="36"/>
                <w:szCs w:val="36"/>
                <w:lang w:val="fr-FR" w:eastAsia="en-US"/>
              </w:rPr>
            </w:pPr>
            <w:r>
              <w:rPr>
                <w:rFonts w:eastAsia="Times New Roman"/>
                <w:b/>
                <w:bCs/>
                <w:color w:val="000000"/>
                <w:sz w:val="36"/>
                <w:szCs w:val="36"/>
                <w:lang w:val="fr-FR" w:eastAsia="en-US"/>
              </w:rPr>
              <w:t>LIJST BELGISCHE RADIO-CONSTRUCTEURS</w:t>
            </w:r>
          </w:p>
        </w:tc>
      </w:tr>
      <w:tr w:rsidR="00000000" w14:paraId="6B8FACAB" w14:textId="77777777">
        <w:trPr>
          <w:cantSplit/>
        </w:trPr>
        <w:tc>
          <w:tcPr>
            <w:tcW w:w="11291" w:type="dxa"/>
            <w:tcBorders>
              <w:top w:val="nil"/>
              <w:left w:val="single" w:sz="4" w:space="0" w:color="auto"/>
              <w:bottom w:val="single" w:sz="4" w:space="0" w:color="auto"/>
              <w:right w:val="single" w:sz="4" w:space="0" w:color="auto"/>
            </w:tcBorders>
            <w:hideMark/>
          </w:tcPr>
          <w:p w14:paraId="1F762071" w14:textId="77777777" w:rsidR="00000000" w:rsidRDefault="00D4396A">
            <w:pPr>
              <w:spacing w:before="100" w:beforeAutospacing="1" w:after="100" w:afterAutospacing="1" w:line="240" w:lineRule="auto"/>
              <w:ind w:left="1418" w:right="567"/>
              <w:rPr>
                <w:rFonts w:eastAsia="Times New Roman"/>
                <w:b/>
                <w:bCs/>
                <w:color w:val="000000"/>
                <w:lang w:eastAsia="en-US"/>
              </w:rPr>
            </w:pPr>
            <w:r>
              <w:rPr>
                <w:rFonts w:eastAsia="Times New Roman"/>
                <w:b/>
                <w:bCs/>
                <w:color w:val="000000"/>
                <w:lang w:eastAsia="en-US"/>
              </w:rPr>
              <w:t>Deze lijst werd opgesteld aan de hand van:</w:t>
            </w:r>
          </w:p>
          <w:p w14:paraId="11C74DFE" w14:textId="77777777" w:rsidR="00000000" w:rsidRDefault="00D4396A">
            <w:pPr>
              <w:pStyle w:val="Lijstalinea"/>
              <w:numPr>
                <w:ilvl w:val="0"/>
                <w:numId w:val="1"/>
              </w:numPr>
              <w:spacing w:before="100" w:beforeAutospacing="1" w:after="100" w:afterAutospacing="1" w:line="240" w:lineRule="auto"/>
              <w:ind w:right="567"/>
              <w:rPr>
                <w:rFonts w:eastAsia="Times New Roman"/>
                <w:b/>
                <w:bCs/>
                <w:color w:val="000000"/>
                <w:lang w:val="en-US" w:eastAsia="en-US"/>
              </w:rPr>
            </w:pPr>
            <w:r>
              <w:rPr>
                <w:rFonts w:eastAsia="Times New Roman"/>
                <w:b/>
                <w:bCs/>
                <w:color w:val="000000"/>
                <w:lang w:val="en-US" w:eastAsia="en-US"/>
              </w:rPr>
              <w:t>Lijst Thierry Magis (website Radiocollection)</w:t>
            </w:r>
          </w:p>
          <w:p w14:paraId="2607D2EE" w14:textId="77777777" w:rsidR="00000000" w:rsidRDefault="00D4396A">
            <w:pPr>
              <w:pStyle w:val="Lijstalinea"/>
              <w:numPr>
                <w:ilvl w:val="0"/>
                <w:numId w:val="1"/>
              </w:numPr>
              <w:spacing w:before="100" w:beforeAutospacing="1" w:after="100" w:afterAutospacing="1" w:line="240" w:lineRule="auto"/>
              <w:ind w:right="567"/>
              <w:rPr>
                <w:rFonts w:eastAsia="Times New Roman"/>
                <w:b/>
                <w:bCs/>
                <w:color w:val="000000"/>
                <w:lang w:val="en-US" w:eastAsia="en-US"/>
              </w:rPr>
            </w:pPr>
            <w:r>
              <w:rPr>
                <w:rFonts w:eastAsia="Times New Roman"/>
                <w:b/>
                <w:bCs/>
                <w:color w:val="000000"/>
                <w:lang w:val="en-US" w:eastAsia="en-US"/>
              </w:rPr>
              <w:t>Lijst Bruno Brasseur (2007)</w:t>
            </w:r>
          </w:p>
          <w:p w14:paraId="1533BD25" w14:textId="77777777" w:rsidR="00000000" w:rsidRDefault="00D4396A">
            <w:pPr>
              <w:pStyle w:val="Lijstalinea"/>
              <w:numPr>
                <w:ilvl w:val="0"/>
                <w:numId w:val="1"/>
              </w:numPr>
              <w:spacing w:before="100" w:beforeAutospacing="1" w:after="100" w:afterAutospacing="1" w:line="240" w:lineRule="auto"/>
              <w:ind w:right="567"/>
              <w:rPr>
                <w:rFonts w:eastAsia="Times New Roman"/>
                <w:b/>
                <w:bCs/>
                <w:color w:val="000000"/>
                <w:lang w:val="en-US" w:eastAsia="en-US"/>
              </w:rPr>
            </w:pPr>
            <w:r>
              <w:rPr>
                <w:rFonts w:eastAsia="Times New Roman"/>
                <w:b/>
                <w:bCs/>
                <w:color w:val="000000"/>
                <w:lang w:val="en-US" w:eastAsia="en-US"/>
              </w:rPr>
              <w:t>Scriptie Bruno Brasseur</w:t>
            </w:r>
          </w:p>
          <w:p w14:paraId="7CEBEF42" w14:textId="77777777" w:rsidR="00000000" w:rsidRDefault="00D4396A">
            <w:pPr>
              <w:pStyle w:val="Lijstalinea"/>
              <w:numPr>
                <w:ilvl w:val="0"/>
                <w:numId w:val="1"/>
              </w:numPr>
              <w:spacing w:before="100" w:beforeAutospacing="1" w:after="100" w:afterAutospacing="1" w:line="240" w:lineRule="auto"/>
              <w:ind w:right="567"/>
              <w:rPr>
                <w:rFonts w:eastAsia="Times New Roman"/>
                <w:b/>
                <w:bCs/>
                <w:color w:val="000000"/>
                <w:lang w:eastAsia="en-US"/>
              </w:rPr>
            </w:pPr>
            <w:r>
              <w:rPr>
                <w:rFonts w:eastAsia="Times New Roman"/>
                <w:b/>
                <w:bCs/>
                <w:color w:val="000000"/>
                <w:lang w:eastAsia="en-US"/>
              </w:rPr>
              <w:t>Belgische radioconstructeurs in het interbellum (Guido Nys)</w:t>
            </w:r>
          </w:p>
          <w:p w14:paraId="0246A760" w14:textId="77777777" w:rsidR="00000000" w:rsidRDefault="00D4396A">
            <w:pPr>
              <w:pStyle w:val="Lijstalinea"/>
              <w:numPr>
                <w:ilvl w:val="0"/>
                <w:numId w:val="1"/>
              </w:numPr>
              <w:spacing w:before="100" w:beforeAutospacing="1" w:after="100" w:afterAutospacing="1" w:line="240" w:lineRule="auto"/>
              <w:ind w:right="567"/>
              <w:rPr>
                <w:rFonts w:eastAsia="Times New Roman"/>
                <w:b/>
                <w:bCs/>
                <w:color w:val="000000"/>
                <w:lang w:eastAsia="en-US"/>
              </w:rPr>
            </w:pPr>
            <w:r>
              <w:rPr>
                <w:rFonts w:eastAsia="Times New Roman"/>
                <w:b/>
                <w:bCs/>
                <w:color w:val="000000"/>
                <w:lang w:eastAsia="en-US"/>
              </w:rPr>
              <w:t xml:space="preserve">Eigen opzoekwerk – Folders, catalogusen, kranten, jaarboeken (handel en industrie), ….. </w:t>
            </w:r>
          </w:p>
        </w:tc>
      </w:tr>
      <w:tr w:rsidR="00000000" w14:paraId="1D83184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1E00F1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A la tour Eiffel (1924 - 1926)</w:t>
            </w:r>
          </w:p>
          <w:p w14:paraId="0BAEBBC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J. Hersleven </w:t>
            </w:r>
          </w:p>
          <w:p w14:paraId="4967329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Handel in accessoires voor fotografie en TSF. </w:t>
            </w:r>
          </w:p>
          <w:p w14:paraId="170BAAA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Minstens 1 kristalontvanger onder eigen naam uitgebracht</w:t>
            </w:r>
          </w:p>
          <w:p w14:paraId="359E85E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Rue Du Bailli  50 BRUSSEL </w:t>
            </w:r>
          </w:p>
        </w:tc>
      </w:tr>
      <w:tr w:rsidR="00000000" w14:paraId="28F0ABD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9481CB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A ROSE &amp; FILS Radio-Electricité (jaren 20 -      )</w:t>
            </w:r>
          </w:p>
          <w:p w14:paraId="6E824AA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Jaren 20. </w:t>
            </w:r>
          </w:p>
          <w:p w14:paraId="1777E9E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ontvangers</w:t>
            </w:r>
          </w:p>
          <w:p w14:paraId="6E54092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Place Lehon 19 Namen</w:t>
            </w:r>
          </w:p>
        </w:tc>
      </w:tr>
      <w:tr w:rsidR="00000000" w14:paraId="66B2D2D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3FC015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A.C.E.C.</w:t>
            </w:r>
          </w:p>
          <w:p w14:paraId="65CC119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de Constructions Electriques de Charleroi</w:t>
            </w:r>
          </w:p>
          <w:p w14:paraId="60CC97E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enregisteurs SONOFIL et RADIOFIL, appareils de mesure, équipements de télévision, téléviseurs.</w:t>
            </w:r>
          </w:p>
          <w:p w14:paraId="23ECCAB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Route de Philippeville, Charleroi (1925)</w:t>
            </w:r>
          </w:p>
          <w:p w14:paraId="4E29BF1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52, Rue Charles Cambier Duprêt, Charleroi (division électroni</w:t>
            </w:r>
            <w:r>
              <w:rPr>
                <w:rFonts w:eastAsia="Times New Roman"/>
                <w:color w:val="000000"/>
                <w:sz w:val="27"/>
                <w:szCs w:val="27"/>
                <w:lang w:val="fr-FR" w:eastAsia="en-US"/>
              </w:rPr>
              <w:t>que, en 1949 et après)</w:t>
            </w:r>
          </w:p>
          <w:p w14:paraId="3294FC2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Service VPV : rue Vital Francoise, Marcinelle (1968)</w:t>
            </w:r>
          </w:p>
          <w:p w14:paraId="1899FE05" w14:textId="77777777" w:rsidR="00000000" w:rsidRDefault="00D4396A">
            <w:pPr>
              <w:spacing w:after="0" w:line="240" w:lineRule="auto"/>
              <w:rPr>
                <w:lang w:val="fr-FR" w:eastAsia="en-US"/>
              </w:rPr>
            </w:pPr>
          </w:p>
        </w:tc>
      </w:tr>
      <w:tr w:rsidR="00000000" w14:paraId="5566338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54F77D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ACME</w:t>
            </w:r>
          </w:p>
          <w:p w14:paraId="04B4747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de Constructions Mecano - Electriques, établissements Grimberg</w:t>
            </w:r>
          </w:p>
          <w:p w14:paraId="19E5475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bobinages, cadrans, pièces détachées</w:t>
            </w:r>
          </w:p>
          <w:p w14:paraId="0BEF628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142 rue Lairesse, Liege (jusque octobre 1936)</w:t>
            </w:r>
          </w:p>
          <w:p w14:paraId="79A286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142 rue Gretry, Liege (à partir d'octobre 1936, encore à cette adresse en 1948)</w:t>
            </w:r>
          </w:p>
          <w:p w14:paraId="6B07A5A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(La radio professionnelle belge, okt 1946, nr 26, p17 en jan 1946 nr 40 p20</w:t>
            </w:r>
          </w:p>
          <w:p w14:paraId="1F6A8B14" w14:textId="77777777" w:rsidR="00000000" w:rsidRDefault="00D4396A">
            <w:pPr>
              <w:spacing w:after="0" w:line="240" w:lineRule="auto"/>
              <w:rPr>
                <w:lang w:val="fr-FR" w:eastAsia="en-US"/>
              </w:rPr>
            </w:pPr>
          </w:p>
        </w:tc>
      </w:tr>
      <w:tr w:rsidR="00000000" w14:paraId="54E047A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CD4149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A.C.R. (1924-1930)</w:t>
            </w:r>
          </w:p>
          <w:p w14:paraId="7F26CE6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de Constructions Radiophoniques N.V.</w:t>
            </w:r>
          </w:p>
          <w:p w14:paraId="0ECA292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w:t>
            </w:r>
          </w:p>
          <w:p w14:paraId="7C9A8DA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Avenue de l’Oréé </w:t>
            </w:r>
            <w:r>
              <w:rPr>
                <w:rFonts w:eastAsia="Times New Roman"/>
                <w:color w:val="000000"/>
                <w:sz w:val="27"/>
                <w:szCs w:val="27"/>
                <w:lang w:val="fr-FR" w:eastAsia="en-US"/>
              </w:rPr>
              <w:t>20 Watermael-Boitsfort</w:t>
            </w:r>
          </w:p>
          <w:p w14:paraId="5039CFA8"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6082FB9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B29D9E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ACREM RADIO (Vooroorlogs-            )</w:t>
            </w:r>
          </w:p>
          <w:p w14:paraId="4F98BBD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316B3A4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w:t>
            </w:r>
          </w:p>
          <w:p w14:paraId="79A712A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USINES : Rue des Arquebusiers 35, Mons en Chaussée de Jette 388, Brussel</w:t>
            </w:r>
          </w:p>
          <w:p w14:paraId="1983633E"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7BACCEA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BFAC74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A.C.T.I.  (1924-1928)</w:t>
            </w:r>
          </w:p>
          <w:p w14:paraId="7EBC504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Ateliers et </w:t>
            </w:r>
            <w:r>
              <w:rPr>
                <w:rFonts w:eastAsia="Times New Roman"/>
                <w:color w:val="000000"/>
                <w:sz w:val="27"/>
                <w:szCs w:val="27"/>
                <w:lang w:val="fr-FR" w:eastAsia="en-US"/>
              </w:rPr>
              <w:t>Comptoir Techniques et industrielle N.V.</w:t>
            </w:r>
          </w:p>
          <w:p w14:paraId="195F967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w:t>
            </w:r>
          </w:p>
          <w:p w14:paraId="031B5C2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Loosstraat 33-35, Antwerpen</w:t>
            </w:r>
          </w:p>
          <w:p w14:paraId="4BABC5C5"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val="fr-FR" w:eastAsia="en-US"/>
              </w:rPr>
            </w:pPr>
            <w:r>
              <w:rPr>
                <w:rFonts w:eastAsia="Times New Roman"/>
                <w:i/>
                <w:iCs/>
                <w:color w:val="000000"/>
                <w:lang w:val="fr-FR" w:eastAsia="en-US"/>
              </w:rPr>
              <w:t xml:space="preserve">Fabrication, le commerce, </w:t>
            </w:r>
            <w:r>
              <w:rPr>
                <w:rFonts w:eastAsia="Times New Roman"/>
                <w:i/>
                <w:iCs/>
                <w:color w:val="000000"/>
                <w:lang w:val="fr-FR" w:eastAsia="en-US"/>
              </w:rPr>
              <w:t>l'importation et l'exportation de tous appareils électriques et spécialement des appareils de radiotélégraphie et de radiotéléphonie et des pièces qui les composent, l'installation et l'exploitation de tous postes récepteurs et émetteurs et tous autres tra</w:t>
            </w:r>
            <w:r>
              <w:rPr>
                <w:rFonts w:eastAsia="Times New Roman"/>
                <w:i/>
                <w:iCs/>
                <w:color w:val="000000"/>
                <w:lang w:val="fr-FR" w:eastAsia="en-US"/>
              </w:rPr>
              <w:t>vaux mécaniques</w:t>
            </w:r>
          </w:p>
          <w:p w14:paraId="17CF02D8"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4E4E472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F804FE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A.D. Audio</w:t>
            </w:r>
          </w:p>
          <w:p w14:paraId="68873C1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Monsieur André Dumortier (il ne s'agit pas du pianiste du même nom).</w:t>
            </w:r>
          </w:p>
          <w:p w14:paraId="27194E5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Amplificateurs, tuners, Hi-Fi haut de gamme</w:t>
            </w:r>
          </w:p>
          <w:p w14:paraId="10E04A5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132 rue Defacqz, 1050 Bruxelles (Ixelles)</w:t>
            </w:r>
          </w:p>
          <w:p w14:paraId="07908516" w14:textId="77777777" w:rsidR="00000000" w:rsidRDefault="00D4396A">
            <w:pPr>
              <w:spacing w:after="0" w:line="240" w:lineRule="auto"/>
              <w:rPr>
                <w:lang w:val="fr-FR" w:eastAsia="en-US"/>
              </w:rPr>
            </w:pPr>
          </w:p>
        </w:tc>
      </w:tr>
      <w:tr w:rsidR="00000000" w14:paraId="099A0CD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C0D6D4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ADRIA  (1932 -              )</w:t>
            </w:r>
          </w:p>
          <w:p w14:paraId="1A2708A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Monsieur Willy Putz.</w:t>
            </w:r>
          </w:p>
          <w:p w14:paraId="6683B4C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65BBF6E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36 rue de l'harmonie, Verviers. (1936)</w:t>
            </w:r>
          </w:p>
          <w:p w14:paraId="76FC2BB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40 rue Clement XIV, Andrimont.(1932)</w:t>
            </w:r>
          </w:p>
          <w:p w14:paraId="432550D0" w14:textId="77777777" w:rsidR="00000000" w:rsidRDefault="00D4396A">
            <w:pPr>
              <w:spacing w:after="0" w:line="240" w:lineRule="auto"/>
              <w:rPr>
                <w:lang w:val="fr-FR" w:eastAsia="en-US"/>
              </w:rPr>
            </w:pPr>
          </w:p>
        </w:tc>
      </w:tr>
      <w:tr w:rsidR="00000000" w14:paraId="4C78136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5EC30D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ADRIEN DE BACKER (              -               )</w:t>
            </w:r>
          </w:p>
          <w:p w14:paraId="011A3E3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6D1679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0A7F309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Brussel</w:t>
            </w:r>
          </w:p>
        </w:tc>
      </w:tr>
      <w:tr w:rsidR="00000000" w14:paraId="69B7277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58C5A1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A.E.I. (1919 -  </w:t>
            </w:r>
          </w:p>
          <w:p w14:paraId="6469D74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NV. Société Belge d’apparaillage </w:t>
            </w:r>
            <w:r>
              <w:rPr>
                <w:rFonts w:eastAsia="Times New Roman"/>
                <w:color w:val="000000"/>
                <w:sz w:val="27"/>
                <w:szCs w:val="27"/>
                <w:lang w:val="fr-FR" w:eastAsia="en-US"/>
              </w:rPr>
              <w:t>Electrique et Industriel</w:t>
            </w:r>
          </w:p>
          <w:p w14:paraId="4B73FF2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G. Stienlet et Cie</w:t>
            </w:r>
          </w:p>
          <w:p w14:paraId="3C11596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l’instruction 45-47 Brussel</w:t>
            </w:r>
          </w:p>
          <w:p w14:paraId="009EDDF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Vanaf 1924 afdeling TSF -&gt; 5 modellen (Nys Guido)            </w:t>
            </w:r>
          </w:p>
        </w:tc>
      </w:tr>
      <w:tr w:rsidR="00000000" w14:paraId="72DFF59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273254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bookmarkStart w:id="0" w:name="ael"/>
            <w:r>
              <w:rPr>
                <w:rFonts w:eastAsia="Times New Roman"/>
                <w:b/>
                <w:bCs/>
                <w:color w:val="000000"/>
                <w:sz w:val="27"/>
                <w:szCs w:val="27"/>
                <w:lang w:eastAsia="en-US"/>
              </w:rPr>
              <w:t>A.E.L.</w:t>
            </w:r>
            <w:bookmarkEnd w:id="0"/>
            <w:r>
              <w:rPr>
                <w:rFonts w:eastAsia="Times New Roman"/>
                <w:b/>
                <w:bCs/>
                <w:color w:val="000000"/>
                <w:sz w:val="27"/>
                <w:szCs w:val="27"/>
                <w:lang w:eastAsia="en-US"/>
              </w:rPr>
              <w:t xml:space="preserve"> (1931-       )</w:t>
            </w:r>
          </w:p>
          <w:p w14:paraId="0669060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N.V. AEL – BAKISEL (Ateliers d‘Electricité)</w:t>
            </w:r>
          </w:p>
          <w:p w14:paraId="061A1FF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Transformateurs, amplis, chargeurs, selfs, moula</w:t>
            </w:r>
            <w:r>
              <w:rPr>
                <w:rFonts w:eastAsia="Times New Roman"/>
                <w:color w:val="000000"/>
                <w:sz w:val="27"/>
                <w:szCs w:val="27"/>
                <w:lang w:val="fr-FR" w:eastAsia="en-US"/>
              </w:rPr>
              <w:t>ge de bakélite.</w:t>
            </w:r>
          </w:p>
          <w:p w14:paraId="3348977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 à 21, rue Delimborgh, Marcinelle (1936, 1965)</w:t>
            </w:r>
          </w:p>
          <w:p w14:paraId="02E6FF62" w14:textId="77777777" w:rsidR="00000000" w:rsidRDefault="00D4396A">
            <w:pPr>
              <w:spacing w:after="0" w:line="240" w:lineRule="auto"/>
              <w:rPr>
                <w:lang w:val="fr-FR" w:eastAsia="en-US"/>
              </w:rPr>
            </w:pPr>
          </w:p>
        </w:tc>
      </w:tr>
      <w:tr w:rsidR="00000000" w14:paraId="3FC0BD2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4DD9B6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A.F.S. (1924 – 1930)  </w:t>
            </w:r>
          </w:p>
          <w:p w14:paraId="149F2DB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eastAsia="en-US"/>
              </w:rPr>
              <w:t>Ancienne Firme Schneider</w:t>
            </w:r>
          </w:p>
          <w:p w14:paraId="39A9658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Leverancier van electrische produkten. </w:t>
            </w:r>
          </w:p>
          <w:p w14:paraId="32A9A22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Batterijontvangers met4 lampen Résonaphone -&gt; de Super Résonaphone ook in meubel  </w:t>
            </w:r>
            <w:r>
              <w:rPr>
                <w:rFonts w:eastAsia="Times New Roman"/>
                <w:color w:val="000000"/>
                <w:sz w:val="27"/>
                <w:szCs w:val="27"/>
                <w:lang w:eastAsia="en-US"/>
              </w:rPr>
              <w:t>en luidspreker Résonor</w:t>
            </w:r>
          </w:p>
          <w:p w14:paraId="30BF448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la Limite 29, Brussel</w:t>
            </w:r>
          </w:p>
          <w:p w14:paraId="34B5DBDF" w14:textId="77777777" w:rsidR="00000000" w:rsidRDefault="00D4396A">
            <w:pPr>
              <w:spacing w:before="100" w:beforeAutospacing="1" w:after="100" w:afterAutospacing="1" w:line="240" w:lineRule="auto"/>
              <w:ind w:left="105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         </w:t>
            </w:r>
          </w:p>
        </w:tc>
      </w:tr>
      <w:tr w:rsidR="00000000" w14:paraId="2C7B69B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0252B0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Alexandre A. Guidalevitch &amp; Co. (1933-           )</w:t>
            </w:r>
          </w:p>
          <w:p w14:paraId="0CF1802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27CEC16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ainsi que le commerce, la fabrication et la représentation de ces appareils (o.a. T.S.F.)</w:t>
            </w:r>
          </w:p>
          <w:p w14:paraId="41DF10D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du Curé 23, Brussel. </w:t>
            </w:r>
          </w:p>
          <w:p w14:paraId="2596FD2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03/04/49 La </w:t>
            </w:r>
            <w:r>
              <w:rPr>
                <w:rFonts w:eastAsia="Times New Roman"/>
                <w:color w:val="000000"/>
                <w:sz w:val="27"/>
                <w:szCs w:val="27"/>
                <w:lang w:val="fr-FR" w:eastAsia="en-US"/>
              </w:rPr>
              <w:t xml:space="preserve">Nation Belge (krant) « PDK BRUSSEL, Demande aux fins de déclaration de décès… si cette personne est encore en vie… </w:t>
            </w:r>
            <w:r>
              <w:rPr>
                <w:rFonts w:eastAsia="Times New Roman"/>
                <w:color w:val="000000"/>
                <w:sz w:val="27"/>
                <w:szCs w:val="27"/>
                <w:lang w:eastAsia="en-US"/>
              </w:rPr>
              <w:t>GUIDALEVITCH Alexandre ° te RUsland, Sébastopol, op 29/07/1900, wnde te Brussel, Rue Vilain XIV 40</w:t>
            </w:r>
          </w:p>
        </w:tc>
      </w:tr>
      <w:tr w:rsidR="00000000" w14:paraId="0DAC116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594289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bookmarkStart w:id="1" w:name="alfa"/>
            <w:r>
              <w:rPr>
                <w:rFonts w:eastAsia="Times New Roman"/>
                <w:b/>
                <w:bCs/>
                <w:color w:val="000000"/>
                <w:sz w:val="27"/>
                <w:szCs w:val="27"/>
                <w:lang w:eastAsia="en-US"/>
              </w:rPr>
              <w:t>ALFA-RADIO / ALFA</w:t>
            </w:r>
            <w:bookmarkEnd w:id="1"/>
            <w:r>
              <w:rPr>
                <w:rFonts w:eastAsia="Times New Roman"/>
                <w:b/>
                <w:bCs/>
                <w:color w:val="000000"/>
                <w:sz w:val="27"/>
                <w:szCs w:val="27"/>
                <w:lang w:eastAsia="en-US"/>
              </w:rPr>
              <w:t xml:space="preserve"> </w:t>
            </w:r>
            <w:r>
              <w:rPr>
                <w:rFonts w:eastAsia="Times New Roman"/>
                <w:b/>
                <w:bCs/>
                <w:color w:val="000000"/>
                <w:sz w:val="27"/>
                <w:szCs w:val="27"/>
                <w:lang w:eastAsia="en-US"/>
              </w:rPr>
              <w:t xml:space="preserve">(1934- 1939?) </w:t>
            </w:r>
          </w:p>
          <w:p w14:paraId="6FE5F3C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ALFA</w:t>
            </w:r>
          </w:p>
          <w:p w14:paraId="63C6321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Merk van </w:t>
            </w:r>
            <w:hyperlink r:id="rId5" w:anchor="auriema" w:history="1">
              <w:r>
                <w:rPr>
                  <w:rStyle w:val="Hyperlink"/>
                  <w:rFonts w:eastAsia="Times New Roman"/>
                  <w:sz w:val="27"/>
                  <w:szCs w:val="27"/>
                  <w:lang w:val="fr-FR" w:eastAsia="en-US"/>
                </w:rPr>
                <w:t xml:space="preserve">Aurièma Radio </w:t>
              </w:r>
            </w:hyperlink>
            <w:r>
              <w:rPr>
                <w:rStyle w:val="Hyperlink"/>
                <w:rFonts w:eastAsia="Times New Roman"/>
                <w:sz w:val="27"/>
                <w:szCs w:val="27"/>
                <w:lang w:val="fr-FR" w:eastAsia="en-US"/>
              </w:rPr>
              <w:t>Corporation</w:t>
            </w:r>
            <w:r>
              <w:rPr>
                <w:rFonts w:eastAsia="Times New Roman"/>
                <w:color w:val="000000"/>
                <w:sz w:val="27"/>
                <w:szCs w:val="27"/>
                <w:lang w:val="fr-FR" w:eastAsia="en-US"/>
              </w:rPr>
              <w:t xml:space="preserve"> (années 30). </w:t>
            </w:r>
            <w:r>
              <w:rPr>
                <w:rFonts w:eastAsia="Times New Roman"/>
                <w:color w:val="000000"/>
                <w:sz w:val="27"/>
                <w:szCs w:val="27"/>
                <w:lang w:eastAsia="en-US"/>
              </w:rPr>
              <w:t xml:space="preserve">Stichtingsdatum onbekend. </w:t>
            </w:r>
          </w:p>
          <w:p w14:paraId="457BC47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Radio (Ariema importeeerde </w:t>
            </w:r>
            <w:r>
              <w:rPr>
                <w:rFonts w:eastAsia="Times New Roman"/>
                <w:color w:val="000000"/>
                <w:sz w:val="27"/>
                <w:szCs w:val="27"/>
                <w:lang w:eastAsia="en-US"/>
              </w:rPr>
              <w:t>tevens Amerikaanse toestellen)</w:t>
            </w:r>
          </w:p>
          <w:p w14:paraId="382CE09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Crespel 45 te Elsene</w:t>
            </w:r>
          </w:p>
          <w:p w14:paraId="2CB11F7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Chaussée de Waterloo 496 te Brussel (1937)</w:t>
            </w:r>
          </w:p>
          <w:p w14:paraId="2211799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Auriema deed later ook import van materiaal van Shure (1951), Dumont (1959)</w:t>
            </w:r>
          </w:p>
          <w:p w14:paraId="1373644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80, Rue de la Senne, Bruxelles. </w:t>
            </w:r>
            <w:r>
              <w:rPr>
                <w:rFonts w:eastAsia="Times New Roman"/>
                <w:color w:val="000000"/>
                <w:sz w:val="27"/>
                <w:szCs w:val="27"/>
                <w:lang w:eastAsia="en-US"/>
              </w:rPr>
              <w:t>(après-guerre, 1951)- Auriema</w:t>
            </w:r>
          </w:p>
          <w:p w14:paraId="4CDA2B3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496 chaussée de Wat</w:t>
            </w:r>
            <w:r>
              <w:rPr>
                <w:rFonts w:eastAsia="Times New Roman"/>
                <w:color w:val="000000"/>
                <w:sz w:val="27"/>
                <w:szCs w:val="27"/>
                <w:lang w:val="fr-FR" w:eastAsia="en-US"/>
              </w:rPr>
              <w:t>erloo (après guerre)- Auriema 32a, Avenue Louise, Bruxelles. (1933) - Auriema</w:t>
            </w:r>
          </w:p>
          <w:p w14:paraId="68B8C4C1" w14:textId="77777777" w:rsidR="00000000" w:rsidRDefault="00D4396A">
            <w:pPr>
              <w:spacing w:after="0" w:line="240" w:lineRule="auto"/>
              <w:jc w:val="center"/>
              <w:rPr>
                <w:noProof/>
                <w:lang w:eastAsia="en-US"/>
              </w:rPr>
            </w:pPr>
            <w:r>
              <w:rPr>
                <w:noProof/>
                <w:lang w:eastAsia="en-US"/>
              </w:rPr>
              <mc:AlternateContent>
                <mc:Choice Requires="wps">
                  <w:drawing>
                    <wp:inline distT="0" distB="0" distL="0" distR="0" wp14:anchorId="0A1D5365" wp14:editId="2214EF4F">
                      <wp:extent cx="752475" cy="952500"/>
                      <wp:effectExtent l="0" t="0" r="0" b="0"/>
                      <wp:docPr id="55" name="Pictur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247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17444" id="Picture 55" o:spid="_x0000_s1026" style="width:59.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" filled="f" stroked="f">
                      <o:lock v:ext="edit" aspectratio="t"/>
                      <w10:anchorlock/>
                    </v:rect>
                  </w:pict>
                </mc:Fallback>
              </mc:AlternateContent>
            </w:r>
            <w:r>
              <w:rPr>
                <w:noProof/>
                <w:lang w:eastAsia="en-US"/>
              </w:rPr>
              <mc:AlternateContent>
                <mc:Choice Requires="wps">
                  <w:drawing>
                    <wp:inline distT="0" distB="0" distL="0" distR="0" wp14:anchorId="182D6439" wp14:editId="206A8CDD">
                      <wp:extent cx="857250" cy="885825"/>
                      <wp:effectExtent l="0" t="0" r="0" b="0"/>
                      <wp:docPr id="54" name="Pictur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9EE8F" id="Picture 56" o:spid="_x0000_s1026" style="width: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" filled="f" stroked="f">
                      <o:lock v:ext="edit" aspectratio="t"/>
                      <w10:anchorlock/>
                    </v:rect>
                  </w:pict>
                </mc:Fallback>
              </mc:AlternateContent>
            </w:r>
            <w:r>
              <w:rPr>
                <w:noProof/>
                <w:lang w:eastAsia="en-US"/>
              </w:rPr>
              <mc:AlternateContent>
                <mc:Choice Requires="wps">
                  <w:drawing>
                    <wp:inline distT="0" distB="0" distL="0" distR="0" wp14:anchorId="32AACFEE" wp14:editId="5DF7A88A">
                      <wp:extent cx="1143000" cy="866775"/>
                      <wp:effectExtent l="0" t="0" r="0" b="0"/>
                      <wp:docPr id="53" name="Pictur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3CE72" id="Picture 57" o:spid="_x0000_s1026" style="width:90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" filled="f" stroked="f">
                      <o:lock v:ext="edit" aspectratio="t"/>
                      <w10:anchorlock/>
                    </v:rect>
                  </w:pict>
                </mc:Fallback>
              </mc:AlternateContent>
            </w:r>
          </w:p>
          <w:p w14:paraId="13610FE9" w14:textId="77777777" w:rsidR="00000000" w:rsidRDefault="00D4396A">
            <w:pPr>
              <w:spacing w:after="0" w:line="240" w:lineRule="auto"/>
              <w:rPr>
                <w:lang w:val="fr-FR" w:eastAsia="en-US"/>
              </w:rPr>
            </w:pPr>
          </w:p>
        </w:tc>
      </w:tr>
      <w:tr w:rsidR="00000000" w14:paraId="4514D9A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D25236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ALTRA</w:t>
            </w:r>
          </w:p>
          <w:p w14:paraId="34CC88C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et Laboratoires Techniques de Radio-électricité</w:t>
            </w:r>
          </w:p>
          <w:p w14:paraId="25A80A0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 ?</w:t>
            </w:r>
          </w:p>
          <w:p w14:paraId="3A951F7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Charleroi</w:t>
            </w:r>
          </w:p>
          <w:p w14:paraId="05E59E5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gazette de Charleroi van 1936 tot 1938</w:t>
            </w:r>
          </w:p>
          <w:p w14:paraId="54F7E4E4" w14:textId="77777777" w:rsidR="00000000" w:rsidRDefault="00D4396A">
            <w:pPr>
              <w:spacing w:after="0" w:line="240" w:lineRule="auto"/>
              <w:rPr>
                <w:lang w:eastAsia="en-US"/>
              </w:rPr>
            </w:pPr>
          </w:p>
        </w:tc>
      </w:tr>
      <w:tr w:rsidR="00000000" w14:paraId="6FCBE2F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BEE481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A.L.W. (ALW) </w:t>
            </w:r>
          </w:p>
          <w:p w14:paraId="0F514AB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 M. Adrien Lignel</w:t>
            </w:r>
          </w:p>
          <w:p w14:paraId="3CAC219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3290EF1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Wijtschate, Rijselstraat 42 (1950) (Het wekelijks Nieuws)</w:t>
            </w:r>
          </w:p>
          <w:p w14:paraId="7D318518" w14:textId="77777777" w:rsidR="00000000" w:rsidRDefault="00D4396A">
            <w:pPr>
              <w:spacing w:after="0" w:line="240" w:lineRule="auto"/>
              <w:rPr>
                <w:lang w:eastAsia="en-US"/>
              </w:rPr>
            </w:pPr>
          </w:p>
        </w:tc>
      </w:tr>
      <w:tr w:rsidR="00000000" w14:paraId="40987F5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BCE809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b/>
                <w:bCs/>
                <w:color w:val="000000"/>
                <w:sz w:val="27"/>
                <w:szCs w:val="27"/>
                <w:lang w:val="en-US" w:eastAsia="en-US"/>
              </w:rPr>
              <w:t>AMERICAN ELECTRICAL CONFORTS (AMELCO) (1934-1936) (DALMOPHONE)</w:t>
            </w:r>
          </w:p>
          <w:p w14:paraId="3C27BB2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 AMELCO (</w:t>
            </w:r>
            <w:r>
              <w:rPr>
                <w:rFonts w:ascii="TimesNewRoman" w:eastAsiaTheme="minorHAnsi" w:hAnsi="TimesNewRoman" w:cs="TimesNewRoman"/>
                <w:sz w:val="24"/>
                <w:szCs w:val="24"/>
                <w:lang w:eastAsia="en-US"/>
              </w:rPr>
              <w:t>Albert Dallemagne)</w:t>
            </w:r>
          </w:p>
          <w:p w14:paraId="5B43BE1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w:t>
            </w:r>
          </w:p>
          <w:p w14:paraId="50DFE938"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12 Avenue Huart Hamoir, Schaarbeek (usine et bureaux)</w:t>
            </w:r>
          </w:p>
          <w:p w14:paraId="3902EF0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Foldertje DALMOPHONE Type 456 </w:t>
            </w:r>
          </w:p>
        </w:tc>
      </w:tr>
      <w:tr w:rsidR="00000000" w14:paraId="5D750B1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558FA8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American Quality Products (B. De Laveleye &amp; E. Orban de Xivry, 1932-        )</w:t>
            </w:r>
          </w:p>
          <w:p w14:paraId="318EE38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Maatschappij in gezamelijke naam</w:t>
            </w:r>
          </w:p>
          <w:p w14:paraId="51BC9D5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Handel vornamelijk import uit VS en mocht ook fabricatie doen.</w:t>
            </w:r>
          </w:p>
          <w:p w14:paraId="4BEE16B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 l’Aquaduc 24, Brussel</w:t>
            </w:r>
          </w:p>
          <w:p w14:paraId="07EB003E"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6F1DB78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E38210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b/>
                <w:bCs/>
                <w:color w:val="000000"/>
                <w:sz w:val="27"/>
                <w:szCs w:val="27"/>
                <w:lang w:val="en-US" w:eastAsia="en-US"/>
              </w:rPr>
              <w:t>AMPLIVOX Radio</w:t>
            </w:r>
          </w:p>
          <w:p w14:paraId="7A585DB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w:t>
            </w:r>
          </w:p>
          <w:p w14:paraId="2B110516"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Leopoldstraat </w:t>
            </w:r>
            <w:r>
              <w:rPr>
                <w:rFonts w:eastAsia="Times New Roman"/>
                <w:color w:val="000000"/>
                <w:sz w:val="27"/>
                <w:szCs w:val="27"/>
                <w:lang w:val="fr-FR" w:eastAsia="en-US"/>
              </w:rPr>
              <w:t>Turnhout</w:t>
            </w:r>
          </w:p>
          <w:p w14:paraId="46FCE659"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Advertentie 09/02/1930 en 18/05/1930 De Kempenaar</w:t>
            </w:r>
          </w:p>
        </w:tc>
      </w:tr>
      <w:tr w:rsidR="00000000" w14:paraId="0BB0874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2159B2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ANEX (naoorlogs)</w:t>
            </w:r>
          </w:p>
          <w:p w14:paraId="71EE893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Monsieur André Naessens (André Naessens Electronics X ...) </w:t>
            </w:r>
            <w:r>
              <w:rPr>
                <w:rFonts w:eastAsia="Times New Roman"/>
                <w:color w:val="000000"/>
                <w:sz w:val="27"/>
                <w:szCs w:val="27"/>
                <w:lang w:eastAsia="en-US"/>
              </w:rPr>
              <w:t>SPRL</w:t>
            </w:r>
          </w:p>
          <w:p w14:paraId="6713504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(sous la marque A.N. au départ) et téléviseurs.</w:t>
            </w:r>
          </w:p>
          <w:p w14:paraId="6AFBCEA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Kwaadstraat, Elsegem-Oudenaarde. (1965)</w:t>
            </w:r>
          </w:p>
          <w:p w14:paraId="5934614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19 </w:t>
            </w:r>
            <w:r>
              <w:rPr>
                <w:rFonts w:eastAsia="Times New Roman"/>
                <w:color w:val="000000"/>
                <w:sz w:val="27"/>
                <w:szCs w:val="27"/>
                <w:lang w:val="fr-FR" w:eastAsia="en-US"/>
              </w:rPr>
              <w:t>Dorp, Elsegem (au début, encore en 1958)</w:t>
            </w:r>
          </w:p>
          <w:p w14:paraId="498464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Représentation pour les provinces de Liège, Luxembourg et Namur par Tivoli Télévision, place St Lambert 4 (Liège)</w:t>
            </w:r>
          </w:p>
          <w:p w14:paraId="77093F8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représentation pour le hainaut par Charlez Bourlez, rue de la Libération 76 (La Bouverie)</w:t>
            </w:r>
          </w:p>
          <w:p w14:paraId="38D62E07" w14:textId="77777777" w:rsidR="00000000" w:rsidRDefault="00D4396A">
            <w:pPr>
              <w:spacing w:after="0" w:line="240" w:lineRule="auto"/>
              <w:rPr>
                <w:lang w:val="fr-FR" w:eastAsia="en-US"/>
              </w:rPr>
            </w:pPr>
          </w:p>
        </w:tc>
      </w:tr>
      <w:tr w:rsidR="00000000" w14:paraId="4EAB001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E4191B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ANDRE LEM</w:t>
            </w:r>
            <w:r>
              <w:rPr>
                <w:rFonts w:eastAsia="Times New Roman"/>
                <w:b/>
                <w:bCs/>
                <w:color w:val="000000"/>
                <w:sz w:val="27"/>
                <w:szCs w:val="27"/>
                <w:lang w:eastAsia="en-US"/>
              </w:rPr>
              <w:t xml:space="preserve">AIRE (1925 -  1955)   </w:t>
            </w:r>
          </w:p>
          <w:p w14:paraId="04810AA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Comptoir Radio Electrique</w:t>
            </w:r>
          </w:p>
          <w:p w14:paraId="6582805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Rue Du Viaduc 11 Brussel</w:t>
            </w:r>
            <w:r>
              <w:rPr>
                <w:rFonts w:eastAsia="Times New Roman"/>
                <w:b/>
                <w:bCs/>
                <w:color w:val="000000"/>
                <w:sz w:val="27"/>
                <w:szCs w:val="27"/>
                <w:lang w:eastAsia="en-US"/>
              </w:rPr>
              <w:t xml:space="preserve">   </w:t>
            </w:r>
          </w:p>
          <w:p w14:paraId="5A822AA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       </w:t>
            </w:r>
          </w:p>
        </w:tc>
      </w:tr>
      <w:tr w:rsidR="00000000" w14:paraId="3DE8800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130424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ANVERS RADIO (1930-)</w:t>
            </w:r>
          </w:p>
          <w:p w14:paraId="036AC32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ANVERS-RADIO (Ommeganck et C°, 1930-1931) ANVERS RADIO (1931-    )</w:t>
            </w:r>
          </w:p>
          <w:p w14:paraId="31CCAB1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13CBA27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Grote Steenweg 34, Berchem (1930-1931)</w:t>
            </w:r>
          </w:p>
          <w:p w14:paraId="0624694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Anselmosstraat 26 te Anwerpen </w:t>
            </w:r>
            <w:r>
              <w:rPr>
                <w:rFonts w:eastAsia="Times New Roman"/>
                <w:color w:val="000000"/>
                <w:sz w:val="27"/>
                <w:szCs w:val="27"/>
                <w:lang w:eastAsia="en-US"/>
              </w:rPr>
              <w:t>(1931-    )</w:t>
            </w:r>
          </w:p>
        </w:tc>
      </w:tr>
      <w:tr w:rsidR="00000000" w14:paraId="3A45927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B85145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ARABEL </w:t>
            </w:r>
          </w:p>
          <w:p w14:paraId="5B6B22F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Geen verdere gegevens</w:t>
            </w:r>
          </w:p>
          <w:p w14:paraId="3829BFF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Brussel</w:t>
            </w:r>
          </w:p>
          <w:p w14:paraId="34B5425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Lijst Bruno Brasseur</w:t>
            </w:r>
          </w:p>
          <w:p w14:paraId="28BEC984"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eastAsia="en-US"/>
              </w:rPr>
            </w:pPr>
            <w:r>
              <w:rPr>
                <w:rFonts w:eastAsia="Times New Roman"/>
                <w:i/>
                <w:iCs/>
                <w:color w:val="000000"/>
                <w:sz w:val="27"/>
                <w:szCs w:val="27"/>
                <w:lang w:eastAsia="en-US"/>
              </w:rPr>
              <w:t>Gevonden in kranten naoorlogs – advertenties zoeken personeel, Quai de l’industrie 17 Molenbeek</w:t>
            </w:r>
          </w:p>
        </w:tc>
      </w:tr>
      <w:tr w:rsidR="00000000" w14:paraId="14A4D84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A118E7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ARCA </w:t>
            </w:r>
          </w:p>
          <w:p w14:paraId="2E9348E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Ateliers Radio-Electriques Paul Cocagne</w:t>
            </w:r>
          </w:p>
          <w:p w14:paraId="63602E9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6" w:anchor="CO" w:history="1">
              <w:r>
                <w:rPr>
                  <w:rStyle w:val="Hyperlink"/>
                  <w:rFonts w:eastAsia="Times New Roman"/>
                  <w:sz w:val="27"/>
                  <w:szCs w:val="27"/>
                  <w:lang w:eastAsia="en-US"/>
                </w:rPr>
                <w:t>COCAGNE</w:t>
              </w:r>
            </w:hyperlink>
          </w:p>
          <w:p w14:paraId="7BE92A6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90-94 rue Decroy, Angleur (Liege)</w:t>
            </w:r>
          </w:p>
          <w:p w14:paraId="3B0D9F4B" w14:textId="77777777" w:rsidR="00000000" w:rsidRDefault="00D4396A">
            <w:pPr>
              <w:spacing w:after="0" w:line="240" w:lineRule="auto"/>
              <w:rPr>
                <w:lang w:val="fr-FR" w:eastAsia="en-US"/>
              </w:rPr>
            </w:pPr>
          </w:p>
        </w:tc>
      </w:tr>
      <w:tr w:rsidR="00000000" w14:paraId="7403E13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30A52C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ARDENNA RADIO</w:t>
            </w:r>
          </w:p>
          <w:p w14:paraId="0E1618C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Monsieur Marcel Koener</w:t>
            </w:r>
          </w:p>
          <w:p w14:paraId="00C1292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w:t>
            </w:r>
            <w:r>
              <w:rPr>
                <w:rFonts w:eastAsia="Times New Roman"/>
                <w:color w:val="000000"/>
                <w:sz w:val="27"/>
                <w:szCs w:val="27"/>
                <w:lang w:val="fr-FR" w:eastAsia="en-US"/>
              </w:rPr>
              <w:t>radio (4 modèles produits, très petites séries) + vente et dépannage du matériel Precisia</w:t>
            </w:r>
          </w:p>
          <w:p w14:paraId="0D5503C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Poupehan (région de Bouillon, adresse exacte inconnue) au début, après guerre</w:t>
            </w:r>
          </w:p>
          <w:p w14:paraId="117FBD9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Paliseul ensuite (adresse exacte inconnue)</w:t>
            </w:r>
          </w:p>
          <w:p w14:paraId="6C9A3C30" w14:textId="77777777" w:rsidR="00000000" w:rsidRDefault="00D4396A">
            <w:pPr>
              <w:spacing w:after="0" w:line="240" w:lineRule="auto"/>
              <w:rPr>
                <w:lang w:val="fr-FR" w:eastAsia="en-US"/>
              </w:rPr>
            </w:pPr>
          </w:p>
        </w:tc>
      </w:tr>
      <w:tr w:rsidR="00000000" w14:paraId="484DF25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3E36F5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A.R.E.C. (1930 -      </w:t>
            </w:r>
          </w:p>
          <w:p w14:paraId="57343D2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Ateliers </w:t>
            </w:r>
            <w:r>
              <w:rPr>
                <w:rFonts w:eastAsia="Times New Roman"/>
                <w:color w:val="000000"/>
                <w:sz w:val="27"/>
                <w:szCs w:val="27"/>
                <w:lang w:val="fr-FR" w:eastAsia="en-US"/>
              </w:rPr>
              <w:t>Radio-electriques du cionquantenaire.</w:t>
            </w:r>
          </w:p>
          <w:p w14:paraId="0A1A7FA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 Dandoy</w:t>
            </w:r>
          </w:p>
          <w:p w14:paraId="35A0AB0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Rechtstreekse verkoop als fabrikant aan klanten voor serie 1933</w:t>
            </w:r>
          </w:p>
          <w:p w14:paraId="6FCEC2B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Sint Hendrikstraat 136 Brussel</w:t>
            </w:r>
          </w:p>
          <w:p w14:paraId="6A112B7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Sint Hendrikstraat 276 Brussel (vanaf 1932 mss 1931</w:t>
            </w:r>
          </w:p>
          <w:p w14:paraId="2FBD629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Sint Hendrikstraat 80 (Hernummering)</w:t>
            </w:r>
          </w:p>
          <w:p w14:paraId="0F7C76C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In Annuaire du commerce </w:t>
            </w:r>
            <w:r>
              <w:rPr>
                <w:rFonts w:eastAsia="Times New Roman"/>
                <w:color w:val="000000"/>
                <w:sz w:val="27"/>
                <w:szCs w:val="27"/>
                <w:lang w:val="fr-FR" w:eastAsia="en-US"/>
              </w:rPr>
              <w:t xml:space="preserve">et de l’industrie, vanaf 1930 onder DANDOY R. – 1932 en 1933 DANDOY R. (Construct. </w:t>
            </w:r>
            <w:r>
              <w:rPr>
                <w:rFonts w:eastAsia="Times New Roman"/>
                <w:color w:val="000000"/>
                <w:sz w:val="27"/>
                <w:szCs w:val="27"/>
                <w:lang w:eastAsia="en-US"/>
              </w:rPr>
              <w:t xml:space="preserve">D’app. De T.S.F.)  - 1934  niet ter beschikking – </w:t>
            </w:r>
          </w:p>
          <w:p w14:paraId="34E5790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In Annuaire du commerce et de l’industrie 1935 </w:t>
            </w:r>
            <w:r>
              <w:rPr>
                <w:rFonts w:eastAsia="Times New Roman"/>
                <w:b/>
                <w:bCs/>
                <w:color w:val="000000"/>
                <w:sz w:val="27"/>
                <w:szCs w:val="27"/>
                <w:lang w:val="fr-FR" w:eastAsia="en-US"/>
              </w:rPr>
              <w:t>DANDOY R. et TOMBEUR R.</w:t>
            </w:r>
            <w:r>
              <w:rPr>
                <w:rFonts w:eastAsia="Times New Roman"/>
                <w:color w:val="000000"/>
                <w:sz w:val="27"/>
                <w:szCs w:val="27"/>
                <w:lang w:val="fr-FR" w:eastAsia="en-US"/>
              </w:rPr>
              <w:t xml:space="preserve"> </w:t>
            </w:r>
            <w:r>
              <w:rPr>
                <w:rFonts w:eastAsia="Times New Roman"/>
                <w:b/>
                <w:bCs/>
                <w:color w:val="000000"/>
                <w:sz w:val="27"/>
                <w:szCs w:val="27"/>
                <w:lang w:val="fr-FR" w:eastAsia="en-US"/>
              </w:rPr>
              <w:t xml:space="preserve">Soc. </w:t>
            </w:r>
            <w:r>
              <w:rPr>
                <w:rFonts w:eastAsia="Times New Roman"/>
                <w:b/>
                <w:bCs/>
                <w:color w:val="000000"/>
                <w:sz w:val="27"/>
                <w:szCs w:val="27"/>
                <w:lang w:eastAsia="en-US"/>
              </w:rPr>
              <w:t xml:space="preserve">Belge De Sonorisation – </w:t>
            </w:r>
          </w:p>
          <w:p w14:paraId="6261A98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Annuaire du commer</w:t>
            </w:r>
            <w:r>
              <w:rPr>
                <w:rFonts w:eastAsia="Times New Roman"/>
                <w:color w:val="000000"/>
                <w:sz w:val="27"/>
                <w:szCs w:val="27"/>
                <w:lang w:eastAsia="en-US"/>
              </w:rPr>
              <w:t xml:space="preserve">ce et de l’industrie 1936 en 1937 nr 80 (hernummering) (niet bij beroepen te vinden wel bij namen)  </w:t>
            </w:r>
          </w:p>
          <w:p w14:paraId="57B0CC7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In Annuaire du commerce et de l’industrie 1938 </w:t>
            </w:r>
            <w:r>
              <w:rPr>
                <w:rFonts w:eastAsia="Times New Roman"/>
                <w:b/>
                <w:bCs/>
                <w:color w:val="000000"/>
                <w:sz w:val="27"/>
                <w:szCs w:val="27"/>
                <w:lang w:eastAsia="en-US"/>
              </w:rPr>
              <w:t>DANDOY R. T.S.F.</w:t>
            </w:r>
            <w:r>
              <w:rPr>
                <w:rFonts w:eastAsia="Times New Roman"/>
                <w:color w:val="000000"/>
                <w:sz w:val="27"/>
                <w:szCs w:val="27"/>
                <w:lang w:eastAsia="en-US"/>
              </w:rPr>
              <w:t xml:space="preserve"> bij namen, bij beroepen (radio-detail) Dandoy R. – 1939 Bij beroepen </w:t>
            </w:r>
            <w:r>
              <w:rPr>
                <w:rFonts w:eastAsia="Times New Roman"/>
                <w:i/>
                <w:iCs/>
                <w:color w:val="000000"/>
                <w:sz w:val="27"/>
                <w:szCs w:val="27"/>
                <w:lang w:eastAsia="en-US"/>
              </w:rPr>
              <w:t>(Radio – detail)</w:t>
            </w:r>
            <w:r>
              <w:rPr>
                <w:rFonts w:eastAsia="Times New Roman"/>
                <w:color w:val="000000"/>
                <w:sz w:val="27"/>
                <w:szCs w:val="27"/>
                <w:lang w:eastAsia="en-US"/>
              </w:rPr>
              <w:t xml:space="preserve"> </w:t>
            </w:r>
            <w:r>
              <w:rPr>
                <w:rFonts w:eastAsia="Times New Roman"/>
                <w:b/>
                <w:bCs/>
                <w:color w:val="000000"/>
                <w:sz w:val="27"/>
                <w:szCs w:val="27"/>
                <w:lang w:eastAsia="en-US"/>
              </w:rPr>
              <w:t>DANDO</w:t>
            </w:r>
            <w:r>
              <w:rPr>
                <w:rFonts w:eastAsia="Times New Roman"/>
                <w:b/>
                <w:bCs/>
                <w:color w:val="000000"/>
                <w:sz w:val="27"/>
                <w:szCs w:val="27"/>
                <w:lang w:eastAsia="en-US"/>
              </w:rPr>
              <w:t>Y R.</w:t>
            </w:r>
            <w:r>
              <w:rPr>
                <w:rFonts w:eastAsia="Times New Roman"/>
                <w:color w:val="000000"/>
                <w:sz w:val="27"/>
                <w:szCs w:val="27"/>
                <w:lang w:eastAsia="en-US"/>
              </w:rPr>
              <w:t xml:space="preserve"> </w:t>
            </w:r>
          </w:p>
          <w:p w14:paraId="34A2100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In Annuaire du commerce et de l’industrie </w:t>
            </w:r>
            <w:r>
              <w:rPr>
                <w:rFonts w:eastAsia="Times New Roman"/>
                <w:b/>
                <w:bCs/>
                <w:color w:val="000000"/>
                <w:sz w:val="27"/>
                <w:szCs w:val="27"/>
                <w:lang w:val="fr-FR" w:eastAsia="en-US"/>
              </w:rPr>
              <w:t>1948</w:t>
            </w:r>
            <w:r>
              <w:rPr>
                <w:rFonts w:eastAsia="Times New Roman"/>
                <w:color w:val="000000"/>
                <w:sz w:val="27"/>
                <w:szCs w:val="27"/>
                <w:lang w:val="fr-FR" w:eastAsia="en-US"/>
              </w:rPr>
              <w:t xml:space="preserve"> nog steeds vermeld DANDOY R. (detail)</w:t>
            </w:r>
          </w:p>
        </w:tc>
      </w:tr>
      <w:tr w:rsidR="00000000" w14:paraId="6C57F0D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15637C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AREL (1945 - </w:t>
            </w:r>
          </w:p>
          <w:p w14:paraId="13A8025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Algemeen Radio en Electriciteits Laboratorium  (Monsieur Michel Huygen)</w:t>
            </w:r>
          </w:p>
          <w:p w14:paraId="2F6EFDC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Fondée en SPRL </w:t>
            </w:r>
            <w:r>
              <w:rPr>
                <w:rFonts w:eastAsia="Times New Roman"/>
                <w:color w:val="000000"/>
                <w:sz w:val="27"/>
                <w:szCs w:val="27"/>
                <w:lang w:val="fr-FR" w:eastAsia="en-US"/>
              </w:rPr>
              <w:t>en 1945, Société Anonyme en 1952</w:t>
            </w:r>
          </w:p>
          <w:p w14:paraId="500B89C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téléviseurs, auto-radios.</w:t>
            </w:r>
          </w:p>
          <w:p w14:paraId="65B144C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Lange Nieuwstraat, Antwerpen / Osystraat, Antwerpen (1946, brandt volledig uit) – (Lijst Bruno Brasseur)</w:t>
            </w:r>
          </w:p>
          <w:p w14:paraId="5CA8439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30 rue Van Luppen, Anvers (1949)</w:t>
            </w:r>
          </w:p>
          <w:p w14:paraId="3E359B4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273-277 Paalstraat, Schoten (1951)</w:t>
            </w:r>
          </w:p>
          <w:p w14:paraId="2993893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Bee</w:t>
            </w:r>
            <w:r>
              <w:rPr>
                <w:rFonts w:eastAsia="Times New Roman"/>
                <w:color w:val="000000"/>
                <w:sz w:val="27"/>
                <w:szCs w:val="27"/>
                <w:lang w:eastAsia="en-US"/>
              </w:rPr>
              <w:t>ldekensstraat, Antwerpen</w:t>
            </w:r>
          </w:p>
          <w:p w14:paraId="1C044F03" w14:textId="77777777" w:rsidR="00000000" w:rsidRDefault="00D4396A">
            <w:pPr>
              <w:numPr>
                <w:ilvl w:val="3"/>
                <w:numId w:val="2"/>
              </w:numPr>
              <w:spacing w:before="100" w:beforeAutospacing="1" w:after="100" w:afterAutospacing="1" w:line="240" w:lineRule="auto"/>
              <w:ind w:left="1418" w:right="567"/>
              <w:rPr>
                <w:lang w:eastAsia="en-US"/>
              </w:rPr>
            </w:pPr>
            <w:r>
              <w:rPr>
                <w:lang w:eastAsia="en-US"/>
              </w:rPr>
              <w:t>In 1960 neemt Arel Novak over.Twee jaar later overgenomen door Amerikaanse groep.</w:t>
            </w:r>
            <w:r>
              <w:rPr>
                <w:lang w:eastAsia="en-US"/>
              </w:rPr>
              <w:tab/>
              <w:t xml:space="preserve">Afgevaardigd </w:t>
            </w:r>
            <w:r>
              <w:rPr>
                <w:lang w:eastAsia="en-US"/>
              </w:rPr>
              <w:t>zaakvoerder Michel Huygen. Reportage De Radio en Televisie Revue, dec 1949, p 302 en midden.</w:t>
            </w:r>
          </w:p>
        </w:tc>
      </w:tr>
      <w:tr w:rsidR="00000000" w14:paraId="42585EF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4C0592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ARELLY</w:t>
            </w:r>
          </w:p>
          <w:p w14:paraId="622810C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w:t>
            </w:r>
          </w:p>
          <w:p w14:paraId="3619125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7AE252B9"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val="fr-FR" w:eastAsia="en-US"/>
              </w:rPr>
              <w:t>9 rue de la Roue, Bruxelles (1948)</w:t>
            </w:r>
          </w:p>
          <w:p w14:paraId="578C7459" w14:textId="77777777" w:rsidR="00000000" w:rsidRDefault="00D4396A">
            <w:pPr>
              <w:numPr>
                <w:ilvl w:val="3"/>
                <w:numId w:val="2"/>
              </w:numPr>
              <w:spacing w:before="100" w:beforeAutospacing="1" w:after="100" w:afterAutospacing="1" w:line="240" w:lineRule="auto"/>
              <w:ind w:left="1418" w:right="567"/>
              <w:rPr>
                <w:lang w:val="fr-FR" w:eastAsia="en-US"/>
              </w:rPr>
            </w:pPr>
            <w:r>
              <w:rPr>
                <w:lang w:eastAsia="en-US"/>
              </w:rPr>
              <w:t xml:space="preserve">Bestuurd door Albert Hecq, </w:t>
            </w:r>
            <w:r>
              <w:rPr>
                <w:lang w:eastAsia="en-US"/>
              </w:rPr>
              <w:t xml:space="preserve">oudgediende van Scarabée ('46). </w:t>
            </w:r>
            <w:r>
              <w:rPr>
                <w:lang w:val="fr-FR" w:eastAsia="en-US"/>
              </w:rPr>
              <w:t>Recl la radio prof. belge, '46, nr 21, p16 en 20.</w:t>
            </w:r>
            <w:r>
              <w:rPr>
                <w:lang w:val="fr-FR" w:eastAsia="en-US"/>
              </w:rPr>
              <w:tab/>
            </w:r>
          </w:p>
        </w:tc>
      </w:tr>
      <w:tr w:rsidR="00000000" w14:paraId="7161F6A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33FDB0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A.R.E.T.  (1924- </w:t>
            </w:r>
          </w:p>
          <w:p w14:paraId="53C2AFA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Radio-Electro-Techniques N.V.</w:t>
            </w:r>
          </w:p>
          <w:p w14:paraId="6EDA5DA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 en onderdelen</w:t>
            </w:r>
          </w:p>
          <w:p w14:paraId="4A47DFC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rue du Gouvernement 27, Bergen</w:t>
            </w:r>
          </w:p>
          <w:p w14:paraId="425FD45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Place Bara 27, Brussel? (BOSTYN Brecht) </w:t>
            </w:r>
            <w:r>
              <w:rPr>
                <w:rFonts w:eastAsia="Times New Roman"/>
                <w:b/>
                <w:bCs/>
                <w:color w:val="000000"/>
                <w:sz w:val="27"/>
                <w:szCs w:val="27"/>
                <w:lang w:val="fr-FR" w:eastAsia="en-US"/>
              </w:rPr>
              <w:t>FOUT</w:t>
            </w:r>
          </w:p>
        </w:tc>
      </w:tr>
      <w:tr w:rsidR="00000000" w14:paraId="2638BA0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64057D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ARONI</w:t>
            </w:r>
          </w:p>
          <w:p w14:paraId="7D76674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426449D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1C72529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41 Begijnenvest, Antwerpen</w:t>
            </w:r>
          </w:p>
          <w:p w14:paraId="68D64FC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Brederodestraat, Antwerpen</w:t>
            </w:r>
          </w:p>
          <w:p w14:paraId="00BE791B" w14:textId="77777777" w:rsidR="00000000" w:rsidRDefault="00D4396A">
            <w:pPr>
              <w:spacing w:after="0" w:line="240" w:lineRule="auto"/>
              <w:rPr>
                <w:lang w:val="fr-FR" w:eastAsia="en-US"/>
              </w:rPr>
            </w:pPr>
          </w:p>
        </w:tc>
      </w:tr>
      <w:tr w:rsidR="00000000" w14:paraId="40BF7A9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9467C3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A.-R.-S. (1935-1937)</w:t>
            </w:r>
          </w:p>
          <w:p w14:paraId="5018E44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Auto-Radio-Société N.V.  (</w:t>
            </w:r>
            <w:r>
              <w:rPr>
                <w:rFonts w:ascii="TimesNewRoman" w:eastAsiaTheme="minorHAnsi" w:hAnsi="TimesNewRoman" w:cs="TimesNewRoman"/>
                <w:sz w:val="24"/>
                <w:szCs w:val="24"/>
                <w:lang w:eastAsia="en-US"/>
              </w:rPr>
              <w:t>Gaston Deplancq)</w:t>
            </w:r>
          </w:p>
          <w:p w14:paraId="65FA24B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la fabrication, le commerce, la location, le financement de tous appareils mécaniques-éléctriques, radioéléctriques ou similaires….  </w:t>
            </w:r>
          </w:p>
          <w:p w14:paraId="4860B2F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de Zénobe Gramme 43 te Charleroi</w:t>
            </w:r>
          </w:p>
        </w:tc>
      </w:tr>
      <w:tr w:rsidR="00000000" w14:paraId="58D6499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CCDBA5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A.R.S.I. (ARXI)</w:t>
            </w:r>
          </w:p>
          <w:p w14:paraId="4B7133E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Etablissements </w:t>
            </w:r>
            <w:r>
              <w:rPr>
                <w:rFonts w:eastAsia="Times New Roman"/>
                <w:color w:val="000000"/>
                <w:sz w:val="27"/>
                <w:szCs w:val="27"/>
                <w:lang w:val="fr-FR" w:eastAsia="en-US"/>
              </w:rPr>
              <w:t>A.R.S.I. , Mr. A. Simon (SPRL à partir de 1953)</w:t>
            </w:r>
          </w:p>
          <w:p w14:paraId="50E1F30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téléviseurs, pièces détachées.</w:t>
            </w:r>
          </w:p>
          <w:p w14:paraId="0735048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Châssis vendus sous la marque </w:t>
            </w:r>
            <w:hyperlink r:id="rId7" w:anchor="HU" w:history="1">
              <w:r>
                <w:rPr>
                  <w:rStyle w:val="Hyperlink"/>
                  <w:rFonts w:eastAsia="Times New Roman"/>
                  <w:sz w:val="27"/>
                  <w:szCs w:val="27"/>
                  <w:lang w:val="fr-FR" w:eastAsia="en-US"/>
                </w:rPr>
                <w:t>Hügel</w:t>
              </w:r>
            </w:hyperlink>
          </w:p>
          <w:p w14:paraId="17FC40C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27, boulevard de l'Abattoir, Bruxelles (1948, 1961)</w:t>
            </w:r>
          </w:p>
          <w:p w14:paraId="434D1A6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recl la radio prof. belge, nr 32, apr '47 p29, nr 34 p15, nr 35 p17. Arsi types 547, 647</w:t>
            </w:r>
          </w:p>
          <w:p w14:paraId="7FFAF001" w14:textId="77777777" w:rsidR="00000000" w:rsidRDefault="00D4396A">
            <w:pPr>
              <w:spacing w:after="0" w:line="240" w:lineRule="auto"/>
              <w:rPr>
                <w:lang w:val="fr-FR" w:eastAsia="en-US"/>
              </w:rPr>
            </w:pPr>
          </w:p>
        </w:tc>
      </w:tr>
      <w:tr w:rsidR="00000000" w14:paraId="35584ED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FD280D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ARTEC</w:t>
            </w:r>
          </w:p>
          <w:p w14:paraId="39A6C26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Audio, Radio, Télévision Electronic Constructions (un ancien ingénieur de Carad - M. Arthur Baert, à partir de 62-63)</w:t>
            </w:r>
          </w:p>
          <w:p w14:paraId="4D7BD52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Baert P.V.B.A. (SPRL)</w:t>
            </w:r>
          </w:p>
          <w:p w14:paraId="22AC67A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Amplis, tables de mixage, magnétophones à bandes, laboratoires de langues...</w:t>
            </w:r>
          </w:p>
          <w:p w14:paraId="4B110D2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En 1971, vendu par Staelens Electronics, 17 Voorstraat, 8500 Kortrijk (Courtrai)</w:t>
            </w:r>
          </w:p>
          <w:p w14:paraId="6832F77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Châssis construits par la société </w:t>
            </w:r>
            <w:hyperlink r:id="rId8" w:history="1">
              <w:r>
                <w:rPr>
                  <w:rStyle w:val="Hyperlink"/>
                  <w:rFonts w:eastAsia="Times New Roman"/>
                  <w:sz w:val="27"/>
                  <w:szCs w:val="27"/>
                  <w:lang w:val="fr-FR" w:eastAsia="en-US"/>
                </w:rPr>
                <w:t>Carad</w:t>
              </w:r>
            </w:hyperlink>
          </w:p>
          <w:p w14:paraId="064DAAE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En 1989, cette société a été reprise par </w:t>
            </w:r>
            <w:hyperlink r:id="rId9" w:anchor="TLV" w:history="1">
              <w:r>
                <w:rPr>
                  <w:rStyle w:val="Hyperlink"/>
                  <w:rFonts w:eastAsia="Times New Roman"/>
                  <w:sz w:val="27"/>
                  <w:szCs w:val="27"/>
                  <w:lang w:val="fr-FR" w:eastAsia="en-US"/>
                </w:rPr>
                <w:t>Televic</w:t>
              </w:r>
            </w:hyperlink>
            <w:r>
              <w:rPr>
                <w:rFonts w:eastAsia="Times New Roman"/>
                <w:color w:val="000000"/>
                <w:sz w:val="27"/>
                <w:szCs w:val="27"/>
                <w:lang w:val="fr-FR" w:eastAsia="en-US"/>
              </w:rPr>
              <w:t>.</w:t>
            </w:r>
          </w:p>
          <w:p w14:paraId="6CA29C6F" w14:textId="77777777" w:rsidR="00000000" w:rsidRDefault="00D4396A">
            <w:pPr>
              <w:spacing w:after="0" w:line="240" w:lineRule="auto"/>
              <w:rPr>
                <w:lang w:val="fr-FR" w:eastAsia="en-US"/>
              </w:rPr>
            </w:pPr>
          </w:p>
        </w:tc>
      </w:tr>
      <w:tr w:rsidR="00000000" w14:paraId="0F34699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7D4E24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ARTEX</w:t>
            </w:r>
          </w:p>
          <w:p w14:paraId="5CF9674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Luik</w:t>
            </w:r>
          </w:p>
          <w:p w14:paraId="66FCE6F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 op radioluseum.org 1940?</w:t>
            </w:r>
          </w:p>
        </w:tc>
      </w:tr>
      <w:tr w:rsidR="00000000" w14:paraId="24B5EC4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8C3AEF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ART-MU</w:t>
            </w:r>
            <w:r>
              <w:rPr>
                <w:rFonts w:eastAsia="Times New Roman"/>
                <w:b/>
                <w:bCs/>
                <w:color w:val="000000"/>
                <w:sz w:val="27"/>
                <w:szCs w:val="27"/>
                <w:lang w:eastAsia="en-US"/>
              </w:rPr>
              <w:t>SICAL (1930-           )</w:t>
            </w:r>
          </w:p>
          <w:p w14:paraId="361CA6F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N.V.</w:t>
            </w:r>
          </w:p>
          <w:p w14:paraId="043DBB5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Handel muziekinstrumenten, grammofoons….. en fabricatie van muziekinstrumenten, grammofoons, ontvangsttoestellen…. </w:t>
            </w:r>
          </w:p>
          <w:p w14:paraId="4F48537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La Charité 23 Brussel</w:t>
            </w:r>
          </w:p>
        </w:tc>
      </w:tr>
      <w:tr w:rsidR="00000000" w14:paraId="4208597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236D5B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en-US" w:eastAsia="en-US"/>
              </w:rPr>
            </w:pPr>
            <w:r>
              <w:rPr>
                <w:rFonts w:eastAsia="Times New Roman"/>
                <w:b/>
                <w:bCs/>
                <w:color w:val="000000"/>
                <w:sz w:val="27"/>
                <w:szCs w:val="27"/>
                <w:lang w:val="en-US" w:eastAsia="en-US"/>
              </w:rPr>
              <w:t>A. SCHINDELER, M. BOUGAREL &amp; Co (1930-        )</w:t>
            </w:r>
          </w:p>
          <w:p w14:paraId="3CB1602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 xml:space="preserve">Societe en nom </w:t>
            </w:r>
            <w:r>
              <w:rPr>
                <w:rFonts w:eastAsia="Times New Roman"/>
                <w:color w:val="000000"/>
                <w:sz w:val="27"/>
                <w:szCs w:val="27"/>
                <w:lang w:val="en-US" w:eastAsia="en-US"/>
              </w:rPr>
              <w:t>collectif</w:t>
            </w:r>
          </w:p>
          <w:p w14:paraId="7BC2016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Fabricatie, verkoop en vertegenwoordiging van grammofoons, T.S.F. toestellen, enz.</w:t>
            </w:r>
          </w:p>
          <w:p w14:paraId="5CBC61F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Markelbach 144 te Brussel</w:t>
            </w:r>
          </w:p>
        </w:tc>
      </w:tr>
      <w:tr w:rsidR="00000000" w14:paraId="2F861E1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55CFE4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A.S.I.A. (ASIA) (1921 -       )</w:t>
            </w:r>
          </w:p>
          <w:p w14:paraId="6B94A22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Scientifiques et Industriels d'Applications</w:t>
            </w:r>
          </w:p>
          <w:p w14:paraId="401E2F6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Monsieur Georges Dessaucy</w:t>
            </w:r>
          </w:p>
          <w:p w14:paraId="610E405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transformateurs, composants électro-mécaniques, téléviseurs.</w:t>
            </w:r>
          </w:p>
          <w:p w14:paraId="7AC717F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In 1921 bouwt Dessaucy zijn eerste kristalontvanger. Vanaf 1924 de eerste ASIA radio-ontvangers </w:t>
            </w:r>
          </w:p>
          <w:p w14:paraId="42EFD1D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 Nid d'Aguesses, Pepinster (begin, na 1921)</w:t>
            </w:r>
          </w:p>
          <w:p w14:paraId="0553423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131 Crapaurue, Verviers (jusque </w:t>
            </w:r>
            <w:r>
              <w:rPr>
                <w:rFonts w:eastAsia="Times New Roman"/>
                <w:color w:val="000000"/>
                <w:sz w:val="27"/>
                <w:szCs w:val="27"/>
                <w:lang w:eastAsia="en-US"/>
              </w:rPr>
              <w:t>1941)</w:t>
            </w:r>
          </w:p>
          <w:p w14:paraId="661EEDA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hyperlink r:id="rId10" w:tgtFrame="_blank" w:history="1">
              <w:r>
                <w:rPr>
                  <w:rStyle w:val="Hyperlink"/>
                  <w:rFonts w:eastAsia="Times New Roman"/>
                  <w:sz w:val="27"/>
                  <w:szCs w:val="27"/>
                  <w:lang w:eastAsia="en-US"/>
                </w:rPr>
                <w:t>4 Rue Cuper, Verviers.</w:t>
              </w:r>
            </w:hyperlink>
            <w:r>
              <w:rPr>
                <w:rFonts w:eastAsia="Times New Roman"/>
                <w:color w:val="000000"/>
                <w:sz w:val="27"/>
                <w:szCs w:val="27"/>
                <w:lang w:eastAsia="en-US"/>
              </w:rPr>
              <w:t> (1941-1972)</w:t>
            </w:r>
          </w:p>
          <w:p w14:paraId="4B90CF3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 xml:space="preserve">recl. </w:t>
            </w:r>
            <w:smartTag w:uri="urn:schemas-microsoft-com:office:smarttags" w:element="PersonName">
              <w:smartTagPr>
                <w:attr w:name="ProductID" w:val="La Radio Professionnelle"/>
              </w:smartTagPr>
              <w:r>
                <w:rPr>
                  <w:lang w:val="fr-FR" w:eastAsia="en-US"/>
                </w:rPr>
                <w:t>La Radio Professionnelle</w:t>
              </w:r>
            </w:smartTag>
            <w:r>
              <w:rPr>
                <w:lang w:val="fr-FR" w:eastAsia="en-US"/>
              </w:rPr>
              <w:t xml:space="preserve"> Belge, april 1947, p 29 en juni 1947, p 15</w:t>
            </w:r>
          </w:p>
          <w:p w14:paraId="0D69D110" w14:textId="77777777" w:rsidR="00000000" w:rsidRDefault="00D4396A">
            <w:pPr>
              <w:spacing w:after="0" w:line="240" w:lineRule="auto"/>
              <w:rPr>
                <w:lang w:val="fr-FR" w:eastAsia="en-US"/>
              </w:rPr>
            </w:pPr>
          </w:p>
        </w:tc>
      </w:tr>
      <w:tr w:rsidR="00000000" w14:paraId="553E769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73E2D6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ASTRA (Vooroorlogs -     </w:t>
            </w:r>
          </w:p>
          <w:p w14:paraId="3761A83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Warenhuis </w:t>
            </w:r>
            <w:r>
              <w:rPr>
                <w:rFonts w:eastAsia="Times New Roman"/>
                <w:b/>
                <w:bCs/>
                <w:color w:val="000000"/>
                <w:sz w:val="27"/>
                <w:szCs w:val="27"/>
                <w:lang w:eastAsia="en-US"/>
              </w:rPr>
              <w:t>l’Etoile bleue</w:t>
            </w:r>
            <w:r>
              <w:rPr>
                <w:rFonts w:eastAsia="Times New Roman"/>
                <w:color w:val="000000"/>
                <w:sz w:val="27"/>
                <w:szCs w:val="27"/>
                <w:lang w:eastAsia="en-US"/>
              </w:rPr>
              <w:t xml:space="preserve"> bouwde en verkocht radio’s merk Astra</w:t>
            </w:r>
            <w:r>
              <w:rPr>
                <w:rFonts w:eastAsia="Times New Roman"/>
                <w:b/>
                <w:bCs/>
                <w:color w:val="000000"/>
                <w:sz w:val="27"/>
                <w:szCs w:val="27"/>
                <w:lang w:eastAsia="en-US"/>
              </w:rPr>
              <w:t xml:space="preserve">   </w:t>
            </w:r>
          </w:p>
          <w:p w14:paraId="387ECB8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Place Rouppe 15 en 16 Brussel  </w:t>
            </w:r>
          </w:p>
          <w:p w14:paraId="7352BE7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Ook vestiging te Anwerpen, Kammenstraat 36-38</w:t>
            </w:r>
          </w:p>
          <w:p w14:paraId="48613BC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Burelen in Luik, Rue Henri De Dinant 85     </w:t>
            </w:r>
          </w:p>
        </w:tc>
      </w:tr>
      <w:tr w:rsidR="00000000" w14:paraId="27B4DB4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858550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ASTRID RADIO  (……. - ……..)</w:t>
            </w:r>
          </w:p>
          <w:p w14:paraId="4FC29CA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780155F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Radios </w:t>
            </w:r>
          </w:p>
          <w:p w14:paraId="664CAD2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w:t>
            </w:r>
          </w:p>
          <w:p w14:paraId="269B1D0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Vermoedelijk enkel </w:t>
            </w:r>
            <w:r>
              <w:rPr>
                <w:rFonts w:eastAsia="Times New Roman"/>
                <w:color w:val="000000"/>
                <w:sz w:val="27"/>
                <w:szCs w:val="27"/>
                <w:lang w:eastAsia="en-US"/>
              </w:rPr>
              <w:t>vooroorlogs</w:t>
            </w:r>
          </w:p>
        </w:tc>
      </w:tr>
      <w:tr w:rsidR="00000000" w14:paraId="570158B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04BF3F3" w14:textId="77777777" w:rsidR="00000000" w:rsidRDefault="00D4396A">
            <w:pPr>
              <w:numPr>
                <w:ilvl w:val="0"/>
                <w:numId w:val="2"/>
              </w:numPr>
              <w:spacing w:before="100" w:beforeAutospacing="1" w:after="100" w:afterAutospacing="1" w:line="240" w:lineRule="auto"/>
              <w:ind w:left="1418"/>
              <w:rPr>
                <w:rFonts w:ascii="Calibri" w:eastAsia="Times New Roman" w:hAnsi="Calibri" w:cs="Calibri"/>
                <w:b/>
                <w:bCs/>
                <w:color w:val="000000"/>
                <w:sz w:val="27"/>
                <w:szCs w:val="27"/>
                <w:lang w:val="fr-FR" w:eastAsia="en-US"/>
              </w:rPr>
            </w:pPr>
            <w:r>
              <w:rPr>
                <w:rFonts w:ascii="Calibri" w:eastAsiaTheme="minorHAnsi" w:hAnsi="Calibri" w:cs="Calibri"/>
                <w:b/>
                <w:bCs/>
                <w:sz w:val="27"/>
                <w:szCs w:val="27"/>
                <w:lang w:val="fr-FR" w:eastAsia="en-US"/>
              </w:rPr>
              <w:t>ATELIERS DE CONSTRUCTION DE PETIT MATÉRIEL ELECTRIQUE ET RADIO-ELECTRIQUE  (Vooroorlogs -            )</w:t>
            </w:r>
          </w:p>
          <w:p w14:paraId="5CDA98F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(Alfred Hougardy)</w:t>
            </w:r>
          </w:p>
          <w:p w14:paraId="492B97A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Radioonderdelen? Radio?</w:t>
            </w:r>
          </w:p>
          <w:p w14:paraId="28657334"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Flémalle Haute</w:t>
            </w:r>
          </w:p>
        </w:tc>
      </w:tr>
      <w:tr w:rsidR="00000000" w14:paraId="3285902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9B4977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 xml:space="preserve">Atelier Radio-Technique </w:t>
            </w:r>
            <w:r>
              <w:rPr>
                <w:rFonts w:eastAsia="Times New Roman"/>
                <w:b/>
                <w:bCs/>
                <w:color w:val="000000"/>
                <w:sz w:val="27"/>
                <w:szCs w:val="27"/>
                <w:lang w:val="fr-FR" w:eastAsia="en-US"/>
              </w:rPr>
              <w:t>Belge (1935- 1939) / Radio National (1939-    )</w:t>
            </w:r>
          </w:p>
          <w:p w14:paraId="5023217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w:t>
            </w:r>
          </w:p>
          <w:p w14:paraId="6EC7DAB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toutes opérations se rattachant à l’industrie et</w:t>
            </w:r>
            <w:r>
              <w:rPr>
                <w:rFonts w:eastAsia="Times New Roman"/>
                <w:color w:val="000000"/>
                <w:sz w:val="27"/>
                <w:szCs w:val="27"/>
                <w:lang w:val="fr-FR" w:eastAsia="en-US"/>
              </w:rPr>
              <w:t xml:space="preserve"> </w:t>
            </w:r>
            <w:r>
              <w:rPr>
                <w:rFonts w:ascii="TimesNewRoman" w:eastAsiaTheme="minorHAnsi" w:hAnsi="TimesNewRoman" w:cs="TimesNewRoman"/>
                <w:sz w:val="24"/>
                <w:szCs w:val="24"/>
                <w:lang w:val="fr-FR" w:eastAsia="en-US"/>
              </w:rPr>
              <w:t>au commerce de la radiophonie</w:t>
            </w:r>
            <w:r>
              <w:rPr>
                <w:rFonts w:eastAsia="Times New Roman"/>
                <w:color w:val="000000"/>
                <w:sz w:val="27"/>
                <w:szCs w:val="27"/>
                <w:lang w:val="fr-FR" w:eastAsia="en-US"/>
              </w:rPr>
              <w:t xml:space="preserve"> </w:t>
            </w:r>
          </w:p>
          <w:p w14:paraId="041FCFA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des Pierres 35 te Brussel</w:t>
            </w:r>
          </w:p>
          <w:p w14:paraId="536DA2F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Rue des Croissades 35 St-Joost-Ten-Node (1936)</w:t>
            </w:r>
          </w:p>
          <w:p w14:paraId="3011B62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Naamsverandering naar </w:t>
            </w:r>
            <w:r>
              <w:rPr>
                <w:rFonts w:eastAsia="Times New Roman"/>
                <w:b/>
                <w:bCs/>
                <w:color w:val="000000"/>
                <w:sz w:val="27"/>
                <w:szCs w:val="27"/>
                <w:lang w:val="fr-FR" w:eastAsia="en-US"/>
              </w:rPr>
              <w:t>Radio National</w:t>
            </w:r>
            <w:r>
              <w:rPr>
                <w:rFonts w:eastAsia="Times New Roman"/>
                <w:color w:val="000000"/>
                <w:sz w:val="27"/>
                <w:szCs w:val="27"/>
                <w:lang w:val="fr-FR" w:eastAsia="en-US"/>
              </w:rPr>
              <w:t xml:space="preserve"> (1939-   </w:t>
            </w:r>
            <w:r>
              <w:rPr>
                <w:rFonts w:eastAsia="Times New Roman"/>
                <w:color w:val="000000"/>
                <w:sz w:val="27"/>
                <w:szCs w:val="27"/>
                <w:lang w:val="fr-FR" w:eastAsia="en-US"/>
              </w:rPr>
              <w:t xml:space="preserve">          )</w:t>
            </w:r>
          </w:p>
        </w:tc>
      </w:tr>
      <w:tr w:rsidR="00000000" w14:paraId="1885CA2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8F89C95" w14:textId="77777777" w:rsidR="00000000" w:rsidRDefault="00D4396A">
            <w:pPr>
              <w:numPr>
                <w:ilvl w:val="0"/>
                <w:numId w:val="2"/>
              </w:num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r>
              <w:rPr>
                <w:rFonts w:ascii="Calibri" w:eastAsiaTheme="minorHAnsi" w:hAnsi="Calibri" w:cs="Calibri"/>
                <w:b/>
                <w:bCs/>
                <w:sz w:val="27"/>
                <w:szCs w:val="27"/>
                <w:lang w:val="fr-FR" w:eastAsia="en-US"/>
              </w:rPr>
              <w:t>Ateliers de Construction Radio-électrique Hermoso (1936 ? -            )</w:t>
            </w:r>
          </w:p>
          <w:p w14:paraId="049BED9A" w14:textId="77777777" w:rsidR="00000000" w:rsidRDefault="00D4396A">
            <w:pPr>
              <w:numPr>
                <w:ilvl w:val="1"/>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Société ?</w:t>
            </w:r>
          </w:p>
          <w:p w14:paraId="6CF6EEE1" w14:textId="77777777" w:rsidR="00000000" w:rsidRDefault="00D4396A">
            <w:pPr>
              <w:numPr>
                <w:ilvl w:val="2"/>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Radios (?)</w:t>
            </w:r>
          </w:p>
          <w:p w14:paraId="583727F2" w14:textId="77777777" w:rsidR="00000000" w:rsidRDefault="00D4396A">
            <w:pPr>
              <w:numPr>
                <w:ilvl w:val="0"/>
                <w:numId w:val="2"/>
              </w:num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r>
              <w:rPr>
                <w:rFonts w:ascii="Calibri" w:eastAsiaTheme="minorHAnsi" w:hAnsi="Calibri" w:cs="Calibri"/>
                <w:sz w:val="24"/>
                <w:szCs w:val="24"/>
                <w:lang w:val="fr-FR" w:eastAsia="en-US"/>
              </w:rPr>
              <w:t>Avenue des Gloires Nationales 45, Ganshoren</w:t>
            </w:r>
          </w:p>
          <w:p w14:paraId="570452A4" w14:textId="77777777" w:rsidR="00000000" w:rsidRDefault="00D4396A">
            <w:pPr>
              <w:numPr>
                <w:ilvl w:val="0"/>
                <w:numId w:val="2"/>
              </w:numPr>
              <w:spacing w:before="100" w:beforeAutospacing="1" w:after="100" w:afterAutospacing="1" w:line="240" w:lineRule="auto"/>
              <w:ind w:left="1418" w:right="567"/>
              <w:rPr>
                <w:rFonts w:ascii="Calibri" w:eastAsia="Times New Roman" w:hAnsi="Calibri" w:cs="Calibri"/>
                <w:i/>
                <w:iCs/>
                <w:color w:val="000000"/>
                <w:sz w:val="27"/>
                <w:szCs w:val="27"/>
                <w:lang w:val="fr-FR" w:eastAsia="en-US"/>
              </w:rPr>
            </w:pPr>
            <w:r>
              <w:rPr>
                <w:rFonts w:ascii="Calibri" w:eastAsia="Times New Roman" w:hAnsi="Calibri" w:cs="Calibri"/>
                <w:i/>
                <w:iCs/>
                <w:color w:val="000000"/>
                <w:sz w:val="27"/>
                <w:szCs w:val="27"/>
                <w:lang w:val="fr-FR" w:eastAsia="en-US"/>
              </w:rPr>
              <w:t>recl La Radio-Industrie, 1936 (scriptie B. Bostyn p 460) /</w:t>
            </w:r>
          </w:p>
          <w:p w14:paraId="5BE354B6" w14:textId="77777777" w:rsidR="00000000" w:rsidRDefault="00D4396A">
            <w:p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r>
              <w:rPr>
                <w:noProof/>
                <w:lang w:eastAsia="en-US"/>
              </w:rPr>
              <mc:AlternateContent>
                <mc:Choice Requires="wps">
                  <w:drawing>
                    <wp:inline distT="0" distB="0" distL="0" distR="0" wp14:anchorId="01099020" wp14:editId="66EAD4DE">
                      <wp:extent cx="1352550" cy="1533525"/>
                      <wp:effectExtent l="0" t="0" r="0" b="0"/>
                      <wp:docPr id="52" name="Pict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2550"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46A0E" id="Picture 4" o:spid="_x0000_s1026" style="width:106.5pt;height:1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" filled="f" stroked="f">
                      <o:lock v:ext="edit" aspectratio="t"/>
                      <w10:anchorlock/>
                    </v:rect>
                  </w:pict>
                </mc:Fallback>
              </mc:AlternateContent>
            </w:r>
          </w:p>
          <w:p w14:paraId="3B35C2FA" w14:textId="77777777" w:rsidR="00000000" w:rsidRDefault="00D4396A">
            <w:p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p>
        </w:tc>
      </w:tr>
      <w:tr w:rsidR="00000000" w14:paraId="5DC8E1A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FA867F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ATI</w:t>
            </w:r>
          </w:p>
          <w:p w14:paraId="5AA98B5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3553077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4D52DE1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Bruxelles</w:t>
            </w:r>
          </w:p>
          <w:p w14:paraId="7F1EDB1D" w14:textId="77777777" w:rsidR="00000000" w:rsidRDefault="00D4396A">
            <w:pPr>
              <w:spacing w:after="0" w:line="240" w:lineRule="auto"/>
              <w:rPr>
                <w:lang w:val="fr-FR" w:eastAsia="en-US"/>
              </w:rPr>
            </w:pPr>
          </w:p>
        </w:tc>
      </w:tr>
      <w:tr w:rsidR="00000000" w14:paraId="2606FD4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E8639F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AUGUSTE STORMS</w:t>
            </w:r>
          </w:p>
          <w:p w14:paraId="7E6A47DD"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SAXONIA</w:t>
            </w:r>
          </w:p>
          <w:p w14:paraId="4E53DDC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Leverde onder andere radio-grammofoons voor café’s, dancings, cinéma’s en clubs in de jaren 30</w:t>
            </w:r>
          </w:p>
          <w:p w14:paraId="0270C65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Quellinstraat 13 Antwerpen</w:t>
            </w:r>
          </w:p>
          <w:p w14:paraId="3B7581F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Advertentie 1929 (Guido Nys)</w:t>
            </w:r>
          </w:p>
        </w:tc>
      </w:tr>
      <w:tr w:rsidR="00000000" w14:paraId="1FA25A8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530626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AURIEMA</w:t>
            </w:r>
          </w:p>
          <w:p w14:paraId="5C3B73F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FDD8CD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Distribution matériel </w:t>
            </w:r>
            <w:hyperlink r:id="rId11" w:anchor="alfa" w:history="1">
              <w:r>
                <w:rPr>
                  <w:rStyle w:val="Hyperlink"/>
                  <w:rFonts w:eastAsia="Times New Roman"/>
                  <w:sz w:val="27"/>
                  <w:szCs w:val="27"/>
                  <w:lang w:val="fr-FR" w:eastAsia="en-US"/>
                </w:rPr>
                <w:t>ALFA</w:t>
              </w:r>
            </w:hyperlink>
            <w:r>
              <w:rPr>
                <w:rFonts w:eastAsia="Times New Roman"/>
                <w:color w:val="000000"/>
                <w:sz w:val="27"/>
                <w:szCs w:val="27"/>
                <w:lang w:val="fr-FR" w:eastAsia="en-US"/>
              </w:rPr>
              <w:t>, importation du matériel HOWARD et BRUNSWICK</w:t>
            </w:r>
          </w:p>
          <w:p w14:paraId="217135C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520, avenue Brugmann, Bruxelles (janvier 1932)</w:t>
            </w:r>
          </w:p>
          <w:p w14:paraId="0F29D2B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32a, avenue Louise, Bruxelles. (mars 1932)</w:t>
            </w:r>
          </w:p>
          <w:p w14:paraId="528576C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172a, rue Brogniez, Bruxelles. (1965)</w:t>
            </w:r>
          </w:p>
          <w:p w14:paraId="652A378F" w14:textId="77777777" w:rsidR="00000000" w:rsidRDefault="00D4396A">
            <w:pPr>
              <w:spacing w:after="0" w:line="240" w:lineRule="auto"/>
              <w:rPr>
                <w:lang w:val="fr-FR" w:eastAsia="en-US"/>
              </w:rPr>
            </w:pPr>
          </w:p>
        </w:tc>
      </w:tr>
      <w:tr w:rsidR="00000000" w14:paraId="6B61D70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278480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AZODYNE AUTOMATIQUE (1928 - 1929)</w:t>
            </w:r>
          </w:p>
          <w:p w14:paraId="4B713ED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Zaakvoerder vermoedelijk De Palmenaer A.</w:t>
            </w:r>
          </w:p>
          <w:p w14:paraId="5283A9D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Batterijontvanger en draagbare radio met raamantenne voor in de auto. </w:t>
            </w:r>
          </w:p>
          <w:p w14:paraId="2016CB9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Tel: 307.91</w:t>
            </w:r>
          </w:p>
          <w:p w14:paraId="258CFB5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Avenue de la Chasse (169-) 171, Brussel</w:t>
            </w:r>
          </w:p>
          <w:p w14:paraId="2C939EF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Vermeld in ‘Pourquoi Pas’ 25/01/1929</w:t>
            </w:r>
          </w:p>
          <w:p w14:paraId="36451E9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Azodyne-automatique (NYS Guido)</w:t>
            </w:r>
          </w:p>
          <w:p w14:paraId="14B3C36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Annuaire du commerce et de l’industrie… </w:t>
            </w:r>
            <w:r>
              <w:rPr>
                <w:rFonts w:eastAsia="Times New Roman"/>
                <w:color w:val="000000"/>
                <w:sz w:val="27"/>
                <w:szCs w:val="27"/>
                <w:lang w:eastAsia="en-US"/>
              </w:rPr>
              <w:t>1928, bij namen/straten,</w:t>
            </w:r>
            <w:r>
              <w:rPr>
                <w:rFonts w:eastAsia="Times New Roman"/>
                <w:color w:val="000000"/>
                <w:sz w:val="27"/>
                <w:szCs w:val="27"/>
                <w:lang w:eastAsia="en-US"/>
              </w:rPr>
              <w:t xml:space="preserve"> op nr 169 (niet 171) </w:t>
            </w:r>
            <w:r>
              <w:rPr>
                <w:rFonts w:eastAsia="Times New Roman"/>
                <w:b/>
                <w:bCs/>
                <w:color w:val="000000"/>
                <w:sz w:val="27"/>
                <w:szCs w:val="27"/>
                <w:lang w:eastAsia="en-US"/>
              </w:rPr>
              <w:t>De Palmenaer A</w:t>
            </w:r>
            <w:r>
              <w:rPr>
                <w:rFonts w:eastAsia="Times New Roman"/>
                <w:color w:val="000000"/>
                <w:sz w:val="27"/>
                <w:szCs w:val="27"/>
                <w:lang w:eastAsia="en-US"/>
              </w:rPr>
              <w:t>. Industriel</w:t>
            </w:r>
          </w:p>
          <w:p w14:paraId="4F5B140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Annuaire du commerce et de l’industrie… </w:t>
            </w:r>
            <w:r>
              <w:rPr>
                <w:rFonts w:eastAsia="Times New Roman"/>
                <w:color w:val="000000"/>
                <w:sz w:val="27"/>
                <w:szCs w:val="27"/>
                <w:lang w:eastAsia="en-US"/>
              </w:rPr>
              <w:t xml:space="preserve">1929, bij namen/straten, op nr 169 (niet 171) Azodyne Automatique constructeur de TSF (Gros &amp; detail) nr 169 en 171 </w:t>
            </w:r>
          </w:p>
          <w:p w14:paraId="741BA4A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(Avenue de la chasse is eigenlijk Rue des coquelic</w:t>
            </w:r>
            <w:r>
              <w:rPr>
                <w:rFonts w:eastAsia="Times New Roman"/>
                <w:color w:val="000000"/>
                <w:sz w:val="27"/>
                <w:szCs w:val="27"/>
                <w:lang w:val="fr-FR" w:eastAsia="en-US"/>
              </w:rPr>
              <w:t>ots)</w:t>
            </w:r>
          </w:p>
          <w:p w14:paraId="6387CA1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Vanaf 1930 niets meer te vinden in annuaire, noch op Azodyne, noch op De Palmenaer A.</w:t>
            </w:r>
          </w:p>
        </w:tc>
      </w:tr>
      <w:tr w:rsidR="00000000" w14:paraId="5C6D6CA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384457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BAKISEL</w:t>
            </w:r>
          </w:p>
          <w:p w14:paraId="24690EF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12" w:anchor="ael" w:history="1">
              <w:r>
                <w:rPr>
                  <w:rStyle w:val="Hyperlink"/>
                  <w:rFonts w:eastAsia="Times New Roman"/>
                  <w:sz w:val="27"/>
                  <w:szCs w:val="27"/>
                  <w:lang w:eastAsia="en-US"/>
                </w:rPr>
                <w:t>A.E.L.</w:t>
              </w:r>
            </w:hyperlink>
          </w:p>
          <w:p w14:paraId="6D6EF5E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Isolants,...</w:t>
            </w:r>
          </w:p>
          <w:p w14:paraId="54DDCF7A" w14:textId="77777777" w:rsidR="00000000" w:rsidRDefault="00D4396A">
            <w:pPr>
              <w:spacing w:after="0" w:line="240" w:lineRule="auto"/>
              <w:rPr>
                <w:lang w:val="fr-FR" w:eastAsia="en-US"/>
              </w:rPr>
            </w:pPr>
          </w:p>
        </w:tc>
      </w:tr>
      <w:tr w:rsidR="00000000" w14:paraId="698AC1F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CEF6EF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BARCO</w:t>
            </w:r>
          </w:p>
          <w:p w14:paraId="388090B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 xml:space="preserve">Cobar electronic N.V. (Socété </w:t>
            </w:r>
            <w:r>
              <w:rPr>
                <w:rFonts w:eastAsia="Times New Roman"/>
                <w:color w:val="000000"/>
                <w:sz w:val="27"/>
                <w:szCs w:val="27"/>
                <w:lang w:val="en-US" w:eastAsia="en-US"/>
              </w:rPr>
              <w:t>Anonyme)</w:t>
            </w:r>
          </w:p>
          <w:p w14:paraId="373D4D2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téléviseurs</w:t>
            </w:r>
          </w:p>
          <w:p w14:paraId="45C55DE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106 Th. Sevenslaan, Kortijk (Courtrai)</w:t>
            </w:r>
          </w:p>
          <w:p w14:paraId="3FB0627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215 rue Rogier, Bruxelles (agent de vente)</w:t>
            </w:r>
          </w:p>
          <w:p w14:paraId="6CBEA9F3" w14:textId="77777777" w:rsidR="00000000" w:rsidRDefault="00D4396A">
            <w:pPr>
              <w:spacing w:after="0" w:line="240" w:lineRule="auto"/>
              <w:rPr>
                <w:lang w:val="fr-FR" w:eastAsia="en-US"/>
              </w:rPr>
            </w:pPr>
          </w:p>
        </w:tc>
      </w:tr>
      <w:tr w:rsidR="00000000" w14:paraId="4FAB625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B410AB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B.B.</w:t>
            </w:r>
          </w:p>
          <w:p w14:paraId="5944AF0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Bayot et Blaimont</w:t>
            </w:r>
          </w:p>
          <w:p w14:paraId="3AFA666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Condensateurs, transformateurs, résistances,...</w:t>
            </w:r>
          </w:p>
          <w:p w14:paraId="333710E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46, rue Egide van Ophem</w:t>
            </w:r>
            <w:r>
              <w:rPr>
                <w:rFonts w:eastAsia="Times New Roman"/>
                <w:color w:val="000000"/>
                <w:sz w:val="27"/>
                <w:szCs w:val="27"/>
                <w:lang w:val="fr-FR" w:eastAsia="en-US"/>
              </w:rPr>
              <w:t>, Uccle (toujours en 1951)</w:t>
            </w:r>
          </w:p>
          <w:p w14:paraId="62902A15" w14:textId="77777777" w:rsidR="00000000" w:rsidRDefault="00D4396A">
            <w:pPr>
              <w:spacing w:after="0" w:line="240" w:lineRule="auto"/>
              <w:rPr>
                <w:lang w:val="fr-FR" w:eastAsia="en-US"/>
              </w:rPr>
            </w:pPr>
          </w:p>
        </w:tc>
      </w:tr>
      <w:tr w:rsidR="00000000" w14:paraId="4CB1308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CE9517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BELGAVOX</w:t>
            </w:r>
          </w:p>
          <w:p w14:paraId="1DE8221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D70CBF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1B4D5CA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Bousval</w:t>
            </w:r>
          </w:p>
          <w:p w14:paraId="01E86D2E" w14:textId="77777777" w:rsidR="00000000" w:rsidRDefault="00D4396A">
            <w:pPr>
              <w:spacing w:after="0" w:line="240" w:lineRule="auto"/>
              <w:rPr>
                <w:lang w:val="fr-FR" w:eastAsia="en-US"/>
              </w:rPr>
            </w:pPr>
          </w:p>
        </w:tc>
      </w:tr>
      <w:tr w:rsidR="00000000" w14:paraId="0511929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49EF14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BELGIAN LOUDSPEAKER COMPANY (1926-      )</w:t>
            </w:r>
          </w:p>
          <w:p w14:paraId="209AF98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Coöperative</w:t>
            </w:r>
          </w:p>
          <w:p w14:paraId="7464580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Luidsprekers</w:t>
            </w:r>
          </w:p>
          <w:p w14:paraId="489130F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Antwerpen</w:t>
            </w:r>
          </w:p>
        </w:tc>
      </w:tr>
      <w:tr w:rsidR="00000000" w14:paraId="66D6D4C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E323AB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BELGIAN-SELECT-RADIO</w:t>
            </w:r>
          </w:p>
          <w:p w14:paraId="3802983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w:t>
            </w:r>
          </w:p>
          <w:p w14:paraId="5695DF0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4E9ADF9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Vertegenwoordiger van l’American-Radio-Company. Zelf bouwen ook???</w:t>
            </w:r>
          </w:p>
          <w:p w14:paraId="2680BD4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Chaussée de Haacht 96, Brussel</w:t>
            </w:r>
          </w:p>
          <w:p w14:paraId="33EB598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Pourquoi Pas? 18/04/1930 (nr. 820) (SUPER-SIX-LAMPES) en 18/10/1929 (nr.794) (AMERICAN RADIO COMPANY types 1930)</w:t>
            </w:r>
          </w:p>
        </w:tc>
      </w:tr>
      <w:tr w:rsidR="00000000" w14:paraId="02E0D47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AAEBC3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BELGO RADIO</w:t>
            </w:r>
          </w:p>
          <w:p w14:paraId="7C77CB4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ABEEE5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29CB31D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Dambruggestraat, Antwerpen</w:t>
            </w:r>
          </w:p>
          <w:p w14:paraId="7343C69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 op radiomuseum.org. 1940? Superlux AC 838 (1938?)</w:t>
            </w:r>
          </w:p>
          <w:p w14:paraId="0A26859F" w14:textId="77777777" w:rsidR="00000000" w:rsidRDefault="00D4396A">
            <w:pPr>
              <w:spacing w:after="0" w:line="240" w:lineRule="auto"/>
              <w:rPr>
                <w:lang w:eastAsia="en-US"/>
              </w:rPr>
            </w:pPr>
          </w:p>
        </w:tc>
      </w:tr>
      <w:tr w:rsidR="00000000" w14:paraId="070D6F6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644B44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BELKA</w:t>
            </w:r>
          </w:p>
          <w:p w14:paraId="14C5AF3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Geen gegevens</w:t>
            </w:r>
          </w:p>
          <w:p w14:paraId="7EE089A5"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Lijst Bruno Brasseur</w:t>
            </w:r>
          </w:p>
        </w:tc>
      </w:tr>
      <w:tr w:rsidR="00000000" w14:paraId="15B4E6B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9766B7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BELL</w:t>
            </w:r>
          </w:p>
          <w:p w14:paraId="3F04EFB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Division de Bell telephone S.A.</w:t>
            </w:r>
          </w:p>
          <w:p w14:paraId="3B6E4B7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voir </w:t>
            </w:r>
            <w:hyperlink r:id="rId13" w:anchor="RB" w:history="1">
              <w:r>
                <w:rPr>
                  <w:rStyle w:val="Hyperlink"/>
                  <w:rFonts w:eastAsia="Times New Roman"/>
                  <w:sz w:val="27"/>
                  <w:szCs w:val="27"/>
                  <w:lang w:eastAsia="en-US"/>
                </w:rPr>
                <w:t>RADIOBELL</w:t>
              </w:r>
            </w:hyperlink>
          </w:p>
          <w:p w14:paraId="1152600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285 chaussée de Herentals, Deurne-Anvers (1949)</w:t>
            </w:r>
          </w:p>
          <w:p w14:paraId="203B1582" w14:textId="77777777" w:rsidR="00000000" w:rsidRDefault="00D4396A">
            <w:pPr>
              <w:spacing w:after="0" w:line="240" w:lineRule="auto"/>
              <w:rPr>
                <w:lang w:val="fr-FR" w:eastAsia="en-US"/>
              </w:rPr>
            </w:pPr>
          </w:p>
        </w:tc>
      </w:tr>
      <w:tr w:rsidR="00000000" w14:paraId="41E938C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803765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BELTONE</w:t>
            </w:r>
          </w:p>
          <w:p w14:paraId="17E081A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Beltone-Radio S.A.</w:t>
            </w:r>
          </w:p>
          <w:p w14:paraId="1ADA185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meubles radio / pick-up et téléviseurs.</w:t>
            </w:r>
          </w:p>
          <w:p w14:paraId="3BE592E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53 av. general Eisenhower, </w:t>
            </w:r>
            <w:r>
              <w:rPr>
                <w:rFonts w:eastAsia="Times New Roman"/>
                <w:color w:val="000000"/>
                <w:sz w:val="27"/>
                <w:szCs w:val="27"/>
                <w:lang w:eastAsia="en-US"/>
              </w:rPr>
              <w:t>Schaerbeek</w:t>
            </w:r>
          </w:p>
          <w:p w14:paraId="7142AAE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178 Boulevard du Lambermont, Bruxelles</w:t>
            </w:r>
          </w:p>
          <w:p w14:paraId="25A4003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48/50 rue Van Ysendyck, Schaerbeek</w:t>
            </w:r>
          </w:p>
          <w:p w14:paraId="1FAA229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45 Rue Maurice Maeterlinck, Bruxelles (1948)</w:t>
            </w:r>
          </w:p>
          <w:p w14:paraId="5CFCD88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18, rue A. Detienne, Bruxelles (1965)</w:t>
            </w:r>
          </w:p>
          <w:p w14:paraId="6B0CD58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27 Chaussée de Haecht, Bruxelles (1968)</w:t>
            </w:r>
          </w:p>
          <w:p w14:paraId="6668148C" w14:textId="77777777" w:rsidR="00000000" w:rsidRDefault="00D4396A">
            <w:pPr>
              <w:spacing w:after="0" w:line="240" w:lineRule="auto"/>
              <w:rPr>
                <w:lang w:val="fr-FR" w:eastAsia="en-US"/>
              </w:rPr>
            </w:pPr>
          </w:p>
        </w:tc>
      </w:tr>
      <w:tr w:rsidR="00000000" w14:paraId="21A9F61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B33A55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BELVOX</w:t>
            </w:r>
          </w:p>
          <w:p w14:paraId="775B219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Belvox-Radio</w:t>
            </w:r>
          </w:p>
          <w:p w14:paraId="7E25A5E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05598FC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52 rue Moris</w:t>
            </w:r>
            <w:r>
              <w:rPr>
                <w:rFonts w:eastAsia="Times New Roman"/>
                <w:color w:val="000000"/>
                <w:sz w:val="27"/>
                <w:szCs w:val="27"/>
                <w:lang w:val="fr-FR" w:eastAsia="en-US"/>
              </w:rPr>
              <w:t>, Bruxelles (</w:t>
            </w:r>
            <w:r>
              <w:rPr>
                <w:rFonts w:eastAsia="Times New Roman"/>
                <w:b/>
                <w:bCs/>
                <w:color w:val="000000"/>
                <w:sz w:val="27"/>
                <w:szCs w:val="27"/>
                <w:lang w:val="fr-FR" w:eastAsia="en-US"/>
              </w:rPr>
              <w:t>1946</w:t>
            </w:r>
            <w:r>
              <w:rPr>
                <w:rFonts w:eastAsia="Times New Roman"/>
                <w:color w:val="000000"/>
                <w:sz w:val="27"/>
                <w:szCs w:val="27"/>
                <w:lang w:val="fr-FR" w:eastAsia="en-US"/>
              </w:rPr>
              <w:t>)</w:t>
            </w:r>
          </w:p>
          <w:p w14:paraId="57ED22C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recl La radio prof. belge, sept '46, nr 25, p25</w:t>
            </w:r>
          </w:p>
          <w:p w14:paraId="3F5B03B4" w14:textId="77777777" w:rsidR="00000000" w:rsidRDefault="00D4396A">
            <w:pPr>
              <w:spacing w:after="0" w:line="240" w:lineRule="auto"/>
              <w:rPr>
                <w:lang w:val="fr-FR" w:eastAsia="en-US"/>
              </w:rPr>
            </w:pPr>
          </w:p>
        </w:tc>
      </w:tr>
      <w:tr w:rsidR="00000000" w14:paraId="2F30706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051D6A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BINOLA</w:t>
            </w:r>
          </w:p>
          <w:p w14:paraId="2EA55EE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93766C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et auto-radios.</w:t>
            </w:r>
          </w:p>
          <w:p w14:paraId="7D6F322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14 rue de la Luzerne / place Dailly, Bruxelles (1953)</w:t>
            </w:r>
          </w:p>
          <w:p w14:paraId="2DE46CD8" w14:textId="77777777" w:rsidR="00000000" w:rsidRDefault="00D4396A">
            <w:pPr>
              <w:spacing w:after="0" w:line="240" w:lineRule="auto"/>
              <w:rPr>
                <w:lang w:val="fr-FR" w:eastAsia="en-US"/>
              </w:rPr>
            </w:pPr>
          </w:p>
        </w:tc>
      </w:tr>
      <w:tr w:rsidR="00000000" w14:paraId="0A2EF32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055531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BORA</w:t>
            </w:r>
          </w:p>
          <w:p w14:paraId="1461AF9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Bora</w:t>
            </w:r>
          </w:p>
          <w:p w14:paraId="0299EEA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Bobinages et transformateurs pour radio</w:t>
            </w:r>
          </w:p>
          <w:p w14:paraId="66662CE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635 chaussée de Waterloo, Bruxelles (1946)</w:t>
            </w:r>
          </w:p>
          <w:p w14:paraId="78D478E5" w14:textId="77777777" w:rsidR="00000000" w:rsidRDefault="00D4396A">
            <w:pPr>
              <w:spacing w:after="0" w:line="240" w:lineRule="auto"/>
              <w:rPr>
                <w:lang w:val="fr-FR" w:eastAsia="en-US"/>
              </w:rPr>
            </w:pPr>
          </w:p>
        </w:tc>
      </w:tr>
      <w:tr w:rsidR="00000000" w14:paraId="506504B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63248A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BOUDART &amp; ALBERTZ (1931-              )</w:t>
            </w:r>
          </w:p>
          <w:p w14:paraId="121903D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w:t>
            </w:r>
          </w:p>
          <w:p w14:paraId="64B4D6D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la fabrication et la commerce d’appareils de télégraphie ou téléphonie sans fil</w:t>
            </w:r>
          </w:p>
          <w:p w14:paraId="08A22B55"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de la Campine 151, Luik</w:t>
            </w:r>
          </w:p>
        </w:tc>
      </w:tr>
      <w:tr w:rsidR="00000000" w14:paraId="6452E39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E72BA1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BRITISH RADIO </w:t>
            </w:r>
            <w:r>
              <w:rPr>
                <w:rFonts w:eastAsia="Times New Roman"/>
                <w:b/>
                <w:bCs/>
                <w:color w:val="000000"/>
                <w:sz w:val="27"/>
                <w:szCs w:val="27"/>
                <w:lang w:eastAsia="en-US"/>
              </w:rPr>
              <w:t>AGENCIES (1934 – 1938)</w:t>
            </w:r>
          </w:p>
          <w:p w14:paraId="225A0DD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 (Jacques Abbema)</w:t>
            </w:r>
          </w:p>
          <w:p w14:paraId="73D2239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“la construction, le montage et le négoce de tout ce qui concerne l’industrie radio-électrique, dans toutes ses applications</w:t>
            </w:r>
          </w:p>
          <w:p w14:paraId="5FABFE9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Wiertz 27, Elsene</w:t>
            </w:r>
          </w:p>
        </w:tc>
      </w:tr>
      <w:tr w:rsidR="00000000" w14:paraId="3DAB520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AF2C212" w14:textId="77777777" w:rsidR="00000000" w:rsidRDefault="00D4396A">
            <w:pPr>
              <w:numPr>
                <w:ilvl w:val="0"/>
                <w:numId w:val="2"/>
              </w:num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r>
              <w:rPr>
                <w:rFonts w:ascii="Calibri" w:eastAsiaTheme="minorHAnsi" w:hAnsi="Calibri" w:cs="Calibri"/>
                <w:b/>
                <w:bCs/>
                <w:sz w:val="27"/>
                <w:szCs w:val="27"/>
                <w:lang w:val="fr-FR" w:eastAsia="en-US"/>
              </w:rPr>
              <w:t>Brugsche radio-onderneming (Vooroorlogs -            )</w:t>
            </w:r>
          </w:p>
          <w:p w14:paraId="2E0C03AF" w14:textId="77777777" w:rsidR="00000000" w:rsidRDefault="00D4396A">
            <w:pPr>
              <w:numPr>
                <w:ilvl w:val="1"/>
                <w:numId w:val="2"/>
              </w:numPr>
              <w:spacing w:before="100" w:beforeAutospacing="1" w:after="100" w:afterAutospacing="1" w:line="240" w:lineRule="auto"/>
              <w:ind w:left="1418" w:right="567"/>
              <w:rPr>
                <w:rFonts w:ascii="Calibri" w:eastAsia="Times New Roman" w:hAnsi="Calibri" w:cs="Calibri"/>
                <w:b/>
                <w:bCs/>
                <w:color w:val="000000"/>
                <w:sz w:val="27"/>
                <w:szCs w:val="27"/>
                <w:lang w:eastAsia="en-US"/>
              </w:rPr>
            </w:pPr>
            <w:r>
              <w:rPr>
                <w:rFonts w:ascii="Calibri" w:eastAsia="Times New Roman" w:hAnsi="Calibri" w:cs="Calibri"/>
                <w:b/>
                <w:bCs/>
                <w:color w:val="000000"/>
                <w:sz w:val="27"/>
                <w:szCs w:val="27"/>
                <w:lang w:eastAsia="en-US"/>
              </w:rPr>
              <w:t>BRO radio</w:t>
            </w:r>
          </w:p>
          <w:p w14:paraId="1DF60D91" w14:textId="77777777" w:rsidR="00000000" w:rsidRDefault="00D4396A">
            <w:pPr>
              <w:numPr>
                <w:ilvl w:val="2"/>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Radiohandel</w:t>
            </w:r>
          </w:p>
          <w:p w14:paraId="037347F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Calibri" w:eastAsiaTheme="minorHAnsi" w:hAnsi="Calibri" w:cs="Calibri"/>
                <w:sz w:val="24"/>
                <w:szCs w:val="24"/>
                <w:lang w:val="fr-FR" w:eastAsia="en-US"/>
              </w:rPr>
              <w:t>Wapenmakerstraat 7, Brugge</w:t>
            </w:r>
          </w:p>
          <w:p w14:paraId="789CDC3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Calibri" w:eastAsiaTheme="minorHAnsi" w:hAnsi="Calibri" w:cs="Calibri"/>
                <w:sz w:val="24"/>
                <w:szCs w:val="24"/>
                <w:lang w:eastAsia="en-US"/>
              </w:rPr>
              <w:t>Place du Theatre/Schouwburgplaats 46, Brugge (advertentie 16/12/</w:t>
            </w:r>
            <w:r>
              <w:rPr>
                <w:rFonts w:ascii="Calibri" w:eastAsiaTheme="minorHAnsi" w:hAnsi="Calibri" w:cs="Calibri"/>
                <w:b/>
                <w:bCs/>
                <w:sz w:val="24"/>
                <w:szCs w:val="24"/>
                <w:lang w:eastAsia="en-US"/>
              </w:rPr>
              <w:t>1936</w:t>
            </w:r>
            <w:r>
              <w:rPr>
                <w:rFonts w:ascii="Calibri" w:eastAsiaTheme="minorHAnsi" w:hAnsi="Calibri" w:cs="Calibri"/>
                <w:sz w:val="24"/>
                <w:szCs w:val="24"/>
                <w:lang w:eastAsia="en-US"/>
              </w:rPr>
              <w:t xml:space="preserve"> woensdagblad)</w:t>
            </w:r>
          </w:p>
          <w:p w14:paraId="34B8419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Calibri" w:eastAsiaTheme="minorHAnsi" w:hAnsi="Calibri" w:cs="Calibri"/>
                <w:sz w:val="24"/>
                <w:szCs w:val="24"/>
                <w:lang w:eastAsia="en-US"/>
              </w:rPr>
              <w:t>Eerste advertentie 12/11/1932</w:t>
            </w:r>
          </w:p>
          <w:p w14:paraId="1BB9B04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Calibri" w:eastAsiaTheme="minorHAnsi" w:hAnsi="Calibri" w:cs="Calibri"/>
                <w:sz w:val="24"/>
                <w:szCs w:val="24"/>
                <w:lang w:eastAsia="en-US"/>
              </w:rPr>
              <w:t>Nog steeds advertenties in 1977</w:t>
            </w:r>
          </w:p>
        </w:tc>
      </w:tr>
      <w:tr w:rsidR="00000000" w14:paraId="33DC21D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076BB0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b/>
                <w:bCs/>
                <w:color w:val="000000"/>
                <w:sz w:val="27"/>
                <w:szCs w:val="27"/>
                <w:lang w:val="en-US" w:eastAsia="en-US"/>
              </w:rPr>
              <w:t>CAMPBELL &amp; ISHERWOOD (C&amp;I) (1919-                     )</w:t>
            </w:r>
          </w:p>
          <w:p w14:paraId="15F19EE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Anonyme, électriciens constructeurs (</w:t>
            </w:r>
            <w:r>
              <w:rPr>
                <w:lang w:val="fr-FR" w:eastAsia="en-US"/>
              </w:rPr>
              <w:t>Etablissements Campbell &amp; Isherwood)</w:t>
            </w:r>
          </w:p>
          <w:p w14:paraId="716A204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Actief in de electromechanische industrie, en begin jaren '20 productie van radiotoestellen en accessoires. Verdeler van Gecophone (G.E.C.)</w:t>
            </w:r>
          </w:p>
          <w:p w14:paraId="0F65BA4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Mechelse Steenweg 26, Antwerpen (en/of 30?)</w:t>
            </w:r>
          </w:p>
          <w:p w14:paraId="4CA9334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 Genuastraat, Antwerpen (Anvers) (années 30, 1951)</w:t>
            </w:r>
          </w:p>
          <w:p w14:paraId="1220143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Bvb modellen: ontvangtoestellen C &amp; I van 3. 4 en 5 lampen</w:t>
            </w:r>
          </w:p>
          <w:p w14:paraId="73B34B8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05/04/1943 (Bombardement Mortsel) al in de Genuastraat</w:t>
            </w:r>
          </w:p>
          <w:p w14:paraId="40656EE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03/04/1919 Notaris Louis PEETERS te Antwerpen</w:t>
            </w:r>
          </w:p>
          <w:p w14:paraId="0E5D881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Vermeldingen in annexes Staatsblad</w:t>
            </w:r>
          </w:p>
          <w:p w14:paraId="353A95D9" w14:textId="77777777" w:rsidR="00000000" w:rsidRDefault="00D4396A">
            <w:pPr>
              <w:pStyle w:val="Lijstalinea"/>
              <w:numPr>
                <w:ilvl w:val="0"/>
                <w:numId w:val="3"/>
              </w:numPr>
              <w:spacing w:before="100" w:beforeAutospacing="1" w:after="100" w:afterAutospacing="1" w:line="240" w:lineRule="auto"/>
              <w:ind w:right="567" w:firstLine="360"/>
              <w:rPr>
                <w:rFonts w:eastAsia="Times New Roman"/>
                <w:color w:val="000000"/>
                <w:sz w:val="27"/>
                <w:szCs w:val="27"/>
                <w:lang w:eastAsia="en-US"/>
              </w:rPr>
            </w:pPr>
            <w:r>
              <w:rPr>
                <w:rFonts w:eastAsia="Times New Roman"/>
                <w:color w:val="000000"/>
                <w:sz w:val="27"/>
                <w:szCs w:val="27"/>
                <w:lang w:eastAsia="en-US"/>
              </w:rPr>
              <w:t>22 en 23/04/1919 n°2747</w:t>
            </w:r>
          </w:p>
          <w:p w14:paraId="23938837" w14:textId="77777777" w:rsidR="00000000" w:rsidRDefault="00D4396A">
            <w:pPr>
              <w:pStyle w:val="Lijstalinea"/>
              <w:numPr>
                <w:ilvl w:val="0"/>
                <w:numId w:val="3"/>
              </w:numPr>
              <w:spacing w:before="100" w:beforeAutospacing="1" w:after="100" w:afterAutospacing="1" w:line="240" w:lineRule="auto"/>
              <w:ind w:right="567" w:firstLine="360"/>
              <w:rPr>
                <w:rFonts w:eastAsia="Times New Roman"/>
                <w:color w:val="000000"/>
                <w:sz w:val="27"/>
                <w:szCs w:val="27"/>
                <w:lang w:eastAsia="en-US"/>
              </w:rPr>
            </w:pPr>
            <w:r>
              <w:rPr>
                <w:rFonts w:eastAsia="Times New Roman"/>
                <w:color w:val="000000"/>
                <w:sz w:val="27"/>
                <w:szCs w:val="27"/>
                <w:lang w:eastAsia="en-US"/>
              </w:rPr>
              <w:t>17/03/1928 n°2832</w:t>
            </w:r>
          </w:p>
          <w:p w14:paraId="6DDD6C69" w14:textId="77777777" w:rsidR="00000000" w:rsidRDefault="00D4396A">
            <w:pPr>
              <w:pStyle w:val="Lijstalinea"/>
              <w:numPr>
                <w:ilvl w:val="0"/>
                <w:numId w:val="3"/>
              </w:numPr>
              <w:spacing w:before="100" w:beforeAutospacing="1" w:after="100" w:afterAutospacing="1" w:line="240" w:lineRule="auto"/>
              <w:ind w:right="567" w:firstLine="360"/>
              <w:rPr>
                <w:rFonts w:eastAsia="Times New Roman"/>
                <w:color w:val="000000"/>
                <w:sz w:val="27"/>
                <w:szCs w:val="27"/>
                <w:lang w:eastAsia="en-US"/>
              </w:rPr>
            </w:pPr>
            <w:r>
              <w:rPr>
                <w:rFonts w:eastAsia="Times New Roman"/>
                <w:color w:val="000000"/>
                <w:sz w:val="27"/>
                <w:szCs w:val="27"/>
                <w:lang w:eastAsia="en-US"/>
              </w:rPr>
              <w:t>25 en 26/06/1928 n°9597</w:t>
            </w:r>
          </w:p>
          <w:p w14:paraId="6294EE74" w14:textId="77777777" w:rsidR="00000000" w:rsidRDefault="00D4396A">
            <w:pPr>
              <w:pStyle w:val="Lijstalinea"/>
              <w:numPr>
                <w:ilvl w:val="0"/>
                <w:numId w:val="3"/>
              </w:numPr>
              <w:spacing w:before="100" w:beforeAutospacing="1" w:after="100" w:afterAutospacing="1" w:line="240" w:lineRule="auto"/>
              <w:ind w:right="567" w:firstLine="360"/>
              <w:rPr>
                <w:rFonts w:eastAsia="Times New Roman"/>
                <w:color w:val="000000"/>
                <w:sz w:val="27"/>
                <w:szCs w:val="27"/>
                <w:lang w:eastAsia="en-US"/>
              </w:rPr>
            </w:pPr>
            <w:r>
              <w:rPr>
                <w:rFonts w:eastAsia="Times New Roman"/>
                <w:color w:val="000000"/>
                <w:sz w:val="27"/>
                <w:szCs w:val="27"/>
                <w:lang w:eastAsia="en-US"/>
              </w:rPr>
              <w:t>10/03/1949 n°3548 (prorognation)</w:t>
            </w:r>
          </w:p>
          <w:p w14:paraId="068CD127" w14:textId="77777777" w:rsidR="00000000" w:rsidRDefault="00D4396A">
            <w:pPr>
              <w:pStyle w:val="Lijstalinea"/>
              <w:numPr>
                <w:ilvl w:val="0"/>
                <w:numId w:val="3"/>
              </w:numPr>
              <w:spacing w:before="100" w:beforeAutospacing="1" w:after="100" w:afterAutospacing="1" w:line="240" w:lineRule="auto"/>
              <w:ind w:right="567" w:firstLine="360"/>
              <w:rPr>
                <w:rFonts w:eastAsia="Times New Roman"/>
                <w:color w:val="000000"/>
                <w:sz w:val="27"/>
                <w:szCs w:val="27"/>
                <w:lang w:eastAsia="en-US"/>
              </w:rPr>
            </w:pPr>
            <w:r>
              <w:rPr>
                <w:rFonts w:eastAsia="Times New Roman"/>
                <w:color w:val="000000"/>
                <w:sz w:val="27"/>
                <w:szCs w:val="27"/>
                <w:lang w:eastAsia="en-US"/>
              </w:rPr>
              <w:t>19, 20 en 21/04/1954 n° 8120</w:t>
            </w:r>
          </w:p>
          <w:p w14:paraId="6340860E" w14:textId="77777777" w:rsidR="00000000" w:rsidRDefault="00D4396A">
            <w:pPr>
              <w:pStyle w:val="Lijstalinea"/>
              <w:numPr>
                <w:ilvl w:val="0"/>
                <w:numId w:val="3"/>
              </w:numPr>
              <w:spacing w:before="100" w:beforeAutospacing="1" w:after="100" w:afterAutospacing="1" w:line="240" w:lineRule="auto"/>
              <w:ind w:right="567" w:firstLine="360"/>
              <w:rPr>
                <w:rFonts w:eastAsia="Times New Roman"/>
                <w:color w:val="000000"/>
                <w:sz w:val="27"/>
                <w:szCs w:val="27"/>
                <w:lang w:eastAsia="en-US"/>
              </w:rPr>
            </w:pPr>
            <w:r>
              <w:rPr>
                <w:rFonts w:eastAsia="Times New Roman"/>
                <w:color w:val="000000"/>
                <w:sz w:val="27"/>
                <w:szCs w:val="27"/>
                <w:lang w:eastAsia="en-US"/>
              </w:rPr>
              <w:t>12/12/1955 n° 48 van 1, 2 en 03/01/1956</w:t>
            </w:r>
          </w:p>
          <w:p w14:paraId="3D63AC77" w14:textId="77777777" w:rsidR="00000000" w:rsidRDefault="00D4396A">
            <w:pPr>
              <w:spacing w:after="0" w:line="240" w:lineRule="auto"/>
              <w:rPr>
                <w:lang w:eastAsia="en-US"/>
              </w:rPr>
            </w:pPr>
          </w:p>
        </w:tc>
      </w:tr>
      <w:tr w:rsidR="00000000" w14:paraId="2C291E3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F0B931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CARAD (1935- 1975)</w:t>
            </w:r>
          </w:p>
          <w:p w14:paraId="1A17C77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Etablissements </w:t>
            </w:r>
            <w:r>
              <w:rPr>
                <w:rFonts w:eastAsia="Times New Roman"/>
                <w:color w:val="000000"/>
                <w:sz w:val="27"/>
                <w:szCs w:val="27"/>
                <w:lang w:val="fr-FR" w:eastAsia="en-US"/>
              </w:rPr>
              <w:t>G.I.Carpentier S.A.</w:t>
            </w:r>
          </w:p>
          <w:p w14:paraId="1D4B9A0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Hi-Fi, télévision, condensateurs variables, pièces détachées.</w:t>
            </w:r>
          </w:p>
          <w:p w14:paraId="78603C0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Repris par Thorn aux alentours de 1970, fermeture en 1975. </w:t>
            </w:r>
          </w:p>
          <w:p w14:paraId="1EEAE72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68 rue Rasson, Bruxelles (ventes, années 30)</w:t>
            </w:r>
          </w:p>
          <w:p w14:paraId="34B38A1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87, rue d'Harelbeke - Harelbekestraat, Kuurne (u</w:t>
            </w:r>
            <w:r>
              <w:rPr>
                <w:rFonts w:eastAsia="Times New Roman"/>
                <w:color w:val="000000"/>
                <w:sz w:val="27"/>
                <w:szCs w:val="27"/>
                <w:lang w:eastAsia="en-US"/>
              </w:rPr>
              <w:t>sine)</w:t>
            </w:r>
          </w:p>
          <w:p w14:paraId="66C50E3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 xml:space="preserve"> In ' 72 bijhuis Vrijheidsstraat 29 Antwerpen</w:t>
            </w:r>
          </w:p>
          <w:p w14:paraId="30BF0B81" w14:textId="77777777" w:rsidR="00000000" w:rsidRDefault="00D4396A">
            <w:pPr>
              <w:spacing w:after="0" w:line="240" w:lineRule="auto"/>
              <w:rPr>
                <w:lang w:eastAsia="en-US"/>
              </w:rPr>
            </w:pPr>
          </w:p>
        </w:tc>
      </w:tr>
      <w:tr w:rsidR="00000000" w14:paraId="36B35B0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0781ED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CARILLON (jaren 20 -        )</w:t>
            </w:r>
          </w:p>
          <w:p w14:paraId="5B43B3D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w:t>
            </w:r>
          </w:p>
          <w:p w14:paraId="4F56E62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53C7E54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24 Place Rouppe, Brussel</w:t>
            </w:r>
          </w:p>
        </w:tc>
      </w:tr>
      <w:tr w:rsidR="00000000" w14:paraId="1308D22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9B75ED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C.B.F.</w:t>
            </w:r>
          </w:p>
          <w:p w14:paraId="2ABEA61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Belge des Condensateurs electrochimiques</w:t>
            </w:r>
          </w:p>
          <w:p w14:paraId="6EF6927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Condensateurs</w:t>
            </w:r>
          </w:p>
          <w:p w14:paraId="045E2F2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37 boulevard </w:t>
            </w:r>
            <w:r>
              <w:rPr>
                <w:rFonts w:eastAsia="Times New Roman"/>
                <w:color w:val="000000"/>
                <w:sz w:val="27"/>
                <w:szCs w:val="27"/>
                <w:lang w:val="fr-FR" w:eastAsia="en-US"/>
              </w:rPr>
              <w:t>d'Anvers, Bruxelles (bureaux, 1946 jusqu'en 1955)</w:t>
            </w:r>
          </w:p>
          <w:p w14:paraId="2C43ED7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63 rue des commercants, Bruxelles (ateliers à partir de 1955)</w:t>
            </w:r>
          </w:p>
          <w:p w14:paraId="44F9E99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12, chaussée de Grand-Bigard, Drogenbos (1965)</w:t>
            </w:r>
          </w:p>
          <w:p w14:paraId="42821267" w14:textId="77777777" w:rsidR="00000000" w:rsidRDefault="00D4396A">
            <w:pPr>
              <w:spacing w:after="0" w:line="240" w:lineRule="auto"/>
              <w:rPr>
                <w:lang w:val="fr-FR" w:eastAsia="en-US"/>
              </w:rPr>
            </w:pPr>
          </w:p>
        </w:tc>
      </w:tr>
      <w:tr w:rsidR="00000000" w14:paraId="5668075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4723E9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C.B.R.T.</w:t>
            </w:r>
          </w:p>
          <w:p w14:paraId="3DD7F15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Compagnie Belge de Radio et Télévision</w:t>
            </w:r>
          </w:p>
          <w:p w14:paraId="205238D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Radios (?) et </w:t>
            </w:r>
            <w:r>
              <w:rPr>
                <w:rFonts w:eastAsia="Times New Roman"/>
                <w:color w:val="000000"/>
                <w:sz w:val="27"/>
                <w:szCs w:val="27"/>
                <w:lang w:val="fr-FR" w:eastAsia="en-US"/>
              </w:rPr>
              <w:t>assemblage de téléviseurs notamment pour ACEC, Novak, SBR et Siera. </w:t>
            </w:r>
          </w:p>
          <w:p w14:paraId="0D5BB70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Bruges (Brugge), Pathoekeweg 11 (1957-2014)</w:t>
            </w:r>
          </w:p>
          <w:p w14:paraId="128A1583" w14:textId="77777777" w:rsidR="00000000" w:rsidRDefault="00D4396A">
            <w:pPr>
              <w:spacing w:after="0" w:line="240" w:lineRule="auto"/>
              <w:rPr>
                <w:lang w:val="fr-FR" w:eastAsia="en-US"/>
              </w:rPr>
            </w:pPr>
          </w:p>
        </w:tc>
      </w:tr>
      <w:tr w:rsidR="00000000" w14:paraId="5CCC14C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FEFBDF9"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C.C.R.E. (Jaren 20 -                )</w:t>
            </w:r>
          </w:p>
          <w:p w14:paraId="5B57D9F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Cie Commerciale Radio-Electrique</w:t>
            </w:r>
          </w:p>
          <w:p w14:paraId="5451B0C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Chaussée de Ninove 116 Brussel</w:t>
            </w:r>
          </w:p>
          <w:p w14:paraId="5CF75FD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(Vanaf 1923 ook </w:t>
            </w:r>
            <w:r>
              <w:rPr>
                <w:rFonts w:eastAsia="Times New Roman"/>
                <w:color w:val="000000"/>
                <w:sz w:val="27"/>
                <w:szCs w:val="27"/>
                <w:lang w:eastAsia="en-US"/>
              </w:rPr>
              <w:t>Etablissements J. Lebrun op dit adres)</w:t>
            </w:r>
          </w:p>
          <w:p w14:paraId="19239E2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1930 verhuisd naar Place Masui 157 Schaarbeek</w:t>
            </w:r>
          </w:p>
          <w:p w14:paraId="06764397"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Van 1931 tot 1932 Actief in Rue Plantin 34 te Brussel (tel 11.97.80)</w:t>
            </w:r>
          </w:p>
          <w:p w14:paraId="020BA50B"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Ook adres in Luik, 25 Rue Remouchamps (Longdoz) (tel 295.53)</w:t>
            </w:r>
          </w:p>
          <w:p w14:paraId="13C7386B"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 xml:space="preserve">Pourquoi Pas </w:t>
            </w:r>
            <w:r>
              <w:rPr>
                <w:rFonts w:eastAsia="Times New Roman"/>
                <w:color w:val="000000"/>
                <w:sz w:val="27"/>
                <w:szCs w:val="27"/>
                <w:lang w:val="fr-FR" w:eastAsia="en-US"/>
              </w:rPr>
              <w:t xml:space="preserve">16/01/1931, nr 859 : -&gt; </w:t>
            </w:r>
          </w:p>
        </w:tc>
      </w:tr>
      <w:tr w:rsidR="00000000" w14:paraId="3801FF1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C46C23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Cebe Radio belge (1936-)</w:t>
            </w:r>
          </w:p>
          <w:p w14:paraId="61962F6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met beperkte aansprakelijkheid (Ceuppens Henri en Buekenhorst Albert</w:t>
            </w:r>
          </w:p>
          <w:p w14:paraId="59A506F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fabrication et le commerce de tout matériel électrique et principalement des récepteurs radioélectriques.</w:t>
            </w:r>
          </w:p>
          <w:p w14:paraId="2B09F4D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de la Prin</w:t>
            </w:r>
            <w:r>
              <w:rPr>
                <w:rFonts w:ascii="TimesNewRoman" w:eastAsiaTheme="minorHAnsi" w:hAnsi="TimesNewRoman" w:cs="TimesNewRoman"/>
                <w:sz w:val="24"/>
                <w:szCs w:val="24"/>
                <w:lang w:val="fr-FR" w:eastAsia="en-US"/>
              </w:rPr>
              <w:t>cesse 7, St-Jans-Molenbeek</w:t>
            </w:r>
          </w:p>
        </w:tc>
      </w:tr>
      <w:tr w:rsidR="00000000" w14:paraId="18E0D3E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FA5122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CELIVOX (vooroorlogs-             )</w:t>
            </w:r>
          </w:p>
          <w:p w14:paraId="3AB5CCA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Usines Belges Celivox</w:t>
            </w:r>
          </w:p>
          <w:p w14:paraId="6B796A9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(radio's verdeeld door Ets Louis van Goitsenhoven) (1908 -      )</w:t>
            </w:r>
          </w:p>
          <w:p w14:paraId="2BFA7AE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recl Radio Home, 1935.</w:t>
            </w:r>
            <w:r>
              <w:rPr>
                <w:lang w:eastAsia="en-US"/>
              </w:rPr>
              <w:tab/>
            </w:r>
          </w:p>
          <w:p w14:paraId="434A6A67" w14:textId="77777777" w:rsidR="00000000" w:rsidRDefault="00D4396A">
            <w:pPr>
              <w:spacing w:before="100" w:beforeAutospacing="1" w:after="100" w:afterAutospacing="1" w:line="240" w:lineRule="auto"/>
              <w:ind w:right="567"/>
              <w:rPr>
                <w:rFonts w:eastAsia="Times New Roman"/>
                <w:b/>
                <w:bCs/>
                <w:color w:val="000000"/>
                <w:sz w:val="27"/>
                <w:szCs w:val="27"/>
                <w:lang w:eastAsia="en-US"/>
              </w:rPr>
            </w:pPr>
          </w:p>
        </w:tc>
      </w:tr>
      <w:tr w:rsidR="00000000" w14:paraId="2E24E5F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42D05C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C.E.R. (1938-             )</w:t>
            </w:r>
          </w:p>
          <w:p w14:paraId="4E436F1F" w14:textId="77777777" w:rsidR="00000000" w:rsidRDefault="00D4396A">
            <w:pPr>
              <w:numPr>
                <w:ilvl w:val="1"/>
                <w:numId w:val="2"/>
              </w:numPr>
              <w:spacing w:before="100" w:beforeAutospacing="1" w:after="100" w:afterAutospacing="1" w:line="240" w:lineRule="auto"/>
              <w:ind w:right="567"/>
              <w:rPr>
                <w:rFonts w:eastAsia="Times New Roman"/>
                <w:color w:val="000000"/>
                <w:sz w:val="27"/>
                <w:szCs w:val="27"/>
                <w:lang w:val="fr-FR" w:eastAsia="en-US"/>
              </w:rPr>
            </w:pPr>
            <w:r>
              <w:rPr>
                <w:rFonts w:eastAsia="Times New Roman"/>
                <w:color w:val="000000"/>
                <w:sz w:val="27"/>
                <w:szCs w:val="27"/>
                <w:lang w:val="fr-FR" w:eastAsia="en-US"/>
              </w:rPr>
              <w:t xml:space="preserve">Société Anonyme-Naamloze Venootschap </w:t>
            </w:r>
            <w:r>
              <w:rPr>
                <w:rFonts w:eastAsia="Times New Roman"/>
                <w:color w:val="000000"/>
                <w:sz w:val="27"/>
                <w:szCs w:val="27"/>
                <w:lang w:val="fr-FR" w:eastAsia="en-US"/>
              </w:rPr>
              <w:t>(Constructions éléctriques et radio-électriques), (Elektrische en Radio-Elektrische fabrikaten),(</w:t>
            </w:r>
            <w:r>
              <w:rPr>
                <w:rFonts w:eastAsia="Times New Roman"/>
                <w:b/>
                <w:bCs/>
                <w:color w:val="000000"/>
                <w:sz w:val="27"/>
                <w:szCs w:val="27"/>
                <w:lang w:val="fr-FR" w:eastAsia="en-US"/>
              </w:rPr>
              <w:t>CHRISTIAENSEN ?)</w:t>
            </w:r>
          </w:p>
          <w:p w14:paraId="0C0ACB3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15228D0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 xml:space="preserve">Leuvensesteenweg 716, </w:t>
            </w:r>
            <w:r>
              <w:rPr>
                <w:rFonts w:eastAsia="Times New Roman"/>
                <w:color w:val="000000"/>
                <w:sz w:val="27"/>
                <w:szCs w:val="27"/>
                <w:lang w:eastAsia="en-US"/>
              </w:rPr>
              <w:t>Antwerpen</w:t>
            </w:r>
          </w:p>
          <w:p w14:paraId="6988A75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Opvolger van S.I.C.E.R. en RADIO C.E.R.</w:t>
            </w:r>
          </w:p>
          <w:p w14:paraId="3A88D374" w14:textId="77777777" w:rsidR="00000000" w:rsidRDefault="00D4396A">
            <w:pPr>
              <w:spacing w:after="0" w:line="240" w:lineRule="auto"/>
              <w:rPr>
                <w:lang w:eastAsia="en-US"/>
              </w:rPr>
            </w:pPr>
          </w:p>
        </w:tc>
      </w:tr>
      <w:tr w:rsidR="00000000" w14:paraId="7A74CF6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89783A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CHRYSOPHONE (CHRYSO-RADIO)</w:t>
            </w:r>
          </w:p>
          <w:p w14:paraId="47A39E9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B074A9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Radios </w:t>
            </w:r>
            <w:r>
              <w:rPr>
                <w:rFonts w:eastAsia="Times New Roman"/>
                <w:color w:val="000000"/>
                <w:sz w:val="27"/>
                <w:szCs w:val="27"/>
                <w:lang w:eastAsia="en-US"/>
              </w:rPr>
              <w:t>(1929, 1934...).</w:t>
            </w:r>
          </w:p>
          <w:p w14:paraId="11C6416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 rue d'Or, Bruxelles tel 237.93</w:t>
            </w:r>
          </w:p>
          <w:p w14:paraId="7DC6DFB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176 rue Blaes, Bruxelles tel 202.87</w:t>
            </w:r>
          </w:p>
          <w:p w14:paraId="518108C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 Rue Wayez, Bruxelles tel 656.92</w:t>
            </w:r>
          </w:p>
          <w:p w14:paraId="5E3BAFF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CHRYSO-RADIO in Pourquoi Pas  17/01/1930 n° 807 -&gt;  met bovenstaande drie adresse-&gt; Amplificarteurs grande puissance, </w:t>
            </w:r>
            <w:r>
              <w:rPr>
                <w:rFonts w:eastAsia="Times New Roman"/>
                <w:color w:val="000000"/>
                <w:sz w:val="27"/>
                <w:szCs w:val="27"/>
                <w:lang w:val="fr-FR" w:eastAsia="en-US"/>
              </w:rPr>
              <w:t>alimentation sur secteur ; meubles chene : 4850 francs, Auditions permanentes</w:t>
            </w:r>
          </w:p>
          <w:p w14:paraId="32DA4423" w14:textId="77777777" w:rsidR="00000000" w:rsidRDefault="00D4396A">
            <w:pPr>
              <w:spacing w:after="0" w:line="240" w:lineRule="auto"/>
              <w:rPr>
                <w:lang w:val="fr-FR" w:eastAsia="en-US"/>
              </w:rPr>
            </w:pPr>
          </w:p>
        </w:tc>
      </w:tr>
      <w:tr w:rsidR="00000000" w14:paraId="3B4FE32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E45705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CIAC-RADIO (1925? -             )</w:t>
            </w:r>
          </w:p>
          <w:p w14:paraId="78F3B63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‘Material &amp; appareillage Electriques’ </w:t>
            </w:r>
          </w:p>
          <w:p w14:paraId="38A2122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Moyennes fréquences, Oscillatrices, combinateurs, antennes-cadres, ...</w:t>
            </w:r>
          </w:p>
          <w:p w14:paraId="3C9F489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Verkoop van toestellen </w:t>
            </w:r>
            <w:hyperlink r:id="rId14" w:anchor="ED" w:history="1">
              <w:r>
                <w:rPr>
                  <w:rStyle w:val="Hyperlink"/>
                  <w:rFonts w:eastAsia="Times New Roman"/>
                  <w:sz w:val="27"/>
                  <w:szCs w:val="27"/>
                  <w:lang w:eastAsia="en-US"/>
                </w:rPr>
                <w:t>Eliaers (Radiolyre)</w:t>
              </w:r>
            </w:hyperlink>
            <w:r>
              <w:rPr>
                <w:rFonts w:eastAsia="Times New Roman"/>
                <w:color w:val="000000"/>
                <w:sz w:val="27"/>
                <w:szCs w:val="27"/>
                <w:lang w:eastAsia="en-US"/>
              </w:rPr>
              <w:t> jaren 20</w:t>
            </w:r>
          </w:p>
          <w:p w14:paraId="45B0D4A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Verkoop van materiaal R.E.I.C.O Radio (1932), bestond nog in 1936</w:t>
            </w:r>
          </w:p>
          <w:p w14:paraId="2BDBA21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Ook eigen radio’s. Zie 1 toestel radiomuseum.org (model We</w:t>
            </w:r>
            <w:r>
              <w:rPr>
                <w:rFonts w:eastAsia="Times New Roman"/>
                <w:color w:val="000000"/>
                <w:sz w:val="27"/>
                <w:szCs w:val="27"/>
                <w:lang w:eastAsia="en-US"/>
              </w:rPr>
              <w:t>ekend)</w:t>
            </w:r>
          </w:p>
          <w:p w14:paraId="23E599B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18 rue de la Fontaine, Brussel (1925, 1932)</w:t>
            </w:r>
          </w:p>
          <w:p w14:paraId="3A467053" w14:textId="77777777" w:rsidR="00000000" w:rsidRDefault="00D4396A">
            <w:pPr>
              <w:spacing w:after="0" w:line="240" w:lineRule="auto"/>
              <w:rPr>
                <w:lang w:val="fr-FR" w:eastAsia="en-US"/>
              </w:rPr>
            </w:pPr>
          </w:p>
        </w:tc>
      </w:tr>
      <w:tr w:rsidR="00000000" w14:paraId="47A61D9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2C99E6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C.I.M.E. (Vooroorlogs -              )</w:t>
            </w:r>
          </w:p>
          <w:p w14:paraId="0BCE32A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Constructions Industrielles Mecano - Electriques, </w:t>
            </w:r>
          </w:p>
          <w:p w14:paraId="0079FFB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w:t>
            </w:r>
          </w:p>
          <w:p w14:paraId="6354188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Boulevard Guillaume Van Haelen, Brussel</w:t>
            </w:r>
          </w:p>
          <w:p w14:paraId="2C3D5301" w14:textId="77777777" w:rsidR="00000000" w:rsidRDefault="00D4396A">
            <w:pPr>
              <w:spacing w:before="100" w:beforeAutospacing="1" w:after="100" w:afterAutospacing="1" w:line="240" w:lineRule="auto"/>
              <w:ind w:left="1418" w:right="567"/>
              <w:rPr>
                <w:rFonts w:ascii="Calibri" w:eastAsiaTheme="minorHAnsi" w:hAnsi="Calibri" w:cs="Calibri"/>
                <w:b/>
                <w:bCs/>
                <w:sz w:val="27"/>
                <w:szCs w:val="27"/>
                <w:lang w:eastAsia="en-US"/>
              </w:rPr>
            </w:pPr>
          </w:p>
        </w:tc>
      </w:tr>
      <w:tr w:rsidR="00000000" w14:paraId="5D2EFC1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ACAD81E" w14:textId="77777777" w:rsidR="00000000" w:rsidRDefault="00D4396A">
            <w:pPr>
              <w:numPr>
                <w:ilvl w:val="0"/>
                <w:numId w:val="2"/>
              </w:num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r>
              <w:rPr>
                <w:rFonts w:ascii="Calibri" w:eastAsiaTheme="minorHAnsi" w:hAnsi="Calibri" w:cs="Calibri"/>
                <w:b/>
                <w:bCs/>
                <w:sz w:val="27"/>
                <w:szCs w:val="27"/>
                <w:lang w:val="fr-FR" w:eastAsia="en-US"/>
              </w:rPr>
              <w:t>CIMEX RADIO (Vooroorlogs -            )</w:t>
            </w:r>
          </w:p>
          <w:p w14:paraId="62D1C6B2" w14:textId="77777777" w:rsidR="00000000" w:rsidRDefault="00D4396A">
            <w:pPr>
              <w:numPr>
                <w:ilvl w:val="1"/>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Société ?</w:t>
            </w:r>
          </w:p>
          <w:p w14:paraId="24C085AA" w14:textId="77777777" w:rsidR="00000000" w:rsidRDefault="00D4396A">
            <w:pPr>
              <w:numPr>
                <w:ilvl w:val="2"/>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Radios (?)</w:t>
            </w:r>
          </w:p>
          <w:p w14:paraId="08D48CE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Calibri" w:eastAsiaTheme="minorHAnsi" w:hAnsi="Calibri" w:cs="Calibri"/>
                <w:sz w:val="24"/>
                <w:szCs w:val="24"/>
                <w:lang w:val="fr-FR" w:eastAsia="en-US"/>
              </w:rPr>
              <w:t>Rue du Viaduc 18, Brussel</w:t>
            </w:r>
          </w:p>
        </w:tc>
      </w:tr>
      <w:tr w:rsidR="00000000" w14:paraId="70B98C5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E8B088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COCAGNE</w:t>
            </w:r>
          </w:p>
          <w:p w14:paraId="66D3FA8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Ateliers Radio-Electriques Paul Cocagne</w:t>
            </w:r>
          </w:p>
          <w:p w14:paraId="6D3E660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hyperlink r:id="rId15" w:anchor="arca" w:history="1">
              <w:r>
                <w:rPr>
                  <w:rStyle w:val="Hyperlink"/>
                  <w:rFonts w:eastAsia="Times New Roman"/>
                  <w:sz w:val="27"/>
                  <w:szCs w:val="27"/>
                  <w:lang w:eastAsia="en-US"/>
                </w:rPr>
                <w:t>ARCA</w:t>
              </w:r>
            </w:hyperlink>
          </w:p>
          <w:p w14:paraId="0DDC1C3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aussi </w:t>
            </w:r>
            <w:hyperlink r:id="rId16" w:anchor="RL" w:history="1">
              <w:r>
                <w:rPr>
                  <w:rStyle w:val="Hyperlink"/>
                  <w:rFonts w:eastAsia="Times New Roman"/>
                  <w:sz w:val="27"/>
                  <w:szCs w:val="27"/>
                  <w:lang w:eastAsia="en-US"/>
                </w:rPr>
                <w:t>Radio-Legia</w:t>
              </w:r>
            </w:hyperlink>
          </w:p>
          <w:p w14:paraId="50333A8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90-94 rue Decroy, Angleur (Liege)</w:t>
            </w:r>
          </w:p>
          <w:p w14:paraId="585930FF" w14:textId="77777777" w:rsidR="00000000" w:rsidRDefault="00D4396A">
            <w:pPr>
              <w:spacing w:after="0" w:line="240" w:lineRule="auto"/>
              <w:rPr>
                <w:lang w:val="fr-FR" w:eastAsia="en-US"/>
              </w:rPr>
            </w:pPr>
          </w:p>
        </w:tc>
      </w:tr>
      <w:tr w:rsidR="00000000" w14:paraId="6F7AC92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948C59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COMETE</w:t>
            </w:r>
          </w:p>
          <w:p w14:paraId="17CFD96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Autre marque des ets. De Vos</w:t>
            </w:r>
          </w:p>
          <w:p w14:paraId="1BD38E0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17" w:anchor="deco" w:history="1">
              <w:r>
                <w:rPr>
                  <w:rStyle w:val="Hyperlink"/>
                  <w:rFonts w:eastAsia="Times New Roman"/>
                  <w:sz w:val="27"/>
                  <w:szCs w:val="27"/>
                  <w:lang w:eastAsia="en-US"/>
                </w:rPr>
                <w:t>DECO-RADIO</w:t>
              </w:r>
            </w:hyperlink>
          </w:p>
          <w:p w14:paraId="1DFC349A" w14:textId="77777777" w:rsidR="00000000" w:rsidRDefault="00D4396A">
            <w:pPr>
              <w:spacing w:after="0" w:line="240" w:lineRule="auto"/>
              <w:rPr>
                <w:lang w:val="fr-FR" w:eastAsia="en-US"/>
              </w:rPr>
            </w:pPr>
          </w:p>
        </w:tc>
      </w:tr>
      <w:tr w:rsidR="00000000" w14:paraId="1B8D2E6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4844C9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COMPAGNIE BELGE RADIOPHONE (1929-        )</w:t>
            </w:r>
          </w:p>
          <w:p w14:paraId="727A175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w:t>
            </w:r>
          </w:p>
          <w:p w14:paraId="50DE3514" w14:textId="77777777" w:rsidR="00000000" w:rsidRDefault="00D4396A">
            <w:pPr>
              <w:numPr>
                <w:ilvl w:val="2"/>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Radio</w:t>
            </w:r>
          </w:p>
          <w:p w14:paraId="77A71D6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ST Jean 28, Brussel</w:t>
            </w:r>
          </w:p>
          <w:p w14:paraId="611FC9C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De Ruisbroeck 10 Brussel (1933)</w:t>
            </w:r>
          </w:p>
        </w:tc>
      </w:tr>
      <w:tr w:rsidR="00000000" w14:paraId="13B1E52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23A5EC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COMPAGNIE COMMERCIALE RADIO-ELECTRIQUE (C.C.R.E.) (1932-        )</w:t>
            </w:r>
          </w:p>
          <w:p w14:paraId="645353C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w:t>
            </w:r>
          </w:p>
          <w:p w14:paraId="6BC1144A" w14:textId="77777777" w:rsidR="00000000" w:rsidRDefault="00D4396A">
            <w:pPr>
              <w:numPr>
                <w:ilvl w:val="2"/>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Radio</w:t>
            </w:r>
          </w:p>
          <w:p w14:paraId="69343A6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Plantin 34, Brussel</w:t>
            </w:r>
          </w:p>
        </w:tc>
      </w:tr>
      <w:tr w:rsidR="00000000" w14:paraId="7F6ECCF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AAFD6B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COMPAGNIE CONTINENTALE AMPLION (1925-1931)</w:t>
            </w:r>
          </w:p>
          <w:p w14:paraId="36CC048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Etablissements Belges Amplion</w:t>
            </w:r>
          </w:p>
          <w:p w14:paraId="4BD608FB" w14:textId="77777777" w:rsidR="00000000" w:rsidRDefault="00D4396A">
            <w:pPr>
              <w:numPr>
                <w:ilvl w:val="2"/>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LUIDSPREKERS</w:t>
            </w:r>
          </w:p>
          <w:p w14:paraId="6D235488" w14:textId="77777777" w:rsidR="00000000" w:rsidRDefault="00D4396A">
            <w:pPr>
              <w:numPr>
                <w:ilvl w:val="2"/>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Thérésienne 15, Brussel</w:t>
            </w:r>
          </w:p>
        </w:tc>
      </w:tr>
      <w:tr w:rsidR="00000000" w14:paraId="78CF192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8B9AE0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COMPAGNIE CONTINENTALE DES COMPTEURS (jaren 20-       )</w:t>
            </w:r>
          </w:p>
          <w:p w14:paraId="6656AA2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Brengt in 1925 het ontvangtoestel</w:t>
            </w:r>
            <w:r>
              <w:rPr>
                <w:rFonts w:eastAsia="Times New Roman"/>
                <w:b/>
                <w:bCs/>
                <w:color w:val="000000"/>
                <w:sz w:val="27"/>
                <w:szCs w:val="27"/>
                <w:lang w:eastAsia="en-US"/>
              </w:rPr>
              <w:t xml:space="preserve"> HERALD </w:t>
            </w:r>
            <w:r>
              <w:rPr>
                <w:rFonts w:eastAsia="Times New Roman"/>
                <w:color w:val="000000"/>
                <w:sz w:val="27"/>
                <w:szCs w:val="27"/>
                <w:lang w:eastAsia="en-US"/>
              </w:rPr>
              <w:t xml:space="preserve">uit. </w:t>
            </w:r>
          </w:p>
          <w:p w14:paraId="25CA389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Birminghamstraat 53 te Brussel</w:t>
            </w:r>
          </w:p>
          <w:p w14:paraId="59E9C8F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Boulevard Adolphe Max 150 Brussel (tentoonstellingsruimte)</w:t>
            </w:r>
          </w:p>
        </w:tc>
      </w:tr>
      <w:tr w:rsidR="00000000" w14:paraId="7AFA078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C049ED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COMPTOIR GENERAL DES SCIENCES APPLIQUEES (C.G.S.A.) (1923 -       )</w:t>
            </w:r>
          </w:p>
          <w:p w14:paraId="184EAEC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 xml:space="preserve">(J. Baveret et Cie), </w:t>
            </w:r>
          </w:p>
          <w:p w14:paraId="1D9471E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26 rue de la Croix de Fer, Bruxelles</w:t>
            </w:r>
          </w:p>
          <w:p w14:paraId="62E32BD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Annuaire du commerce et de…. 1927 – 1928 – 1930</w:t>
            </w:r>
          </w:p>
          <w:p w14:paraId="4015F7C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 xml:space="preserve">Eigen radiotoestellen, en vertegenwoordiger van G.M.R. en Seldana / recl </w:t>
            </w:r>
            <w:smartTag w:uri="urn:schemas-microsoft-com:office:smarttags" w:element="PersonName">
              <w:smartTagPr>
                <w:attr w:name="ProductID" w:val="La Radiophonie Pour"/>
              </w:smartTagPr>
              <w:r>
                <w:rPr>
                  <w:lang w:eastAsia="en-US"/>
                </w:rPr>
                <w:t>La Radio</w:t>
              </w:r>
              <w:r>
                <w:rPr>
                  <w:lang w:eastAsia="en-US"/>
                </w:rPr>
                <w:t>phonie Pour</w:t>
              </w:r>
            </w:smartTag>
            <w:r>
              <w:rPr>
                <w:lang w:eastAsia="en-US"/>
              </w:rPr>
              <w:t xml:space="preserve"> Tous, 1924</w:t>
            </w:r>
          </w:p>
          <w:p w14:paraId="25CE6B60" w14:textId="77777777" w:rsidR="00000000" w:rsidRDefault="00D4396A">
            <w:pPr>
              <w:spacing w:after="0" w:line="240" w:lineRule="auto"/>
              <w:rPr>
                <w:lang w:eastAsia="en-US"/>
              </w:rPr>
            </w:pPr>
          </w:p>
        </w:tc>
      </w:tr>
      <w:tr w:rsidR="00000000" w14:paraId="207C03C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500CFF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COMPTOIR RADIO (1923-        )</w:t>
            </w:r>
          </w:p>
          <w:p w14:paraId="6B36260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De Kempeneer et Petit</w:t>
            </w:r>
          </w:p>
          <w:p w14:paraId="175E578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94FABB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Helpen in 1924 Atleiers de Construstions Radiophoniques mee oprichten. </w:t>
            </w:r>
          </w:p>
        </w:tc>
      </w:tr>
      <w:tr w:rsidR="00000000" w14:paraId="7241D3A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0AA5AF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COMPTOIR RADIO-ELECTRIQUE</w:t>
            </w:r>
          </w:p>
          <w:p w14:paraId="326F7B0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79CEE30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0E9561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 rue du Viaduc, Bruxelles</w:t>
            </w:r>
          </w:p>
          <w:p w14:paraId="6297BD30" w14:textId="77777777" w:rsidR="00000000" w:rsidRDefault="00D4396A">
            <w:pPr>
              <w:spacing w:after="0" w:line="240" w:lineRule="auto"/>
              <w:rPr>
                <w:lang w:val="fr-FR" w:eastAsia="en-US"/>
              </w:rPr>
            </w:pPr>
          </w:p>
        </w:tc>
      </w:tr>
      <w:tr w:rsidR="00000000" w14:paraId="7681D0B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262434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COMPTOIR TECHNIQUE ET RADIO-ELECTRIQUE          (Vooroorlogs -             )</w:t>
            </w:r>
          </w:p>
          <w:p w14:paraId="6EBBD3E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36BC5DD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7367F72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la Réforme 49, Bruxelles</w:t>
            </w:r>
          </w:p>
        </w:tc>
      </w:tr>
      <w:tr w:rsidR="00000000" w14:paraId="5DE267C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D31AB6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CONDOR</w:t>
            </w:r>
          </w:p>
          <w:p w14:paraId="2589E9B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Radio-Condor</w:t>
            </w:r>
          </w:p>
          <w:p w14:paraId="36D89E4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et bobinages pour radio</w:t>
            </w:r>
          </w:p>
          <w:p w14:paraId="2F3BC5A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18 rue J. Raye, Brussel III (1946) </w:t>
            </w:r>
            <w:r>
              <w:rPr>
                <w:lang w:val="fr-FR" w:eastAsia="en-US"/>
              </w:rPr>
              <w:t>Tel 15.61.13.</w:t>
            </w:r>
          </w:p>
          <w:p w14:paraId="23199D2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Vb </w:t>
            </w:r>
            <w:r>
              <w:rPr>
                <w:rFonts w:eastAsia="Times New Roman"/>
                <w:color w:val="000000"/>
                <w:sz w:val="27"/>
                <w:szCs w:val="27"/>
                <w:lang w:eastAsia="en-US"/>
              </w:rPr>
              <w:t>modellen: Junior 4 lampen, Senior 6 lampen, Concert 8 lampen en 2 luidsprekers.</w:t>
            </w:r>
          </w:p>
          <w:p w14:paraId="28AF0869"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eastAsia="en-US"/>
              </w:rPr>
            </w:pPr>
            <w:r>
              <w:rPr>
                <w:i/>
                <w:iCs/>
                <w:lang w:val="fr-FR" w:eastAsia="en-US"/>
              </w:rPr>
              <w:t xml:space="preserve">Ets Paul Lambert, 50-52 Chssée d'Helmet, Br 3 /reclame radio prof. belge nr 25, sept '46 p8. </w:t>
            </w:r>
            <w:r>
              <w:rPr>
                <w:i/>
                <w:iCs/>
                <w:lang w:eastAsia="en-US"/>
              </w:rPr>
              <w:t>Série '47: Junior, Senior, Concert. Ook nr 30, jan '47 p17.</w:t>
            </w:r>
          </w:p>
        </w:tc>
      </w:tr>
      <w:tr w:rsidR="00000000" w14:paraId="513EC80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1B5248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CONSTRUCTIONS ELECTRONIQUES</w:t>
            </w:r>
          </w:p>
          <w:p w14:paraId="2D46141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S.G.C.E. Société Générale de constructions électroniques</w:t>
            </w:r>
          </w:p>
          <w:p w14:paraId="747DD58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Assemblage de téléviseurs sous la marque </w:t>
            </w:r>
            <w:hyperlink r:id="rId18" w:anchor="URA" w:history="1">
              <w:r>
                <w:rPr>
                  <w:rStyle w:val="Hyperlink"/>
                  <w:rFonts w:eastAsia="Times New Roman"/>
                  <w:sz w:val="27"/>
                  <w:szCs w:val="27"/>
                  <w:lang w:val="fr-FR" w:eastAsia="en-US"/>
                </w:rPr>
                <w:t>Uranya</w:t>
              </w:r>
            </w:hyperlink>
          </w:p>
          <w:p w14:paraId="1A74883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du calvaire, Herve (1968)</w:t>
            </w:r>
          </w:p>
          <w:p w14:paraId="039A4B13" w14:textId="77777777" w:rsidR="00000000" w:rsidRDefault="00D4396A">
            <w:pPr>
              <w:spacing w:after="0" w:line="240" w:lineRule="auto"/>
              <w:rPr>
                <w:lang w:val="fr-FR" w:eastAsia="en-US"/>
              </w:rPr>
            </w:pPr>
          </w:p>
        </w:tc>
      </w:tr>
      <w:tr w:rsidR="00000000" w14:paraId="72F2EDC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08BBFB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Constructions Radio-éléctriques “Sphinx”  (1934-1934)</w:t>
            </w:r>
          </w:p>
          <w:p w14:paraId="3C473BF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Société en nom collectif, (Paul-Maurice Lescal &amp; </w:t>
            </w:r>
            <w:r>
              <w:rPr>
                <w:rFonts w:ascii="TimesNewRoman" w:eastAsiaTheme="minorHAnsi" w:hAnsi="TimesNewRoman" w:cs="TimesNewRoman"/>
                <w:sz w:val="24"/>
                <w:szCs w:val="24"/>
                <w:lang w:val="fr-FR" w:eastAsia="en-US"/>
              </w:rPr>
              <w:t>Marcel-Leopold-Ghislain Grosse, eigenaar en fabrikant van het merk Sphinx)</w:t>
            </w:r>
          </w:p>
          <w:p w14:paraId="13D3E36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Radioconstructeur</w:t>
            </w:r>
          </w:p>
          <w:p w14:paraId="42C6844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Chemin de Rongy 17, Doornik</w:t>
            </w:r>
          </w:p>
          <w:p w14:paraId="54CDB70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Van juni tot november 1934</w:t>
            </w:r>
          </w:p>
        </w:tc>
      </w:tr>
      <w:tr w:rsidR="00000000" w14:paraId="047C242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C9865D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COQ WALLON (AU)</w:t>
            </w:r>
          </w:p>
          <w:p w14:paraId="2D871F9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Au coq wallon, TSF</w:t>
            </w:r>
          </w:p>
          <w:p w14:paraId="33D4299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6D4C6D1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5 rue de Belle Vue, </w:t>
            </w:r>
            <w:r>
              <w:rPr>
                <w:rFonts w:eastAsia="Times New Roman"/>
                <w:color w:val="000000"/>
                <w:sz w:val="27"/>
                <w:szCs w:val="27"/>
                <w:lang w:val="fr-FR" w:eastAsia="en-US"/>
              </w:rPr>
              <w:t>La Louvière (années 20)</w:t>
            </w:r>
          </w:p>
          <w:p w14:paraId="28028A30" w14:textId="77777777" w:rsidR="00000000" w:rsidRDefault="00D4396A">
            <w:pPr>
              <w:spacing w:after="0" w:line="240" w:lineRule="auto"/>
              <w:rPr>
                <w:lang w:val="fr-FR" w:eastAsia="en-US"/>
              </w:rPr>
            </w:pPr>
          </w:p>
        </w:tc>
      </w:tr>
      <w:tr w:rsidR="00000000" w14:paraId="72BCA85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9831E3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CORNEZ &amp; NELIS (1930-           )</w:t>
            </w:r>
          </w:p>
          <w:p w14:paraId="262C0DF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Societe en nim collectif (Marcel Cornez en Victor Nelis)</w:t>
            </w:r>
          </w:p>
          <w:p w14:paraId="03205D4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en materiaal</w:t>
            </w:r>
          </w:p>
          <w:p w14:paraId="0BA633A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58 rue Lebroussart Brussel</w:t>
            </w:r>
          </w:p>
          <w:p w14:paraId="02182128"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4FC6660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A9280E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b/>
                <w:bCs/>
                <w:sz w:val="24"/>
                <w:szCs w:val="24"/>
                <w:lang w:eastAsia="en-US"/>
              </w:rPr>
              <w:t>COUNOTTE  &amp; LOUVRIER (1931-)</w:t>
            </w:r>
          </w:p>
          <w:p w14:paraId="7168E90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w:t>
            </w:r>
          </w:p>
          <w:p w14:paraId="60C07EB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la construction et la vente </w:t>
            </w:r>
            <w:r>
              <w:rPr>
                <w:rFonts w:ascii="TimesNewRoman" w:eastAsiaTheme="minorHAnsi" w:hAnsi="TimesNewRoman" w:cs="TimesNewRoman"/>
                <w:sz w:val="24"/>
                <w:szCs w:val="24"/>
                <w:lang w:val="fr-FR" w:eastAsia="en-US"/>
              </w:rPr>
              <w:t xml:space="preserve">de d’appareils d’électricité et de radio </w:t>
            </w:r>
          </w:p>
          <w:p w14:paraId="53CA364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139 Rue St-Léonard te Luik</w:t>
            </w:r>
          </w:p>
          <w:p w14:paraId="0F912F0B"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34F01E0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944FAC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CRAFT</w:t>
            </w:r>
          </w:p>
          <w:p w14:paraId="36547A4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Laboratoires Radio - Electriques (L.R.E.)</w:t>
            </w:r>
          </w:p>
          <w:p w14:paraId="61E3F08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Haut-parleurs, transformateurs, selfs, matériel pour amplis, ballasts, </w:t>
            </w:r>
          </w:p>
          <w:p w14:paraId="008F32C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Importation des tourne-disques ELAC</w:t>
            </w:r>
          </w:p>
          <w:p w14:paraId="109AC31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239-243 Rue </w:t>
            </w:r>
            <w:r>
              <w:rPr>
                <w:rFonts w:eastAsia="Times New Roman"/>
                <w:color w:val="000000"/>
                <w:sz w:val="27"/>
                <w:szCs w:val="27"/>
                <w:lang w:eastAsia="en-US"/>
              </w:rPr>
              <w:t>Petite-Voie, Herstal (1946, 1951)</w:t>
            </w:r>
          </w:p>
          <w:p w14:paraId="1C3A62C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25-41 rue des mineurs, Herstal. (1965)</w:t>
            </w:r>
          </w:p>
          <w:p w14:paraId="06EC5E73" w14:textId="77777777" w:rsidR="00000000" w:rsidRDefault="00D4396A">
            <w:pPr>
              <w:spacing w:after="0" w:line="240" w:lineRule="auto"/>
              <w:rPr>
                <w:lang w:val="fr-FR" w:eastAsia="en-US"/>
              </w:rPr>
            </w:pPr>
          </w:p>
        </w:tc>
      </w:tr>
      <w:tr w:rsidR="00000000" w14:paraId="28CCEEE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ABDF11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C.R.C.</w:t>
            </w:r>
          </w:p>
          <w:p w14:paraId="63D6D40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Constructions Radiophoniques de Courtrai</w:t>
            </w:r>
          </w:p>
          <w:p w14:paraId="43923DC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Appareils de mesure, radios.</w:t>
            </w:r>
          </w:p>
          <w:p w14:paraId="5C59F96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145 Chaussée de Ninove, Schepdael. (1965)</w:t>
            </w:r>
          </w:p>
          <w:p w14:paraId="02C2B28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20 rue du Palais, Bruxelles (vente)</w:t>
            </w:r>
          </w:p>
          <w:p w14:paraId="0247960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73 rue Bossaert</w:t>
            </w:r>
            <w:r>
              <w:rPr>
                <w:rFonts w:eastAsia="Times New Roman"/>
                <w:color w:val="000000"/>
                <w:sz w:val="27"/>
                <w:szCs w:val="27"/>
                <w:lang w:eastAsia="en-US"/>
              </w:rPr>
              <w:t>, Bruxelles (1951)</w:t>
            </w:r>
          </w:p>
          <w:p w14:paraId="0F541C43" w14:textId="77777777" w:rsidR="00000000" w:rsidRDefault="00D4396A">
            <w:pPr>
              <w:spacing w:after="0" w:line="240" w:lineRule="auto"/>
              <w:rPr>
                <w:lang w:val="fr-FR" w:eastAsia="en-US"/>
              </w:rPr>
            </w:pPr>
          </w:p>
        </w:tc>
      </w:tr>
      <w:tr w:rsidR="00000000" w14:paraId="365B046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8F611D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CROWN</w:t>
            </w:r>
          </w:p>
          <w:p w14:paraId="731656E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«Super Radio»</w:t>
            </w:r>
          </w:p>
          <w:p w14:paraId="3B104C1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7B449B9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211223C" w14:textId="77777777" w:rsidR="00000000" w:rsidRDefault="00D4396A">
            <w:pPr>
              <w:spacing w:after="0" w:line="240" w:lineRule="auto"/>
              <w:rPr>
                <w:lang w:val="fr-FR" w:eastAsia="en-US"/>
              </w:rPr>
            </w:pPr>
          </w:p>
        </w:tc>
      </w:tr>
      <w:tr w:rsidR="00000000" w14:paraId="5BC8F3D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CC3DA0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DANIS (S-DANIS)</w:t>
            </w:r>
          </w:p>
          <w:p w14:paraId="608F06E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Constructeur AMATA</w:t>
            </w:r>
          </w:p>
          <w:p w14:paraId="6A08515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5C2446E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Thuin</w:t>
            </w:r>
          </w:p>
          <w:p w14:paraId="76C0C16A" w14:textId="77777777" w:rsidR="00000000" w:rsidRDefault="00D4396A">
            <w:pPr>
              <w:spacing w:after="0" w:line="240" w:lineRule="auto"/>
              <w:rPr>
                <w:lang w:val="fr-FR" w:eastAsia="en-US"/>
              </w:rPr>
            </w:pPr>
          </w:p>
        </w:tc>
      </w:tr>
      <w:tr w:rsidR="00000000" w14:paraId="255D8B8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7408F4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DE BACKER</w:t>
            </w:r>
          </w:p>
          <w:p w14:paraId="12C635E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F. Debacker</w:t>
            </w:r>
          </w:p>
          <w:p w14:paraId="590F540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Rhéostats et résistances.</w:t>
            </w:r>
          </w:p>
          <w:p w14:paraId="3C16B03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54-56 Rue F. Severin, Bruxelles. (1936)</w:t>
            </w:r>
          </w:p>
          <w:p w14:paraId="4D71E4A6" w14:textId="77777777" w:rsidR="00000000" w:rsidRDefault="00D4396A">
            <w:pPr>
              <w:spacing w:after="0" w:line="240" w:lineRule="auto"/>
              <w:rPr>
                <w:lang w:val="fr-FR" w:eastAsia="en-US"/>
              </w:rPr>
            </w:pPr>
          </w:p>
        </w:tc>
      </w:tr>
      <w:tr w:rsidR="00000000" w14:paraId="75F74BF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0BE57A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DECO-RADIO (1936? - Naoorlogs)</w:t>
            </w:r>
          </w:p>
          <w:p w14:paraId="7134FEC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(SPRL) </w:t>
            </w:r>
            <w:r>
              <w:rPr>
                <w:rFonts w:eastAsia="Times New Roman"/>
                <w:color w:val="000000"/>
                <w:sz w:val="27"/>
                <w:szCs w:val="27"/>
                <w:lang w:val="fr-FR" w:eastAsia="en-US"/>
              </w:rPr>
              <w:t>Etablissements J. De Vos and Cie.</w:t>
            </w:r>
          </w:p>
          <w:p w14:paraId="191DF33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et pièces détachées.</w:t>
            </w:r>
          </w:p>
          <w:p w14:paraId="2D08CC1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213, Rue Vivegnis, Liege</w:t>
            </w:r>
          </w:p>
          <w:p w14:paraId="4589736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30 place Vivegnis, Liege</w:t>
            </w:r>
          </w:p>
          <w:p w14:paraId="451D1E5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 toestellen op radiomuseum.org</w:t>
            </w:r>
          </w:p>
          <w:p w14:paraId="0921ED5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 xml:space="preserve">reclames </w:t>
            </w:r>
            <w:smartTag w:uri="urn:schemas-microsoft-com:office:smarttags" w:element="PersonName">
              <w:smartTagPr>
                <w:attr w:name="ProductID" w:val="La Radio-Industrie"/>
              </w:smartTagPr>
              <w:r>
                <w:rPr>
                  <w:lang w:val="fr-FR" w:eastAsia="en-US"/>
                </w:rPr>
                <w:t>La Radio-Industrie</w:t>
              </w:r>
            </w:smartTag>
            <w:r>
              <w:rPr>
                <w:lang w:val="fr-FR" w:eastAsia="en-US"/>
              </w:rPr>
              <w:t xml:space="preserve">, 1936 (scriptie B. Bostyn p 460), 1947 en 48 in </w:t>
            </w:r>
            <w:smartTag w:uri="urn:schemas-microsoft-com:office:smarttags" w:element="PersonName">
              <w:smartTagPr>
                <w:attr w:name="ProductID" w:val="La Radio Prof."/>
              </w:smartTagPr>
              <w:r>
                <w:rPr>
                  <w:lang w:val="fr-FR" w:eastAsia="en-US"/>
                </w:rPr>
                <w:t>La Radio Prof.</w:t>
              </w:r>
            </w:smartTag>
            <w:r>
              <w:rPr>
                <w:lang w:val="fr-FR" w:eastAsia="en-US"/>
              </w:rPr>
              <w:t xml:space="preserve"> belge.</w:t>
            </w:r>
          </w:p>
          <w:p w14:paraId="759ACE23" w14:textId="77777777" w:rsidR="00000000" w:rsidRDefault="00D4396A">
            <w:p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59F54029" wp14:editId="30AB3F56">
                      <wp:extent cx="1657350" cy="971550"/>
                      <wp:effectExtent l="0" t="0" r="0" b="0"/>
                      <wp:docPr id="51" name="Pictur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735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BD072" id="Picture 51" o:spid="_x0000_s1026" style="width:130.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" filled="f" stroked="f">
                      <o:lock v:ext="edit" aspectratio="t"/>
                      <w10:anchorlock/>
                    </v:rect>
                  </w:pict>
                </mc:Fallback>
              </mc:AlternateContent>
            </w:r>
          </w:p>
          <w:p w14:paraId="4EE30302" w14:textId="77777777" w:rsidR="00000000" w:rsidRDefault="00D4396A">
            <w:pPr>
              <w:spacing w:before="100" w:beforeAutospacing="1" w:after="100" w:afterAutospacing="1" w:line="240" w:lineRule="auto"/>
              <w:ind w:left="1418" w:right="567"/>
              <w:rPr>
                <w:rFonts w:eastAsia="Times New Roman"/>
                <w:color w:val="000000"/>
                <w:sz w:val="27"/>
                <w:szCs w:val="27"/>
                <w:lang w:eastAsia="en-US"/>
              </w:rPr>
            </w:pPr>
          </w:p>
        </w:tc>
      </w:tr>
      <w:tr w:rsidR="00000000" w14:paraId="54B17B9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B299C8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DELTAPHONE</w:t>
            </w:r>
          </w:p>
          <w:p w14:paraId="76665BE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 téléphonie automatique et T.S.F.</w:t>
            </w:r>
          </w:p>
          <w:p w14:paraId="4FDF9E1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50C143D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39 rue Gaucet, Liège (bureaux et ateliers, 1929)</w:t>
            </w:r>
          </w:p>
          <w:p w14:paraId="2154FE6E" w14:textId="77777777" w:rsidR="00000000" w:rsidRDefault="00D4396A">
            <w:pPr>
              <w:spacing w:after="0" w:line="240" w:lineRule="auto"/>
              <w:rPr>
                <w:lang w:val="fr-FR" w:eastAsia="en-US"/>
              </w:rPr>
            </w:pPr>
          </w:p>
        </w:tc>
      </w:tr>
      <w:tr w:rsidR="00000000" w14:paraId="0ACB1BC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7DED0C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DELFA</w:t>
            </w:r>
          </w:p>
          <w:p w14:paraId="79FB5CD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Radiofabriek. Ook rijwielfabriek</w:t>
            </w:r>
          </w:p>
          <w:p w14:paraId="3B25B76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Gentschen Steenweg 63 te Aalst</w:t>
            </w:r>
          </w:p>
          <w:p w14:paraId="30FA3B8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Advertentie </w:t>
            </w:r>
            <w:r>
              <w:rPr>
                <w:rFonts w:eastAsia="Times New Roman"/>
                <w:b/>
                <w:bCs/>
                <w:color w:val="000000"/>
                <w:sz w:val="27"/>
                <w:szCs w:val="27"/>
                <w:lang w:val="fr-FR" w:eastAsia="en-US"/>
              </w:rPr>
              <w:t>10/11/1935 De Volksstem</w:t>
            </w:r>
          </w:p>
        </w:tc>
      </w:tr>
      <w:tr w:rsidR="00000000" w14:paraId="6E79026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CF4E0A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DE RYCK (E. De Ryck Radio-Technie) (De Rijck)</w:t>
            </w:r>
          </w:p>
          <w:p w14:paraId="495A63B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2BAF6A0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Avenue de Tervueren 195, Brussel</w:t>
            </w:r>
          </w:p>
          <w:p w14:paraId="0383312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Radio van Roland De Smet, Retro Radio sept 2005. (Bruno Brasseur)</w:t>
            </w:r>
          </w:p>
          <w:p w14:paraId="5B01C89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Verkocht Soniclair </w:t>
            </w:r>
            <w:r>
              <w:rPr>
                <w:rFonts w:eastAsia="Times New Roman"/>
                <w:color w:val="000000"/>
                <w:sz w:val="27"/>
                <w:szCs w:val="27"/>
                <w:lang w:eastAsia="en-US"/>
              </w:rPr>
              <w:t>chassis in eigen meubels onder zijn merknaam</w:t>
            </w:r>
          </w:p>
        </w:tc>
      </w:tr>
      <w:tr w:rsidR="00000000" w14:paraId="0F03606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35DF01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DE RYCKE </w:t>
            </w:r>
          </w:p>
          <w:p w14:paraId="35CFEDD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04E3D18F"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eastAsia="en-US"/>
              </w:rPr>
              <w:t xml:space="preserve">Rue Stéphanie 98, Brussel. </w:t>
            </w:r>
          </w:p>
          <w:p w14:paraId="32EB11DF"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eastAsia="en-US"/>
              </w:rPr>
              <w:t>geen gegevens over radiobouw</w:t>
            </w:r>
          </w:p>
          <w:p w14:paraId="7F197751"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lang w:val="fr-FR" w:eastAsia="en-US"/>
              </w:rPr>
              <w:t xml:space="preserve">Recl La radio prof. belge, mei '46, nr 21, p20. </w:t>
            </w:r>
            <w:r>
              <w:rPr>
                <w:lang w:eastAsia="en-US"/>
              </w:rPr>
              <w:t>Gebombardeerd mei 1944. Mr De Rycke directeur.</w:t>
            </w:r>
          </w:p>
        </w:tc>
      </w:tr>
      <w:tr w:rsidR="00000000" w14:paraId="5A96327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F97152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DRACO-RADIO </w:t>
            </w:r>
          </w:p>
          <w:p w14:paraId="32128388"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Ets A &amp; J Draguet (1922-</w:t>
            </w:r>
            <w:r>
              <w:rPr>
                <w:rFonts w:eastAsia="Times New Roman"/>
                <w:b/>
                <w:bCs/>
                <w:color w:val="000000"/>
                <w:sz w:val="27"/>
                <w:szCs w:val="27"/>
                <w:lang w:eastAsia="en-US"/>
              </w:rPr>
              <w:t xml:space="preserve">                         )</w:t>
            </w:r>
          </w:p>
          <w:p w14:paraId="0B4CCB8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DRACO RADIO SERVICE -&gt; Verdeelde Trialmo, Nora/Aron, GOSSEN</w:t>
            </w:r>
          </w:p>
          <w:p w14:paraId="1C27D83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ontvangtoestellen «Dracolette»</w:t>
            </w:r>
          </w:p>
          <w:p w14:paraId="3F9DE92E"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val="fr-FR" w:eastAsia="en-US"/>
              </w:rPr>
              <w:t>Rue de la royauté 43 Laeken (1922)</w:t>
            </w:r>
          </w:p>
          <w:p w14:paraId="28075C95"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val="fr-FR" w:eastAsia="en-US"/>
              </w:rPr>
              <w:t>Rue Brongniez 144-146 Brussel (1930-1965)</w:t>
            </w:r>
          </w:p>
          <w:p w14:paraId="3D7795EC"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 xml:space="preserve">1 toestel op </w:t>
            </w:r>
            <w:r>
              <w:rPr>
                <w:rFonts w:eastAsia="Times New Roman"/>
                <w:color w:val="000000"/>
                <w:sz w:val="27"/>
                <w:szCs w:val="27"/>
                <w:lang w:eastAsia="en-US"/>
              </w:rPr>
              <w:t xml:space="preserve">radiomuseum.org (W455L 1933 ?) </w:t>
            </w:r>
          </w:p>
          <w:p w14:paraId="2FBF57C0" w14:textId="77777777" w:rsidR="00000000" w:rsidRDefault="00D4396A">
            <w:pPr>
              <w:numPr>
                <w:ilvl w:val="3"/>
                <w:numId w:val="2"/>
              </w:numPr>
              <w:spacing w:before="100" w:beforeAutospacing="1" w:after="100" w:afterAutospacing="1" w:line="240" w:lineRule="auto"/>
              <w:ind w:left="1418" w:right="567"/>
              <w:rPr>
                <w:lang w:eastAsia="en-US"/>
              </w:rPr>
            </w:pPr>
            <w:r>
              <w:rPr>
                <w:noProof/>
                <w:lang w:eastAsia="en-US"/>
              </w:rPr>
              <mc:AlternateContent>
                <mc:Choice Requires="wps">
                  <w:drawing>
                    <wp:inline distT="0" distB="0" distL="0" distR="0" wp14:anchorId="34A982EF" wp14:editId="6610E99B">
                      <wp:extent cx="1752600" cy="638175"/>
                      <wp:effectExtent l="0" t="0" r="0" b="0"/>
                      <wp:docPr id="50" name="Pictur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303DB" id="Picture 49" o:spid="_x0000_s1026" style="width:138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" filled="f" stroked="f">
                      <o:lock v:ext="edit" aspectratio="t"/>
                      <w10:anchorlock/>
                    </v:rect>
                  </w:pict>
                </mc:Fallback>
              </mc:AlternateContent>
            </w:r>
            <w:r>
              <w:rPr>
                <w:lang w:eastAsia="en-US"/>
              </w:rPr>
              <w:t xml:space="preserve">  </w:t>
            </w:r>
            <w:r>
              <w:rPr>
                <w:noProof/>
                <w:lang w:eastAsia="en-US"/>
              </w:rPr>
              <mc:AlternateContent>
                <mc:Choice Requires="wps">
                  <w:drawing>
                    <wp:inline distT="0" distB="0" distL="0" distR="0" wp14:anchorId="31DED6E5" wp14:editId="4CE6E522">
                      <wp:extent cx="638175" cy="638175"/>
                      <wp:effectExtent l="0" t="0" r="0" b="0"/>
                      <wp:docPr id="49" name="Pictur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8658D" id="Picture 50" o:spid="_x0000_s1026" style="width:50.2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" filled="f" stroked="f">
                      <o:lock v:ext="edit" aspectratio="t"/>
                      <w10:anchorlock/>
                    </v:rect>
                  </w:pict>
                </mc:Fallback>
              </mc:AlternateContent>
            </w:r>
            <w:r>
              <w:rPr>
                <w:lang w:eastAsia="en-US"/>
              </w:rPr>
              <w:t xml:space="preserve"> </w:t>
            </w:r>
          </w:p>
        </w:tc>
      </w:tr>
      <w:tr w:rsidR="00000000" w14:paraId="32ABA90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F1C127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DRIVA</w:t>
            </w:r>
          </w:p>
          <w:p w14:paraId="02FE5C3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Fabrication par la Société Anonyme A.B.A.R. (M. Drion)</w:t>
            </w:r>
          </w:p>
          <w:p w14:paraId="732582A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Radios, </w:t>
            </w:r>
          </w:p>
          <w:p w14:paraId="0112092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lang w:eastAsia="en-US"/>
              </w:rPr>
              <w:t xml:space="preserve">Radio-P.U. meubels. Model D.J.-2 (met tweede schaal, verlicht door transparantie). </w:t>
            </w:r>
            <w:r>
              <w:rPr>
                <w:rFonts w:eastAsia="Times New Roman"/>
                <w:color w:val="000000"/>
                <w:lang w:val="fr-FR" w:eastAsia="en-US"/>
              </w:rPr>
              <w:t>Ook import van Saba.(La radio prof</w:t>
            </w:r>
            <w:r>
              <w:rPr>
                <w:rFonts w:eastAsia="Times New Roman"/>
                <w:color w:val="000000"/>
                <w:sz w:val="24"/>
                <w:szCs w:val="24"/>
                <w:lang w:val="fr-FR" w:eastAsia="en-US"/>
              </w:rPr>
              <w:t>. belge apr '52 nr 84 p24 (Bruno Brasseur)</w:t>
            </w:r>
            <w:r>
              <w:rPr>
                <w:rFonts w:eastAsia="Times New Roman"/>
                <w:color w:val="000000"/>
                <w:sz w:val="27"/>
                <w:szCs w:val="27"/>
                <w:lang w:val="fr-FR" w:eastAsia="en-US"/>
              </w:rPr>
              <w:tab/>
            </w:r>
            <w:r>
              <w:rPr>
                <w:rFonts w:eastAsia="Times New Roman"/>
                <w:color w:val="000000"/>
                <w:sz w:val="27"/>
                <w:szCs w:val="27"/>
                <w:lang w:val="fr-FR" w:eastAsia="en-US"/>
              </w:rPr>
              <w:tab/>
            </w:r>
            <w:r>
              <w:rPr>
                <w:rFonts w:eastAsia="Times New Roman"/>
                <w:color w:val="000000"/>
                <w:sz w:val="27"/>
                <w:szCs w:val="27"/>
                <w:lang w:val="fr-FR" w:eastAsia="en-US"/>
              </w:rPr>
              <w:tab/>
            </w:r>
          </w:p>
          <w:p w14:paraId="2BF4F3E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96 rue Albert Giraud, Schaerbeek (1949)</w:t>
            </w:r>
          </w:p>
          <w:p w14:paraId="6F3DD89B" w14:textId="77777777" w:rsidR="00000000" w:rsidRDefault="00D4396A">
            <w:pPr>
              <w:spacing w:after="0" w:line="240" w:lineRule="auto"/>
              <w:rPr>
                <w:lang w:val="fr-FR" w:eastAsia="en-US"/>
              </w:rPr>
            </w:pPr>
          </w:p>
        </w:tc>
      </w:tr>
      <w:tr w:rsidR="00000000" w14:paraId="1568737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E807DB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DUOPHONE</w:t>
            </w:r>
          </w:p>
          <w:p w14:paraId="2264695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Uccle-Radio</w:t>
            </w:r>
          </w:p>
          <w:p w14:paraId="012B0D8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(années 30)</w:t>
            </w:r>
          </w:p>
          <w:p w14:paraId="6BB18C83"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eastAsia="en-US"/>
              </w:rPr>
              <w:t>749 chaussée d'Alsenberg, Uccle</w:t>
            </w:r>
          </w:p>
        </w:tc>
      </w:tr>
      <w:tr w:rsidR="00000000" w14:paraId="446E2E4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32203E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EAG</w:t>
            </w:r>
          </w:p>
          <w:p w14:paraId="2AFBA74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Electro-Geluidstechniek  Attention ! Ne pas confondre avec le constructeur français du même nom, </w:t>
            </w:r>
            <w:hyperlink r:id="rId19" w:history="1">
              <w:r>
                <w:rPr>
                  <w:rStyle w:val="Hyperlink"/>
                  <w:rFonts w:eastAsia="Times New Roman"/>
                  <w:sz w:val="27"/>
                  <w:szCs w:val="27"/>
                  <w:lang w:val="fr-FR" w:eastAsia="en-US"/>
                </w:rPr>
                <w:t>Etablissements Albert Ginouvès</w:t>
              </w:r>
            </w:hyperlink>
          </w:p>
          <w:p w14:paraId="134E29A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Amplificateurs, mesure</w:t>
            </w:r>
          </w:p>
          <w:p w14:paraId="38A024F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12 Aarschotstraat, Antwerpen (1948, 1951)</w:t>
            </w:r>
          </w:p>
          <w:p w14:paraId="72B5D30A" w14:textId="77777777" w:rsidR="00000000" w:rsidRDefault="00D4396A">
            <w:pPr>
              <w:spacing w:after="0" w:line="240" w:lineRule="auto"/>
              <w:rPr>
                <w:lang w:val="fr-FR" w:eastAsia="en-US"/>
              </w:rPr>
            </w:pPr>
          </w:p>
        </w:tc>
      </w:tr>
      <w:tr w:rsidR="00000000" w14:paraId="232EC6A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1F144C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ECHO-RADIO (Vooroorlogs -       )</w:t>
            </w:r>
          </w:p>
          <w:p w14:paraId="2FE7BBD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681D05A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3C6E075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17 Louis Melsensstraat, Leuven</w:t>
            </w:r>
          </w:p>
          <w:p w14:paraId="641C9F9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3 </w:t>
            </w:r>
            <w:r>
              <w:rPr>
                <w:rFonts w:eastAsia="Times New Roman"/>
                <w:color w:val="000000"/>
                <w:sz w:val="27"/>
                <w:szCs w:val="27"/>
                <w:lang w:eastAsia="en-US"/>
              </w:rPr>
              <w:t>toestellen op radiomuseum.org (1936?-1937?)</w:t>
            </w:r>
          </w:p>
          <w:p w14:paraId="39238840" w14:textId="77777777" w:rsidR="00000000" w:rsidRDefault="00D4396A">
            <w:pPr>
              <w:spacing w:after="0" w:line="240" w:lineRule="auto"/>
              <w:rPr>
                <w:lang w:val="fr-FR" w:eastAsia="en-US"/>
              </w:rPr>
            </w:pPr>
          </w:p>
        </w:tc>
      </w:tr>
      <w:tr w:rsidR="00000000" w14:paraId="7EF4E08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487F8D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ECKO (E.C.K.O.) (1935-                    )</w:t>
            </w:r>
          </w:p>
          <w:p w14:paraId="7F6239D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4"/>
                <w:szCs w:val="24"/>
                <w:lang w:eastAsia="en-US"/>
              </w:rPr>
            </w:pPr>
            <w:r>
              <w:rPr>
                <w:sz w:val="24"/>
                <w:szCs w:val="24"/>
                <w:lang w:eastAsia="en-US"/>
              </w:rPr>
              <w:t>S.A. Ekco Radio</w:t>
            </w:r>
            <w:r>
              <w:rPr>
                <w:rFonts w:eastAsia="Times New Roman"/>
                <w:color w:val="000000"/>
                <w:sz w:val="24"/>
                <w:szCs w:val="24"/>
                <w:lang w:eastAsia="en-US"/>
              </w:rPr>
              <w:t xml:space="preserve"> – Tak van het Britse ECKO RADIO</w:t>
            </w:r>
          </w:p>
          <w:p w14:paraId="76515F2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2ABCD6D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Avenue de Schaerbeek, Haren (Brussel)</w:t>
            </w:r>
          </w:p>
          <w:p w14:paraId="298B4822"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eastAsia="en-US"/>
              </w:rPr>
            </w:pPr>
            <w:r>
              <w:rPr>
                <w:rFonts w:eastAsia="Times New Roman"/>
                <w:i/>
                <w:iCs/>
                <w:color w:val="000000"/>
                <w:sz w:val="27"/>
                <w:szCs w:val="27"/>
                <w:lang w:eastAsia="en-US"/>
              </w:rPr>
              <w:t>(Overheveling van S.A. Belge Ekco Radio) /</w:t>
            </w:r>
            <w:r>
              <w:rPr>
                <w:rFonts w:eastAsia="Times New Roman"/>
                <w:i/>
                <w:iCs/>
                <w:color w:val="000000"/>
                <w:sz w:val="27"/>
                <w:szCs w:val="27"/>
                <w:lang w:eastAsia="en-US"/>
              </w:rPr>
              <w:tab/>
              <w:t>De Ekco toestellen werden nu ook te Haren gebouwd / (Ekco komt van E. K. Cole Ltd) / Op de afstemschalen ko</w:t>
            </w:r>
            <w:r>
              <w:rPr>
                <w:rFonts w:eastAsia="Times New Roman"/>
                <w:i/>
                <w:iCs/>
                <w:color w:val="000000"/>
                <w:sz w:val="27"/>
                <w:szCs w:val="27"/>
                <w:lang w:eastAsia="en-US"/>
              </w:rPr>
              <w:t>n men nu het station aflezen /</w:t>
            </w:r>
            <w:r>
              <w:rPr>
                <w:rFonts w:eastAsia="Times New Roman"/>
                <w:i/>
                <w:iCs/>
                <w:color w:val="000000"/>
                <w:sz w:val="27"/>
                <w:szCs w:val="27"/>
                <w:lang w:eastAsia="en-US"/>
              </w:rPr>
              <w:tab/>
              <w:t>Ekco introduceerde het "design" begrip in de radio (art deco stijl) / recl  La Radio-Industrie, 1935 / (Bruno  Brasseur)</w:t>
            </w:r>
            <w:r>
              <w:rPr>
                <w:rFonts w:eastAsia="Times New Roman"/>
                <w:i/>
                <w:iCs/>
                <w:color w:val="000000"/>
                <w:sz w:val="27"/>
                <w:szCs w:val="27"/>
                <w:lang w:eastAsia="en-US"/>
              </w:rPr>
              <w:tab/>
            </w:r>
          </w:p>
          <w:p w14:paraId="5F5AF925"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eastAsia="en-US"/>
              </w:rPr>
            </w:pPr>
            <w:r>
              <w:rPr>
                <w:rFonts w:eastAsia="Times New Roman"/>
                <w:color w:val="000000"/>
                <w:sz w:val="27"/>
                <w:szCs w:val="27"/>
                <w:lang w:eastAsia="en-US"/>
              </w:rPr>
              <w:t>2 toestellen  op radiomuseum.org (1935, 1936?)</w:t>
            </w:r>
          </w:p>
          <w:p w14:paraId="4014F481"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eastAsia="en-US"/>
              </w:rPr>
            </w:pPr>
            <w:r>
              <w:rPr>
                <w:noProof/>
                <w:lang w:eastAsia="en-US"/>
              </w:rPr>
              <mc:AlternateContent>
                <mc:Choice Requires="wps">
                  <w:drawing>
                    <wp:inline distT="0" distB="0" distL="0" distR="0" wp14:anchorId="50F1304D" wp14:editId="4FD6E9D7">
                      <wp:extent cx="1066800" cy="800100"/>
                      <wp:effectExtent l="0" t="0" r="0" b="0"/>
                      <wp:docPr id="48" name="Pictur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B96CF" id="Picture 47" o:spid="_x0000_s1026" style="width:84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" filled="f" stroked="f">
                      <o:lock v:ext="edit" aspectratio="t"/>
                      <w10:anchorlock/>
                    </v:rect>
                  </w:pict>
                </mc:Fallback>
              </mc:AlternateContent>
            </w:r>
          </w:p>
        </w:tc>
      </w:tr>
      <w:tr w:rsidR="00000000" w14:paraId="7A98D83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357DD2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ECUYER</w:t>
            </w:r>
          </w:p>
          <w:p w14:paraId="2CCB660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1216CE8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FFCCCC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47 rue de l'Ecuyer, Bruxelles</w:t>
            </w:r>
          </w:p>
          <w:p w14:paraId="7049DF8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 op radiomuseum.org (1932?)</w:t>
            </w:r>
          </w:p>
          <w:p w14:paraId="5D118FC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02D5BE37" wp14:editId="5CEF070A">
                      <wp:extent cx="771525" cy="685800"/>
                      <wp:effectExtent l="0" t="0" r="0" b="0"/>
                      <wp:docPr id="47" name="Pictur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5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7AD33" id="Picture 48" o:spid="_x0000_s1026" style="width:60.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" filled="f" stroked="f">
                      <o:lock v:ext="edit" aspectratio="t"/>
                      <w10:anchorlock/>
                    </v:rect>
                  </w:pict>
                </mc:Fallback>
              </mc:AlternateContent>
            </w:r>
          </w:p>
          <w:p w14:paraId="05C53BEE" w14:textId="77777777" w:rsidR="00000000" w:rsidRDefault="00D4396A">
            <w:pPr>
              <w:spacing w:after="0" w:line="240" w:lineRule="auto"/>
              <w:rPr>
                <w:lang w:val="fr-FR" w:eastAsia="en-US"/>
              </w:rPr>
            </w:pPr>
          </w:p>
        </w:tc>
      </w:tr>
      <w:tr w:rsidR="00000000" w14:paraId="25FD8F0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4ACF15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EDEPHONE (1929-1933)</w:t>
            </w:r>
          </w:p>
          <w:p w14:paraId="09B31AE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 Etablissements Edephone. Vanaf mei 1931 Société Franco-Belge du phono</w:t>
            </w:r>
          </w:p>
          <w:p w14:paraId="371AEA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Grammofoons</w:t>
            </w:r>
          </w:p>
          <w:p w14:paraId="1EADA13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Gallait te Schaarbeek</w:t>
            </w:r>
          </w:p>
          <w:p w14:paraId="060FB64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Avenue Georges Rodenbach</w:t>
            </w:r>
          </w:p>
          <w:p w14:paraId="23D03A6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Anatole France 21</w:t>
            </w:r>
          </w:p>
          <w:p w14:paraId="065C4F6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11 juli 1933, maatschappelijke zetel te Rue Montagne-aux-herbes-Potageres 42 te Brussel en ontbonden. </w:t>
            </w:r>
          </w:p>
          <w:p w14:paraId="1E5E72F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 v/d oprichters, Dehaes E. en Mathonet A. waren midden jaren 20 al begonnen met de bouw van fonografen van het merk EDEPHONE waarvan de naam in 1925 wer</w:t>
            </w:r>
            <w:r>
              <w:rPr>
                <w:rFonts w:eastAsia="Times New Roman"/>
                <w:color w:val="000000"/>
                <w:sz w:val="27"/>
                <w:szCs w:val="27"/>
                <w:lang w:eastAsia="en-US"/>
              </w:rPr>
              <w:t xml:space="preserve">d neergelegd en geregistreerd. </w:t>
            </w:r>
          </w:p>
          <w:p w14:paraId="286E2E9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Het bedrijf zou fonografen, radio's en radiomeubels gefabriceerd hebben /geen bewijzen gekend (Bruno Brasseur)</w:t>
            </w:r>
          </w:p>
        </w:tc>
      </w:tr>
      <w:tr w:rsidR="00000000" w14:paraId="3265C1B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B63C56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E. Desmet &amp; E. Coppe (1935-)</w:t>
            </w:r>
          </w:p>
          <w:p w14:paraId="0D99929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 (Edgard Desmet &amp; Emile Coppé</w:t>
            </w:r>
          </w:p>
          <w:p w14:paraId="5799298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l’exploitation d’un c</w:t>
            </w:r>
            <w:r>
              <w:rPr>
                <w:rFonts w:ascii="TimesNewRoman" w:eastAsiaTheme="minorHAnsi" w:hAnsi="TimesNewRoman" w:cs="TimesNewRoman"/>
                <w:sz w:val="24"/>
                <w:szCs w:val="24"/>
                <w:lang w:val="fr-FR" w:eastAsia="en-US"/>
              </w:rPr>
              <w:t>ommerce, et la fabrication et la</w:t>
            </w:r>
            <w:r>
              <w:rPr>
                <w:rFonts w:eastAsia="Times New Roman"/>
                <w:color w:val="000000"/>
                <w:sz w:val="27"/>
                <w:szCs w:val="27"/>
                <w:lang w:val="fr-FR" w:eastAsia="en-US"/>
              </w:rPr>
              <w:t xml:space="preserve"> </w:t>
            </w:r>
            <w:r>
              <w:rPr>
                <w:rFonts w:ascii="TimesNewRoman" w:eastAsiaTheme="minorHAnsi" w:hAnsi="TimesNewRoman" w:cs="TimesNewRoman"/>
                <w:sz w:val="24"/>
                <w:szCs w:val="24"/>
                <w:lang w:val="fr-FR" w:eastAsia="en-US"/>
              </w:rPr>
              <w:t>réparation d’appareils radio-électriques</w:t>
            </w:r>
          </w:p>
          <w:p w14:paraId="29DA2FB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Rue des commerçants 42, Brussel</w:t>
            </w:r>
          </w:p>
        </w:tc>
      </w:tr>
      <w:tr w:rsidR="00000000" w14:paraId="207621A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4C49C5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EFDA </w:t>
            </w:r>
          </w:p>
          <w:p w14:paraId="05AD69F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Werd gebouwd door E.R.E.A.</w:t>
            </w:r>
          </w:p>
          <w:p w14:paraId="68C674A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ZIE E.R.E.A.</w:t>
            </w:r>
          </w:p>
        </w:tc>
      </w:tr>
      <w:tr w:rsidR="00000000" w14:paraId="25F6FF3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EF5EE9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Electra Radio, (1936-           )</w:t>
            </w:r>
          </w:p>
          <w:p w14:paraId="6BCEF86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7E1CC12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construction ou la vente d’appareils éléctriques,</w:t>
            </w:r>
            <w:r>
              <w:rPr>
                <w:rFonts w:eastAsia="Times New Roman"/>
                <w:color w:val="000000"/>
                <w:sz w:val="27"/>
                <w:szCs w:val="27"/>
                <w:lang w:val="fr-FR" w:eastAsia="en-US"/>
              </w:rPr>
              <w:t xml:space="preserve"> </w:t>
            </w:r>
            <w:r>
              <w:rPr>
                <w:rFonts w:ascii="TimesNewRoman" w:eastAsiaTheme="minorHAnsi" w:hAnsi="TimesNewRoman" w:cs="TimesNewRoman"/>
                <w:sz w:val="24"/>
                <w:szCs w:val="24"/>
                <w:lang w:val="fr-FR" w:eastAsia="en-US"/>
              </w:rPr>
              <w:t>radio-éléctriques ou similaires</w:t>
            </w:r>
          </w:p>
          <w:p w14:paraId="302B4D3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Dampremy</w:t>
            </w:r>
          </w:p>
          <w:p w14:paraId="083CF7B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een radio aanwezig in museum VRT   (foto beschikbaar) (Bruno Brasseur)</w:t>
            </w:r>
          </w:p>
        </w:tc>
      </w:tr>
      <w:tr w:rsidR="00000000" w14:paraId="1487093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FA8D5F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ELECTRICITE G. KANTERS &amp; CIE. (1924-      )</w:t>
            </w:r>
          </w:p>
          <w:p w14:paraId="5B2626E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61B007A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(Meelographe</w:t>
            </w:r>
          </w:p>
          <w:p w14:paraId="39232674"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Stassaertstraat 32, Elsene</w:t>
            </w:r>
          </w:p>
        </w:tc>
      </w:tr>
      <w:tr w:rsidR="00000000" w14:paraId="394FE95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B79F52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Electro-Radio (Coopelectra), (1936-)</w:t>
            </w:r>
          </w:p>
          <w:p w14:paraId="30BE8F0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w:t>
            </w:r>
          </w:p>
          <w:p w14:paraId="1982637A"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 ?</w:t>
            </w:r>
          </w:p>
          <w:p w14:paraId="3A2F07E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Charleroi</w:t>
            </w:r>
          </w:p>
        </w:tc>
      </w:tr>
      <w:tr w:rsidR="00000000" w14:paraId="4889099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9B6703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Electro-Sambre-et-Meuse (1932-)</w:t>
            </w:r>
          </w:p>
          <w:p w14:paraId="76FBB2C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w:t>
            </w:r>
          </w:p>
          <w:p w14:paraId="3105D94D"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 xml:space="preserve">exploiter le commerce et la </w:t>
            </w:r>
            <w:r>
              <w:rPr>
                <w:rFonts w:ascii="TimesNewRoman" w:eastAsiaTheme="minorHAnsi" w:hAnsi="TimesNewRoman" w:cs="TimesNewRoman"/>
                <w:sz w:val="24"/>
                <w:szCs w:val="24"/>
                <w:lang w:val="fr-FR" w:eastAsia="en-US"/>
              </w:rPr>
              <w:t>fabrication de tout ce qui, de près ou de loin, touche à l’électricité, à la T.S.F. et toutes branches accessoires</w:t>
            </w:r>
          </w:p>
          <w:p w14:paraId="486E3F8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Montigny-le-Tilleuil</w:t>
            </w:r>
          </w:p>
        </w:tc>
      </w:tr>
      <w:tr w:rsidR="00000000" w14:paraId="75E1750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C41F25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ELIAERS (1924? -     )</w:t>
            </w:r>
          </w:p>
          <w:p w14:paraId="18FB09E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M. Ed. Eliaers (Radio-Lyre)</w:t>
            </w:r>
          </w:p>
          <w:p w14:paraId="71B817B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3E72D32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157 rue de l'Aqueduc, Bruxelles (1929)</w:t>
            </w:r>
          </w:p>
          <w:p w14:paraId="561B227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13 rue </w:t>
            </w:r>
            <w:r>
              <w:rPr>
                <w:rFonts w:eastAsia="Times New Roman"/>
                <w:color w:val="000000"/>
                <w:sz w:val="27"/>
                <w:szCs w:val="27"/>
                <w:lang w:eastAsia="en-US"/>
              </w:rPr>
              <w:t>du Midi, Bruxelles</w:t>
            </w:r>
          </w:p>
          <w:p w14:paraId="6A05D18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aussi </w:t>
            </w:r>
            <w:hyperlink r:id="rId20" w:anchor="RY" w:history="1">
              <w:r>
                <w:rPr>
                  <w:rStyle w:val="Hyperlink"/>
                  <w:rFonts w:eastAsia="Times New Roman"/>
                  <w:sz w:val="27"/>
                  <w:szCs w:val="27"/>
                  <w:lang w:eastAsia="en-US"/>
                </w:rPr>
                <w:t>RADIO-LYRE</w:t>
              </w:r>
            </w:hyperlink>
          </w:p>
          <w:p w14:paraId="7C44C90A" w14:textId="77777777" w:rsidR="00000000" w:rsidRDefault="00D4396A">
            <w:pPr>
              <w:spacing w:after="0" w:line="240" w:lineRule="auto"/>
              <w:rPr>
                <w:lang w:val="fr-FR" w:eastAsia="en-US"/>
              </w:rPr>
            </w:pPr>
          </w:p>
        </w:tc>
      </w:tr>
      <w:tr w:rsidR="00000000" w14:paraId="67AA8EC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55352B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ELIAS HOOD (1934? -                )</w:t>
            </w:r>
          </w:p>
          <w:p w14:paraId="4898900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radiotoestellen</w:t>
            </w:r>
          </w:p>
          <w:p w14:paraId="1FDAC8D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Moscou 11 Brussel, ETS. ELIAS</w:t>
            </w:r>
          </w:p>
          <w:p w14:paraId="2758C27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Van 1935 tot 1938 is National Radioworks, 84 rue Van Campenhout, Brussel, de verdeler van ELIAS HOOD toestellen. </w:t>
            </w:r>
          </w:p>
          <w:p w14:paraId="1328421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Op zelfde adres is volgens annuaire du commerce ELIAS M. gevestigd vanf 1934 </w:t>
            </w:r>
          </w:p>
          <w:p w14:paraId="0A7B57E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Blz. 120 Guido Nys</w:t>
            </w:r>
          </w:p>
          <w:p w14:paraId="38E8D91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 toestellen op radiomuseum.org</w:t>
            </w:r>
          </w:p>
          <w:p w14:paraId="57DD37D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p>
          <w:p w14:paraId="5CB365C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58EDFA47" wp14:editId="3CA75900">
                      <wp:extent cx="819150" cy="857250"/>
                      <wp:effectExtent l="0" t="0" r="0" b="0"/>
                      <wp:docPr id="46" name="Pictur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0C699" id="Picture 44" o:spid="_x0000_s1026" style="width:64.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" filled="f" stroked="f">
                      <o:lock v:ext="edit" aspectratio="t"/>
                      <w10:anchorlock/>
                    </v:rect>
                  </w:pict>
                </mc:Fallback>
              </mc:AlternateContent>
            </w:r>
            <w:r>
              <w:rPr>
                <w:rFonts w:eastAsia="Times New Roman"/>
                <w:color w:val="000000"/>
                <w:sz w:val="27"/>
                <w:szCs w:val="27"/>
                <w:lang w:eastAsia="en-US"/>
              </w:rPr>
              <w:t xml:space="preserve">  </w:t>
            </w:r>
            <w:r>
              <w:rPr>
                <w:noProof/>
                <w:lang w:eastAsia="en-US"/>
              </w:rPr>
              <mc:AlternateContent>
                <mc:Choice Requires="wps">
                  <w:drawing>
                    <wp:inline distT="0" distB="0" distL="0" distR="0" wp14:anchorId="7B0E1B5B" wp14:editId="673C6166">
                      <wp:extent cx="1028700" cy="857250"/>
                      <wp:effectExtent l="0" t="0" r="0" b="0"/>
                      <wp:docPr id="45" name="Pictur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87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43D3D" id="Picture 45" o:spid="_x0000_s1026" style="width:8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" filled="f" stroked="f">
                      <o:lock v:ext="edit" aspectratio="t"/>
                      <w10:anchorlock/>
                    </v:rect>
                  </w:pict>
                </mc:Fallback>
              </mc:AlternateContent>
            </w:r>
            <w:r>
              <w:rPr>
                <w:rFonts w:eastAsia="Times New Roman"/>
                <w:color w:val="000000"/>
                <w:sz w:val="27"/>
                <w:szCs w:val="27"/>
                <w:lang w:eastAsia="en-US"/>
              </w:rPr>
              <w:t xml:space="preserve">  </w:t>
            </w:r>
            <w:r>
              <w:rPr>
                <w:noProof/>
                <w:lang w:eastAsia="en-US"/>
              </w:rPr>
              <mc:AlternateContent>
                <mc:Choice Requires="wps">
                  <w:drawing>
                    <wp:inline distT="0" distB="0" distL="0" distR="0" wp14:anchorId="12718343" wp14:editId="27C568D3">
                      <wp:extent cx="838200" cy="838200"/>
                      <wp:effectExtent l="0" t="0" r="0" b="0"/>
                      <wp:docPr id="44" name="Pictur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03C02" id="Picture 46" o:spid="_x0000_s1026" style="width:66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" filled="f" stroked="f">
                      <o:lock v:ext="edit" aspectratio="t"/>
                      <w10:anchorlock/>
                    </v:rect>
                  </w:pict>
                </mc:Fallback>
              </mc:AlternateContent>
            </w:r>
            <w:r>
              <w:rPr>
                <w:rFonts w:eastAsia="Times New Roman"/>
                <w:color w:val="000000"/>
                <w:sz w:val="27"/>
                <w:szCs w:val="27"/>
                <w:lang w:eastAsia="en-US"/>
              </w:rPr>
              <w:t xml:space="preserve">  </w:t>
            </w:r>
          </w:p>
          <w:p w14:paraId="6954721C" w14:textId="77777777" w:rsidR="00000000" w:rsidRDefault="00D4396A">
            <w:pPr>
              <w:spacing w:after="0" w:line="240" w:lineRule="auto"/>
              <w:rPr>
                <w:lang w:eastAsia="en-US"/>
              </w:rPr>
            </w:pPr>
          </w:p>
        </w:tc>
      </w:tr>
      <w:tr w:rsidR="00000000" w14:paraId="22BE71B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53597F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 Radio</w:t>
            </w:r>
          </w:p>
          <w:p w14:paraId="4413560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Monsieur Emile Lucas (aussi propriétaire de la station Radio Chatelineau)</w:t>
            </w:r>
          </w:p>
          <w:p w14:paraId="34D894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(20's - 30's)</w:t>
            </w:r>
          </w:p>
          <w:p w14:paraId="73D0534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Place Albert 1 premier, Chatelineau</w:t>
            </w:r>
          </w:p>
          <w:p w14:paraId="1A17EBD1" w14:textId="77777777" w:rsidR="00000000" w:rsidRDefault="00D4396A">
            <w:pPr>
              <w:spacing w:after="0" w:line="240" w:lineRule="auto"/>
              <w:rPr>
                <w:lang w:val="fr-FR" w:eastAsia="en-US"/>
              </w:rPr>
            </w:pPr>
          </w:p>
        </w:tc>
      </w:tr>
      <w:tr w:rsidR="00000000" w14:paraId="5E91468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F1E3E1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ELF</w:t>
            </w:r>
          </w:p>
          <w:p w14:paraId="46400D4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Labrique Frères</w:t>
            </w:r>
          </w:p>
          <w:p w14:paraId="224A6DC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Antennes-cadres et radios (1929)</w:t>
            </w:r>
          </w:p>
          <w:p w14:paraId="1C62575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Brugelette</w:t>
            </w:r>
          </w:p>
          <w:p w14:paraId="03BD7B9A" w14:textId="77777777" w:rsidR="00000000" w:rsidRDefault="00D4396A">
            <w:pPr>
              <w:numPr>
                <w:ilvl w:val="2"/>
                <w:numId w:val="2"/>
              </w:numPr>
              <w:spacing w:before="100" w:beforeAutospacing="1" w:after="100" w:afterAutospacing="1" w:line="240" w:lineRule="auto"/>
              <w:ind w:right="567"/>
              <w:rPr>
                <w:rFonts w:eastAsia="Times New Roman"/>
                <w:color w:val="000000"/>
                <w:sz w:val="27"/>
                <w:szCs w:val="27"/>
                <w:lang w:eastAsia="en-US"/>
              </w:rPr>
            </w:pPr>
          </w:p>
          <w:p w14:paraId="173B7201" w14:textId="77777777" w:rsidR="00000000" w:rsidRDefault="00D4396A">
            <w:pPr>
              <w:spacing w:after="0" w:line="240" w:lineRule="auto"/>
              <w:rPr>
                <w:lang w:val="fr-FR" w:eastAsia="en-US"/>
              </w:rPr>
            </w:pPr>
          </w:p>
        </w:tc>
      </w:tr>
      <w:tr w:rsidR="00000000" w14:paraId="50BF5DC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64BDC2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ELGEME (Vooroorlogs-               )</w:t>
            </w:r>
          </w:p>
          <w:p w14:paraId="27486FC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Etablissements Elgéme (Monsieur G. Gossiaux)</w:t>
            </w:r>
          </w:p>
          <w:p w14:paraId="20F3CE1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Transformateurs et chargeurs.</w:t>
            </w:r>
          </w:p>
          <w:p w14:paraId="44367B8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22 Avenue Jean Linden, Bruxelles. (1929)</w:t>
            </w:r>
          </w:p>
          <w:p w14:paraId="792D0FAD" w14:textId="77777777" w:rsidR="00000000" w:rsidRDefault="00D4396A">
            <w:pPr>
              <w:spacing w:after="0" w:line="240" w:lineRule="auto"/>
              <w:rPr>
                <w:lang w:val="fr-FR" w:eastAsia="en-US"/>
              </w:rPr>
            </w:pPr>
          </w:p>
        </w:tc>
      </w:tr>
      <w:tr w:rsidR="00000000" w14:paraId="08CA077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87E685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ELITE RADIO (GERALMO) </w:t>
            </w:r>
          </w:p>
          <w:p w14:paraId="0476073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1 toestel op radiomuseum.org</w:t>
            </w:r>
          </w:p>
          <w:p w14:paraId="3F0047A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Brussel</w:t>
            </w:r>
          </w:p>
        </w:tc>
      </w:tr>
      <w:tr w:rsidR="00000000" w14:paraId="53058DE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98C6D3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ELVEGE</w:t>
            </w:r>
          </w:p>
          <w:p w14:paraId="2B46B7C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eastAsia="en-US"/>
              </w:rPr>
              <w:t xml:space="preserve">Zie </w:t>
            </w: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Louis Van Goitsenhoven (1908   -      )</w:t>
            </w:r>
          </w:p>
        </w:tc>
      </w:tr>
      <w:tr w:rsidR="00000000" w14:paraId="066F9FD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722E39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EMBE (Na-oorlogs -                          )</w:t>
            </w:r>
          </w:p>
          <w:p w14:paraId="3081E28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Marque de distribution du magasin «</w:t>
            </w:r>
            <w:r>
              <w:rPr>
                <w:rFonts w:eastAsia="Times New Roman"/>
                <w:b/>
                <w:bCs/>
                <w:color w:val="000000"/>
                <w:sz w:val="27"/>
                <w:szCs w:val="27"/>
                <w:lang w:val="fr-FR" w:eastAsia="en-US"/>
              </w:rPr>
              <w:t>La Maison Bleue</w:t>
            </w:r>
            <w:r>
              <w:rPr>
                <w:rFonts w:eastAsia="Times New Roman"/>
                <w:color w:val="000000"/>
                <w:sz w:val="27"/>
                <w:szCs w:val="27"/>
                <w:lang w:val="fr-FR" w:eastAsia="en-US"/>
              </w:rPr>
              <w:t>»</w:t>
            </w:r>
          </w:p>
          <w:p w14:paraId="01DD657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(aanpassing van modellen van diverse merken zoals Oceanic)</w:t>
            </w:r>
          </w:p>
          <w:p w14:paraId="258A2DB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34-36, Rue du Midi, Bruxelles (in </w:t>
            </w:r>
            <w:r>
              <w:rPr>
                <w:rFonts w:eastAsia="Times New Roman"/>
                <w:color w:val="000000"/>
                <w:sz w:val="27"/>
                <w:szCs w:val="27"/>
                <w:lang w:val="fr-FR" w:eastAsia="en-US"/>
              </w:rPr>
              <w:t>1939) adres La Maison Bleue</w:t>
            </w:r>
          </w:p>
          <w:p w14:paraId="4108BB1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41 Rue des Pierres adres La Maison Bleue</w:t>
            </w:r>
          </w:p>
          <w:p w14:paraId="06FF657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Voor de oorlog verdeelde dze winkel toestellen van de merknaam NATIONAL (National Radio Works ?) </w:t>
            </w:r>
          </w:p>
          <w:p w14:paraId="0EE51BFE"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0"/>
                <w:szCs w:val="20"/>
                <w:lang w:val="en-US" w:eastAsia="en-US"/>
              </w:rPr>
            </w:pPr>
            <w:r>
              <w:rPr>
                <w:rFonts w:ascii="Helvetica" w:hAnsi="Helvetica" w:cs="Helvetica"/>
                <w:i/>
                <w:iCs/>
                <w:color w:val="000000"/>
                <w:sz w:val="20"/>
                <w:szCs w:val="20"/>
                <w:lang w:val="en-US" w:eastAsia="en-US"/>
              </w:rPr>
              <w:t>In 1980, Eugene Willy Pelgrim</w:t>
            </w:r>
            <w:r>
              <w:rPr>
                <w:rFonts w:ascii="Helvetica" w:hAnsi="Helvetica" w:cs="Helvetica"/>
                <w:i/>
                <w:iCs/>
                <w:color w:val="000000"/>
                <w:sz w:val="20"/>
                <w:szCs w:val="20"/>
                <w:lang w:val="en-US" w:eastAsia="en-US"/>
              </w:rPr>
              <w:t>, his wife Lucie Jahn and his son Xavier were accused by the Court of Commerce of practicing fraud in their three Beglian companies: Fonior (a record label), pressing plant Fabeldis and the wholesale chain La Maison Bleue. The companies were declared bankr</w:t>
            </w:r>
            <w:r>
              <w:rPr>
                <w:rFonts w:ascii="Helvetica" w:hAnsi="Helvetica" w:cs="Helvetica"/>
                <w:i/>
                <w:iCs/>
                <w:color w:val="000000"/>
                <w:sz w:val="20"/>
                <w:szCs w:val="20"/>
                <w:lang w:val="en-US" w:eastAsia="en-US"/>
              </w:rPr>
              <w:t>upt in March 1980 following a year-long trial. (Radiomuseum.org)</w:t>
            </w:r>
          </w:p>
        </w:tc>
      </w:tr>
      <w:tr w:rsidR="00000000" w14:paraId="05DDFFE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354AAC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EMIR RADIO  (1935 – 1936 )</w:t>
            </w:r>
          </w:p>
          <w:p w14:paraId="6228E87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eastAsia="en-US"/>
              </w:rPr>
              <w:tab/>
            </w:r>
            <w:r>
              <w:rPr>
                <w:rFonts w:eastAsia="Times New Roman"/>
                <w:color w:val="000000"/>
                <w:sz w:val="27"/>
                <w:szCs w:val="27"/>
                <w:lang w:val="fr-FR" w:eastAsia="en-US"/>
              </w:rPr>
              <w:t xml:space="preserve">Etablissements Modernes d’Industrie Radiophoniques. </w:t>
            </w:r>
          </w:p>
          <w:p w14:paraId="566BECD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0569AE0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Quai des Péniches 2, Brussel</w:t>
            </w:r>
          </w:p>
          <w:p w14:paraId="424605A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Nam in 1935 deel aan radiosalon te Brussel</w:t>
            </w:r>
          </w:p>
          <w:p w14:paraId="1354B47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Niet terug te </w:t>
            </w:r>
            <w:r>
              <w:rPr>
                <w:rFonts w:eastAsia="Times New Roman"/>
                <w:color w:val="000000"/>
                <w:sz w:val="27"/>
                <w:szCs w:val="27"/>
                <w:lang w:eastAsia="en-US"/>
              </w:rPr>
              <w:t>vinden in annuaire du commerce, doch, op Quai Des Péniches 2 verschillende bedrijven. In 1935 geen enkele naam/bedrijf die met radio kan te maken hebben. In 1936 enkel GRODZEMKI L. ingenieur. Deze staat in 1936 zowel op de Quai Des Péniches als op het adre</w:t>
            </w:r>
            <w:r>
              <w:rPr>
                <w:rFonts w:eastAsia="Times New Roman"/>
                <w:color w:val="000000"/>
                <w:sz w:val="27"/>
                <w:szCs w:val="27"/>
                <w:lang w:eastAsia="en-US"/>
              </w:rPr>
              <w:t xml:space="preserve">s R. Dodonnéé 115. </w:t>
            </w:r>
          </w:p>
          <w:p w14:paraId="339BDAF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Van 1934 tot 1935 staat GRODZEMKI L. enkel op Rue Dodonnéé. In 1937 opnieuw enkel Rue Dodonnéé. </w:t>
            </w:r>
          </w:p>
          <w:p w14:paraId="7D2B6C1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Dus: GRODZEMKI is mogelijk de zaakvoerder. </w:t>
            </w:r>
          </w:p>
        </w:tc>
      </w:tr>
      <w:tr w:rsidR="00000000" w14:paraId="0DC35C7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0AF031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ENTREPRISE GENERAL DE LA RADIO (1930-1935)</w:t>
            </w:r>
          </w:p>
          <w:p w14:paraId="4515FF0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 .V.</w:t>
            </w:r>
          </w:p>
          <w:p w14:paraId="77E513B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2A33515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Rue Du Margrave 12 te Antwerpen. </w:t>
            </w:r>
          </w:p>
        </w:tc>
      </w:tr>
      <w:tr w:rsidR="00000000" w14:paraId="38A98C7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ABF9C2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ENTREPOTS RADIO-ELECTRIQUES  </w:t>
            </w:r>
          </w:p>
          <w:p w14:paraId="43D7146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MODULOPHONE</w:t>
            </w:r>
          </w:p>
          <w:p w14:paraId="2D35C99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Versterkers voor PU, Radio, micro</w:t>
            </w:r>
          </w:p>
          <w:p w14:paraId="0384A05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Rue de l’Etuve 71, Brussel</w:t>
            </w:r>
          </w:p>
          <w:p w14:paraId="12072F2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Annuaire du commerce… vanaf 1930</w:t>
            </w:r>
          </w:p>
        </w:tc>
      </w:tr>
      <w:tr w:rsidR="00000000" w14:paraId="2030009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B7E972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ERCE (1938? -          )</w:t>
            </w:r>
          </w:p>
          <w:p w14:paraId="2278CE6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Radio-constructions Van Achter</w:t>
            </w:r>
          </w:p>
          <w:p w14:paraId="0F92A06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0720739A"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Chaussée d’ Alsemberg 400, Ukkel</w:t>
            </w:r>
          </w:p>
          <w:p w14:paraId="02FF88CE"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Zie J. Van Achter</w:t>
            </w:r>
          </w:p>
        </w:tc>
      </w:tr>
      <w:tr w:rsidR="00000000" w14:paraId="6CF2182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C9415D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E.R.E.A. (EREA) (1933-         )</w:t>
            </w:r>
          </w:p>
          <w:p w14:paraId="0817FB8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(Cardon Frères)</w:t>
            </w:r>
          </w:p>
          <w:p w14:paraId="1B18687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Transformatoren en voedingen (heden) </w:t>
            </w:r>
          </w:p>
          <w:p w14:paraId="126D817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Constructeur radio ‘s in de jaren 30. Er werden volledige toestellen gebouwd</w:t>
            </w:r>
          </w:p>
          <w:p w14:paraId="0E0B937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Bestaat nog steeds!</w:t>
            </w:r>
          </w:p>
          <w:p w14:paraId="6D24CD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Turnhoutsesteenweg 299, Wijnegem-Antwerpen. (1935, 1949)</w:t>
            </w:r>
          </w:p>
          <w:p w14:paraId="37E55FC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Ruggeveldstraat, Wijnegem Antwerpen (heden)</w:t>
            </w:r>
          </w:p>
          <w:p w14:paraId="7598873F" w14:textId="77777777" w:rsidR="00000000" w:rsidRDefault="00D4396A">
            <w:pPr>
              <w:spacing w:before="100" w:beforeAutospacing="1" w:after="100" w:afterAutospacing="1" w:line="240" w:lineRule="auto"/>
              <w:ind w:right="567"/>
              <w:jc w:val="center"/>
              <w:rPr>
                <w:rFonts w:eastAsia="Times New Roman"/>
                <w:color w:val="000000"/>
                <w:sz w:val="27"/>
                <w:szCs w:val="27"/>
                <w:lang w:eastAsia="en-US"/>
              </w:rPr>
            </w:pPr>
            <w:r>
              <w:rPr>
                <w:noProof/>
                <w:lang w:eastAsia="en-US"/>
              </w:rPr>
              <mc:AlternateContent>
                <mc:Choice Requires="wps">
                  <w:drawing>
                    <wp:inline distT="0" distB="0" distL="0" distR="0" wp14:anchorId="5B532511" wp14:editId="1FC1E2C8">
                      <wp:extent cx="1981200" cy="1123950"/>
                      <wp:effectExtent l="0" t="0" r="0" b="0"/>
                      <wp:docPr id="43" name="Pictur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120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6E35B" id="Picture 43" o:spid="_x0000_s1026" style="width:156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" filled="f" stroked="f">
                      <o:lock v:ext="edit" aspectratio="t"/>
                      <w10:anchorlock/>
                    </v:rect>
                  </w:pict>
                </mc:Fallback>
              </mc:AlternateContent>
            </w:r>
          </w:p>
          <w:p w14:paraId="778964EF" w14:textId="77777777" w:rsidR="00000000" w:rsidRDefault="00D4396A">
            <w:pPr>
              <w:spacing w:after="0" w:line="240" w:lineRule="auto"/>
              <w:rPr>
                <w:lang w:val="fr-FR" w:eastAsia="en-US"/>
              </w:rPr>
            </w:pPr>
          </w:p>
        </w:tc>
      </w:tr>
      <w:tr w:rsidR="00000000" w14:paraId="7AAD344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E94E58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ERGA</w:t>
            </w:r>
          </w:p>
          <w:p w14:paraId="5136851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 ERGA</w:t>
            </w:r>
          </w:p>
          <w:p w14:paraId="339DD3A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matériel électrique et radio-électrique.</w:t>
            </w:r>
          </w:p>
          <w:p w14:paraId="48CC610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 rue Piret Pauchet, Namur (1957)</w:t>
            </w:r>
          </w:p>
          <w:p w14:paraId="63B3942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Rempart de la Vierge 2 Namur (1961)</w:t>
            </w:r>
          </w:p>
          <w:p w14:paraId="7B4755A2" w14:textId="77777777" w:rsidR="00000000" w:rsidRDefault="00D4396A">
            <w:pPr>
              <w:spacing w:after="0" w:line="240" w:lineRule="auto"/>
              <w:rPr>
                <w:lang w:val="fr-FR" w:eastAsia="en-US"/>
              </w:rPr>
            </w:pPr>
          </w:p>
        </w:tc>
      </w:tr>
      <w:tr w:rsidR="00000000" w14:paraId="0A42EAA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1BAFDD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ERGON (1935-      )</w:t>
            </w:r>
          </w:p>
          <w:p w14:paraId="5DA881D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N.V. (Beheerders Alexandre </w:t>
            </w:r>
            <w:r>
              <w:rPr>
                <w:rFonts w:eastAsia="Times New Roman"/>
                <w:color w:val="000000"/>
                <w:sz w:val="27"/>
                <w:szCs w:val="27"/>
                <w:lang w:val="fr-FR" w:eastAsia="en-US"/>
              </w:rPr>
              <w:t>Auriéma (Alfa-Radio), Herman Bonnivert, Antoine Forani en René Bonnivert)</w:t>
            </w:r>
          </w:p>
          <w:p w14:paraId="248AB89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fabriation, la réparation et le commerce de tous appareils radio-électriques,…</w:t>
            </w:r>
          </w:p>
          <w:p w14:paraId="78D7CF9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Rue Hocheporte 105 te Luik</w:t>
            </w:r>
          </w:p>
        </w:tc>
      </w:tr>
      <w:tr w:rsidR="00000000" w14:paraId="35769D9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43107F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ERPE </w:t>
            </w:r>
            <w:r>
              <w:rPr>
                <w:b/>
                <w:bCs/>
                <w:sz w:val="27"/>
                <w:szCs w:val="27"/>
                <w:lang w:eastAsia="en-US"/>
              </w:rPr>
              <w:t>(Erpé) (1914 -         )</w:t>
            </w:r>
          </w:p>
          <w:p w14:paraId="280BA63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Ritzen &amp; Penners (</w:t>
            </w:r>
            <w:r>
              <w:rPr>
                <w:rFonts w:eastAsia="Times New Roman"/>
                <w:i/>
                <w:iCs/>
                <w:color w:val="000000"/>
                <w:sz w:val="27"/>
                <w:szCs w:val="27"/>
                <w:lang w:eastAsia="en-US"/>
              </w:rPr>
              <w:t>de Brusselaars Léon Ritz</w:t>
            </w:r>
            <w:r>
              <w:rPr>
                <w:rFonts w:eastAsia="Times New Roman"/>
                <w:i/>
                <w:iCs/>
                <w:color w:val="000000"/>
                <w:sz w:val="27"/>
                <w:szCs w:val="27"/>
                <w:lang w:eastAsia="en-US"/>
              </w:rPr>
              <w:t>en en Frans Penners, te Verviers</w:t>
            </w:r>
            <w:r>
              <w:rPr>
                <w:rFonts w:eastAsia="Times New Roman"/>
                <w:color w:val="000000"/>
                <w:sz w:val="27"/>
                <w:szCs w:val="27"/>
                <w:lang w:eastAsia="en-US"/>
              </w:rPr>
              <w:t>)</w:t>
            </w:r>
          </w:p>
          <w:p w14:paraId="61F5304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het begin kantoorlampen en ander elektrisch materiaal, in de jaren '20 verdeling van SABA, in de jaren '30 op bescheiden schaal eigen Erpé radio's</w:t>
            </w:r>
            <w:r>
              <w:rPr>
                <w:rFonts w:eastAsia="Times New Roman"/>
                <w:color w:val="000000"/>
                <w:sz w:val="27"/>
                <w:szCs w:val="27"/>
                <w:lang w:eastAsia="en-US"/>
              </w:rPr>
              <w:tab/>
            </w:r>
            <w:r>
              <w:rPr>
                <w:rFonts w:eastAsia="Times New Roman"/>
                <w:color w:val="000000"/>
                <w:sz w:val="27"/>
                <w:szCs w:val="27"/>
                <w:lang w:eastAsia="en-US"/>
              </w:rPr>
              <w:tab/>
            </w:r>
            <w:r>
              <w:rPr>
                <w:rFonts w:eastAsia="Times New Roman"/>
                <w:color w:val="000000"/>
                <w:sz w:val="27"/>
                <w:szCs w:val="27"/>
                <w:lang w:eastAsia="en-US"/>
              </w:rPr>
              <w:tab/>
            </w:r>
          </w:p>
          <w:p w14:paraId="1649DD8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 place Lehon, Bruxelles</w:t>
            </w:r>
          </w:p>
          <w:p w14:paraId="2AC42D5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p>
          <w:p w14:paraId="430BCC94" w14:textId="77777777" w:rsidR="00000000" w:rsidRDefault="00D4396A">
            <w:pPr>
              <w:numPr>
                <w:ilvl w:val="1"/>
                <w:numId w:val="2"/>
              </w:numPr>
              <w:spacing w:before="100" w:beforeAutospacing="1" w:after="100" w:afterAutospacing="1" w:line="240" w:lineRule="auto"/>
              <w:ind w:right="567"/>
              <w:rPr>
                <w:rFonts w:eastAsia="Times New Roman"/>
                <w:color w:val="000000"/>
                <w:sz w:val="27"/>
                <w:szCs w:val="27"/>
                <w:lang w:eastAsia="en-US"/>
              </w:rPr>
            </w:pPr>
            <w:r>
              <w:rPr>
                <w:noProof/>
                <w:lang w:eastAsia="en-US"/>
              </w:rPr>
              <mc:AlternateContent>
                <mc:Choice Requires="wps">
                  <w:drawing>
                    <wp:inline distT="0" distB="0" distL="0" distR="0" wp14:anchorId="6C25D1D2" wp14:editId="01EF43DA">
                      <wp:extent cx="1181100" cy="1123950"/>
                      <wp:effectExtent l="0" t="0" r="0" b="0"/>
                      <wp:docPr id="42" name="Pictur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5202E" id="Picture 41" o:spid="_x0000_s1026" style="width:9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" filled="f" stroked="f">
                      <o:lock v:ext="edit" aspectratio="t"/>
                      <w10:anchorlock/>
                    </v:rect>
                  </w:pict>
                </mc:Fallback>
              </mc:AlternateContent>
            </w:r>
            <w:r>
              <w:rPr>
                <w:rFonts w:eastAsia="Times New Roman"/>
                <w:color w:val="000000"/>
                <w:sz w:val="27"/>
                <w:szCs w:val="27"/>
                <w:lang w:eastAsia="en-US"/>
              </w:rPr>
              <w:t xml:space="preserve">  </w:t>
            </w:r>
            <w:r>
              <w:rPr>
                <w:noProof/>
                <w:lang w:eastAsia="en-US"/>
              </w:rPr>
              <mc:AlternateContent>
                <mc:Choice Requires="wps">
                  <w:drawing>
                    <wp:inline distT="0" distB="0" distL="0" distR="0" wp14:anchorId="530ABEA9" wp14:editId="5E4149A3">
                      <wp:extent cx="1162050" cy="1123950"/>
                      <wp:effectExtent l="0" t="0" r="0" b="0"/>
                      <wp:docPr id="41" name="Pictur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B24A4" id="Picture 42" o:spid="_x0000_s1026" style="width:91.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" filled="f" stroked="f">
                      <o:lock v:ext="edit" aspectratio="t"/>
                      <w10:anchorlock/>
                    </v:rect>
                  </w:pict>
                </mc:Fallback>
              </mc:AlternateContent>
            </w:r>
          </w:p>
          <w:p w14:paraId="36B4142C" w14:textId="77777777" w:rsidR="00000000" w:rsidRDefault="00D4396A">
            <w:pPr>
              <w:spacing w:before="100" w:beforeAutospacing="1" w:after="100" w:afterAutospacing="1" w:line="240" w:lineRule="auto"/>
              <w:ind w:left="1440" w:right="567"/>
              <w:rPr>
                <w:lang w:eastAsia="en-US"/>
              </w:rPr>
            </w:pPr>
            <w:r>
              <w:rPr>
                <w:rFonts w:eastAsia="Times New Roman"/>
                <w:color w:val="000000"/>
                <w:sz w:val="27"/>
                <w:szCs w:val="27"/>
                <w:lang w:eastAsia="en-US"/>
              </w:rPr>
              <w:t xml:space="preserve">  </w:t>
            </w:r>
          </w:p>
        </w:tc>
      </w:tr>
      <w:tr w:rsidR="00000000" w14:paraId="4423F00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289BB1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BAUDET (</w:t>
            </w:r>
            <w:r>
              <w:rPr>
                <w:b/>
                <w:bCs/>
                <w:sz w:val="27"/>
                <w:szCs w:val="27"/>
                <w:lang w:val="fr-FR" w:eastAsia="en-US"/>
              </w:rPr>
              <w:t>1913</w:t>
            </w:r>
            <w:r>
              <w:rPr>
                <w:rFonts w:eastAsia="Times New Roman"/>
                <w:b/>
                <w:bCs/>
                <w:color w:val="000000"/>
                <w:sz w:val="27"/>
                <w:szCs w:val="27"/>
                <w:lang w:val="fr-FR" w:eastAsia="en-US"/>
              </w:rPr>
              <w:t xml:space="preserve"> -               )</w:t>
            </w:r>
          </w:p>
          <w:p w14:paraId="18DB7BD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b/>
            </w:r>
            <w:r>
              <w:rPr>
                <w:rFonts w:eastAsia="Times New Roman"/>
                <w:color w:val="000000"/>
                <w:sz w:val="27"/>
                <w:szCs w:val="27"/>
                <w:lang w:val="fr-FR" w:eastAsia="en-US"/>
              </w:rPr>
              <w:t xml:space="preserve">Manufacture d’Accessoires Métalliques Pour la Radio </w:t>
            </w:r>
          </w:p>
          <w:p w14:paraId="372B6F3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onderdelen</w:t>
            </w:r>
          </w:p>
          <w:p w14:paraId="1856E8C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Brussel</w:t>
            </w:r>
          </w:p>
          <w:p w14:paraId="592CD29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rue des Bouchers, St Brice, Tournai, nrs 2-3-7-18</w:t>
            </w:r>
          </w:p>
          <w:p w14:paraId="2796C7F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 xml:space="preserve">radio's "Mascotte"/ Recl  </w:t>
            </w:r>
            <w:smartTag w:uri="urn:schemas-microsoft-com:office:smarttags" w:element="PersonName">
              <w:smartTagPr>
                <w:attr w:name="ProductID" w:val="La Radio-Industrie"/>
              </w:smartTagPr>
              <w:r>
                <w:rPr>
                  <w:lang w:val="fr-FR" w:eastAsia="en-US"/>
                </w:rPr>
                <w:t>La Radio-Industrie</w:t>
              </w:r>
            </w:smartTag>
            <w:r>
              <w:rPr>
                <w:lang w:val="fr-FR" w:eastAsia="en-US"/>
              </w:rPr>
              <w:t>, 1936 (scriptie B. Bostyn p 459) /</w:t>
            </w:r>
          </w:p>
          <w:p w14:paraId="5E82068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 xml:space="preserve">Radio’s </w:t>
            </w:r>
            <w:r>
              <w:rPr>
                <w:lang w:eastAsia="en-US"/>
              </w:rPr>
              <w:t>voor 1933 onder merk AB</w:t>
            </w:r>
          </w:p>
          <w:p w14:paraId="3D42356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Meerdere advertenties in de krant Le courrier de l’Escaut</w:t>
            </w:r>
          </w:p>
          <w:p w14:paraId="30086726" w14:textId="77777777" w:rsidR="00000000" w:rsidRDefault="00D4396A">
            <w:pPr>
              <w:numPr>
                <w:ilvl w:val="0"/>
                <w:numId w:val="2"/>
              </w:numPr>
              <w:spacing w:before="100" w:beforeAutospacing="1" w:after="100" w:afterAutospacing="1" w:line="240" w:lineRule="auto"/>
              <w:ind w:left="1418" w:right="567"/>
              <w:rPr>
                <w:rFonts w:asciiTheme="majorHAnsi" w:eastAsia="Times New Roman" w:hAnsiTheme="majorHAnsi" w:cstheme="majorHAnsi"/>
                <w:b/>
                <w:bCs/>
                <w:i/>
                <w:iCs/>
                <w:color w:val="000000"/>
                <w:lang w:eastAsia="en-US"/>
              </w:rPr>
            </w:pPr>
            <w:r>
              <w:rPr>
                <w:rFonts w:asciiTheme="majorHAnsi" w:eastAsia="Times New Roman" w:hAnsiTheme="majorHAnsi" w:cstheme="majorHAnsi"/>
                <w:i/>
                <w:iCs/>
                <w:lang w:eastAsia="en-US"/>
              </w:rPr>
              <w:t>Deze komt er in deze krant een eerste keer voor als 'Ateliers  A. Baudet et Cie' in 1913 met een advertentie waar hij arbeidsters en leermeisjes zoekt.</w:t>
            </w:r>
          </w:p>
          <w:p w14:paraId="4D69DA65" w14:textId="77777777" w:rsidR="00000000" w:rsidRDefault="00D4396A">
            <w:pPr>
              <w:numPr>
                <w:ilvl w:val="0"/>
                <w:numId w:val="2"/>
              </w:numPr>
              <w:spacing w:before="100" w:beforeAutospacing="1" w:after="100" w:afterAutospacing="1" w:line="240" w:lineRule="auto"/>
              <w:ind w:left="1418" w:right="567"/>
              <w:rPr>
                <w:rFonts w:asciiTheme="majorHAnsi" w:eastAsia="Times New Roman" w:hAnsiTheme="majorHAnsi" w:cstheme="majorHAnsi"/>
                <w:b/>
                <w:bCs/>
                <w:i/>
                <w:iCs/>
                <w:color w:val="000000"/>
                <w:lang w:eastAsia="en-US"/>
              </w:rPr>
            </w:pPr>
            <w:r>
              <w:rPr>
                <w:rFonts w:asciiTheme="majorHAnsi" w:eastAsia="Times New Roman" w:hAnsiTheme="majorHAnsi" w:cstheme="majorHAnsi"/>
                <w:i/>
                <w:iCs/>
                <w:lang w:eastAsia="en-US"/>
              </w:rPr>
              <w:t>In 1919 adverteert hij</w:t>
            </w:r>
            <w:r>
              <w:rPr>
                <w:rFonts w:asciiTheme="majorHAnsi" w:eastAsia="Times New Roman" w:hAnsiTheme="majorHAnsi" w:cstheme="majorHAnsi"/>
                <w:i/>
                <w:iCs/>
                <w:lang w:eastAsia="en-US"/>
              </w:rPr>
              <w:t xml:space="preserve"> als fabrikant van maliën handtassen. Halverwege de jaren 20 adverteert hij als handelaar/hersteller in autobanden. </w:t>
            </w:r>
          </w:p>
          <w:p w14:paraId="70EC3A5E" w14:textId="77777777" w:rsidR="00000000" w:rsidRDefault="00D4396A">
            <w:pPr>
              <w:numPr>
                <w:ilvl w:val="0"/>
                <w:numId w:val="2"/>
              </w:numPr>
              <w:spacing w:before="100" w:beforeAutospacing="1" w:after="100" w:afterAutospacing="1" w:line="240" w:lineRule="auto"/>
              <w:ind w:left="1418" w:right="567"/>
              <w:rPr>
                <w:rFonts w:asciiTheme="majorHAnsi" w:eastAsia="Times New Roman" w:hAnsiTheme="majorHAnsi" w:cstheme="majorHAnsi"/>
                <w:b/>
                <w:bCs/>
                <w:i/>
                <w:iCs/>
                <w:color w:val="000000"/>
                <w:lang w:eastAsia="en-US"/>
              </w:rPr>
            </w:pPr>
            <w:r>
              <w:rPr>
                <w:rFonts w:asciiTheme="majorHAnsi" w:eastAsia="Times New Roman" w:hAnsiTheme="majorHAnsi" w:cstheme="majorHAnsi"/>
                <w:i/>
                <w:iCs/>
                <w:lang w:eastAsia="en-US"/>
              </w:rPr>
              <w:t>De edities van 1928 tot 1931 ontbreken op het mij geraadpleegde digitaal archief (Belgicapress KBR), dus daar heb ik niets.</w:t>
            </w:r>
          </w:p>
          <w:p w14:paraId="318814A5" w14:textId="77777777" w:rsidR="00000000" w:rsidRDefault="00D4396A">
            <w:pPr>
              <w:numPr>
                <w:ilvl w:val="0"/>
                <w:numId w:val="2"/>
              </w:numPr>
              <w:spacing w:before="100" w:beforeAutospacing="1" w:after="100" w:afterAutospacing="1" w:line="240" w:lineRule="auto"/>
              <w:ind w:left="1418" w:right="567"/>
              <w:rPr>
                <w:rFonts w:asciiTheme="majorHAnsi" w:eastAsia="Times New Roman" w:hAnsiTheme="majorHAnsi" w:cstheme="majorHAnsi"/>
                <w:b/>
                <w:bCs/>
                <w:i/>
                <w:iCs/>
                <w:color w:val="000000"/>
                <w:lang w:eastAsia="en-US"/>
              </w:rPr>
            </w:pPr>
            <w:r>
              <w:rPr>
                <w:rFonts w:asciiTheme="majorHAnsi" w:eastAsia="Times New Roman" w:hAnsiTheme="majorHAnsi" w:cstheme="majorHAnsi"/>
                <w:i/>
                <w:iCs/>
                <w:lang w:eastAsia="en-US"/>
              </w:rPr>
              <w:t>Begin 1932 vind</w:t>
            </w:r>
            <w:r>
              <w:rPr>
                <w:rFonts w:asciiTheme="majorHAnsi" w:eastAsia="Times New Roman" w:hAnsiTheme="majorHAnsi" w:cstheme="majorHAnsi"/>
                <w:i/>
                <w:iCs/>
                <w:lang w:eastAsia="en-US"/>
              </w:rPr>
              <w:t>en we hem er in de radiobusiness en eind 1932 begint hij met zijn radiomerk Mascotte. Uit een latere advertentie uit 1945 blijkt dat hij al 20 jaar ervaring heeft in de sector. Sinds 1925 dus.</w:t>
            </w:r>
          </w:p>
          <w:p w14:paraId="4C8CD861" w14:textId="77777777" w:rsidR="00000000" w:rsidRDefault="00D4396A">
            <w:pPr>
              <w:numPr>
                <w:ilvl w:val="0"/>
                <w:numId w:val="2"/>
              </w:numPr>
              <w:spacing w:before="100" w:beforeAutospacing="1" w:after="100" w:afterAutospacing="1" w:line="240" w:lineRule="auto"/>
              <w:ind w:left="1418" w:right="567"/>
              <w:rPr>
                <w:rFonts w:asciiTheme="majorHAnsi" w:eastAsia="Times New Roman" w:hAnsiTheme="majorHAnsi" w:cstheme="majorHAnsi"/>
                <w:b/>
                <w:bCs/>
                <w:i/>
                <w:iCs/>
                <w:color w:val="000000"/>
                <w:lang w:eastAsia="en-US"/>
              </w:rPr>
            </w:pPr>
            <w:r>
              <w:rPr>
                <w:rFonts w:asciiTheme="majorHAnsi" w:eastAsia="Times New Roman" w:hAnsiTheme="majorHAnsi" w:cstheme="majorHAnsi"/>
                <w:i/>
                <w:iCs/>
                <w:lang w:eastAsia="en-US"/>
              </w:rPr>
              <w:t>begin 1932 vond ik 1 advertentie waarin hetzelfde embleempje me</w:t>
            </w:r>
            <w:r>
              <w:rPr>
                <w:rFonts w:asciiTheme="majorHAnsi" w:eastAsia="Times New Roman" w:hAnsiTheme="majorHAnsi" w:cstheme="majorHAnsi"/>
                <w:i/>
                <w:iCs/>
                <w:lang w:eastAsia="en-US"/>
              </w:rPr>
              <w:t>t de initialen 'AB' is verwerkt.</w:t>
            </w:r>
          </w:p>
          <w:p w14:paraId="5255E44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heme="majorHAnsi" w:eastAsia="Times New Roman" w:hAnsiTheme="majorHAnsi" w:cstheme="majorHAnsi"/>
                <w:i/>
                <w:iCs/>
                <w:lang w:eastAsia="en-US"/>
              </w:rPr>
              <w:t>Blijkbaar was hij ook bedrijvig in de hout- of tuinsector. In 1935 vond ik een advertentie over het aanbood van mooie uit Japan ingevoerde bamboe van eerste keuze.</w:t>
            </w:r>
          </w:p>
        </w:tc>
      </w:tr>
      <w:tr w:rsidR="00000000" w14:paraId="5C92003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1BC342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DIANA RADIO</w:t>
            </w:r>
            <w:r>
              <w:rPr>
                <w:rFonts w:eastAsia="Times New Roman"/>
                <w:b/>
                <w:bCs/>
                <w:color w:val="000000"/>
                <w:sz w:val="27"/>
                <w:szCs w:val="27"/>
                <w:lang w:eastAsia="en-US"/>
              </w:rPr>
              <w:t xml:space="preserve"> (1934-          )</w:t>
            </w:r>
          </w:p>
          <w:p w14:paraId="1C28ABE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w:t>
            </w:r>
            <w:r>
              <w:rPr>
                <w:rFonts w:eastAsia="Times New Roman"/>
                <w:color w:val="000000"/>
                <w:sz w:val="27"/>
                <w:szCs w:val="27"/>
                <w:lang w:eastAsia="en-US"/>
              </w:rPr>
              <w:t>chappij in gezamenlijke naam (F. CARPENT &amp; R. DESGAIN)</w:t>
            </w:r>
          </w:p>
          <w:p w14:paraId="5F58B06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 xml:space="preserve">la construction et la </w:t>
            </w:r>
            <w:r>
              <w:rPr>
                <w:rFonts w:eastAsia="Times New Roman"/>
                <w:color w:val="000000"/>
                <w:sz w:val="27"/>
                <w:szCs w:val="27"/>
                <w:lang w:val="fr-FR" w:eastAsia="en-US"/>
              </w:rPr>
              <w:t xml:space="preserve">la vente </w:t>
            </w:r>
            <w:r>
              <w:rPr>
                <w:rFonts w:ascii="TimesNewRoman" w:eastAsiaTheme="minorHAnsi" w:hAnsi="TimesNewRoman" w:cs="TimesNewRoman"/>
                <w:sz w:val="24"/>
                <w:szCs w:val="24"/>
                <w:lang w:val="fr-FR" w:eastAsia="en-US"/>
              </w:rPr>
              <w:t>vente d’appareils de radiophonie et la vente des pièces detachées de ses appareils</w:t>
            </w:r>
          </w:p>
          <w:p w14:paraId="68749C0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du Manège 32 te Charleroi</w:t>
            </w:r>
          </w:p>
        </w:tc>
      </w:tr>
      <w:tr w:rsidR="00000000" w14:paraId="5659E5D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81E679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 xml:space="preserve">(ETABLISSEMENTS) </w:t>
            </w:r>
            <w:r>
              <w:rPr>
                <w:rFonts w:eastAsia="Times New Roman"/>
                <w:b/>
                <w:bCs/>
                <w:color w:val="000000"/>
                <w:sz w:val="27"/>
                <w:szCs w:val="27"/>
                <w:lang w:val="fr-FR" w:eastAsia="en-US"/>
              </w:rPr>
              <w:t>GOVAERTS (jaren 20 -        )</w:t>
            </w:r>
          </w:p>
          <w:p w14:paraId="7178D52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Charleroise steenweg 56 Brussel</w:t>
            </w:r>
          </w:p>
          <w:p w14:paraId="43956BE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Blz 124 Guido Nys</w:t>
            </w:r>
          </w:p>
        </w:tc>
      </w:tr>
      <w:tr w:rsidR="00000000" w14:paraId="4E9AEDE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1D46B2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KING’S, H. KONINCKX &amp; JH. VANDENABEELE (1933-          )</w:t>
            </w:r>
          </w:p>
          <w:p w14:paraId="5D1EF05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gezamenlijke naam</w:t>
            </w:r>
          </w:p>
          <w:p w14:paraId="06F7E0A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l’exploitation d’un commerce T.S.F., ainsi que la fabrication et la vente d’appareils élect</w:t>
            </w:r>
            <w:r>
              <w:rPr>
                <w:rFonts w:ascii="TimesNewRoman" w:eastAsiaTheme="minorHAnsi" w:hAnsi="TimesNewRoman" w:cs="TimesNewRoman"/>
                <w:sz w:val="24"/>
                <w:szCs w:val="24"/>
                <w:lang w:val="fr-FR" w:eastAsia="en-US"/>
              </w:rPr>
              <w:t>riques</w:t>
            </w:r>
          </w:p>
          <w:p w14:paraId="6E730BD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Marché St-Jacques 39, Antwerpen</w:t>
            </w:r>
          </w:p>
        </w:tc>
      </w:tr>
      <w:tr w:rsidR="00000000" w14:paraId="3A219DF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8A5C83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 xml:space="preserve">(ETABLISSEMENTS) </w:t>
            </w:r>
            <w:r>
              <w:rPr>
                <w:rFonts w:eastAsia="Times New Roman"/>
                <w:b/>
                <w:bCs/>
                <w:color w:val="000000"/>
                <w:sz w:val="27"/>
                <w:szCs w:val="27"/>
                <w:lang w:val="fr-FR" w:eastAsia="en-US"/>
              </w:rPr>
              <w:t>LUC  (Jaren 30 -              )</w:t>
            </w:r>
          </w:p>
          <w:p w14:paraId="7AFE547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N.V.</w:t>
            </w:r>
          </w:p>
          <w:p w14:paraId="09FA864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Bouwen radiotoestellen</w:t>
            </w:r>
          </w:p>
          <w:p w14:paraId="6AFE758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Abdijstraat 25 Kiel/Antwepren</w:t>
            </w:r>
          </w:p>
          <w:p w14:paraId="3EEEF80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Ijzerenwaag 12 te Antwepren (burelen en tentoonstellingsruimte</w:t>
            </w:r>
          </w:p>
          <w:p w14:paraId="70AD414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Wapperstraat 18 </w:t>
            </w:r>
            <w:r>
              <w:rPr>
                <w:rFonts w:eastAsia="Times New Roman"/>
                <w:color w:val="000000"/>
                <w:sz w:val="27"/>
                <w:szCs w:val="27"/>
                <w:lang w:eastAsia="en-US"/>
              </w:rPr>
              <w:t>Antwerpen (tentoonstellingszaal) (Later)</w:t>
            </w:r>
          </w:p>
          <w:p w14:paraId="41AD8DB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Blz 217 Guido Nys</w:t>
            </w:r>
          </w:p>
        </w:tc>
      </w:tr>
      <w:tr w:rsidR="00000000" w14:paraId="5764C9E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6B4C37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Louis Van Goitsenhoven (1908   -      )</w:t>
            </w:r>
          </w:p>
          <w:p w14:paraId="4FBBD72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7439664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des Fripiers 17 Brussel (1908)</w:t>
            </w:r>
          </w:p>
          <w:p w14:paraId="5915A8B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Nieuwstraat 20 Brussel (jaren 20)</w:t>
            </w:r>
          </w:p>
          <w:p w14:paraId="2EF5E56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Vestiging te Rue Lafayette 26 te Parijs</w:t>
            </w:r>
          </w:p>
          <w:p w14:paraId="2A6F268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Verkocht radio’s van</w:t>
            </w:r>
            <w:r>
              <w:rPr>
                <w:rFonts w:eastAsia="Times New Roman"/>
                <w:color w:val="000000"/>
                <w:sz w:val="27"/>
                <w:szCs w:val="27"/>
                <w:lang w:eastAsia="en-US"/>
              </w:rPr>
              <w:t xml:space="preserve"> SBR, Marconi, Ducretet; enz..</w:t>
            </w:r>
          </w:p>
          <w:p w14:paraId="05257E5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Had eigen merken </w:t>
            </w:r>
            <w:r>
              <w:rPr>
                <w:rFonts w:eastAsia="Times New Roman"/>
                <w:b/>
                <w:bCs/>
                <w:color w:val="000000"/>
                <w:sz w:val="27"/>
                <w:szCs w:val="27"/>
                <w:lang w:eastAsia="en-US"/>
              </w:rPr>
              <w:t>ELVEGE, MIRADYNE en OLGADYNE</w:t>
            </w:r>
          </w:p>
          <w:p w14:paraId="0A6C375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In de jaren 30 Boulevard Adolphe Max 59 en Galerie de la reine 36 en Rue De Laken 103 (burelen) </w:t>
            </w:r>
          </w:p>
          <w:p w14:paraId="7493710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Verdeeld einde de jaren 30 CELIVOX (Zie CELIVOX)</w:t>
            </w:r>
          </w:p>
        </w:tc>
      </w:tr>
      <w:tr w:rsidR="00000000" w14:paraId="57429DD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0A2762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b/>
                <w:bCs/>
                <w:color w:val="000000"/>
                <w:sz w:val="16"/>
                <w:szCs w:val="16"/>
                <w:lang w:val="fr-FR" w:eastAsia="en-US"/>
              </w:rPr>
              <w:t xml:space="preserve">(ETABLISSEMENTS) </w:t>
            </w:r>
            <w:r>
              <w:rPr>
                <w:rFonts w:eastAsia="Times New Roman"/>
                <w:b/>
                <w:bCs/>
                <w:color w:val="000000"/>
                <w:sz w:val="27"/>
                <w:szCs w:val="27"/>
                <w:lang w:val="fr-FR" w:eastAsia="en-US"/>
              </w:rPr>
              <w:t>M. DE WOUTERS (1918 -       )</w:t>
            </w:r>
          </w:p>
          <w:p w14:paraId="039BFB8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De Wouters Maurice</w:t>
            </w:r>
          </w:p>
          <w:p w14:paraId="120D54D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Kristal- en lampenradios vanaf 1919</w:t>
            </w:r>
          </w:p>
          <w:p w14:paraId="247BA98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16 rue Pletinckx, Bruxelles Vanaf 1918 hoofdzetel</w:t>
            </w:r>
          </w:p>
          <w:p w14:paraId="37242E9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78 rue de la Caserne, Brussel (fabriek, 1923)</w:t>
            </w:r>
          </w:p>
          <w:p w14:paraId="021CECD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99 rue du </w:t>
            </w:r>
            <w:r>
              <w:rPr>
                <w:rFonts w:eastAsia="Times New Roman"/>
                <w:color w:val="000000"/>
                <w:sz w:val="27"/>
                <w:szCs w:val="27"/>
                <w:lang w:val="fr-FR" w:eastAsia="en-US"/>
              </w:rPr>
              <w:t>Marché-aux-Herbes, Brussel (bijhuis 1919)</w:t>
            </w:r>
          </w:p>
          <w:p w14:paraId="2AB6C99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i/>
                <w:iCs/>
                <w:lang w:eastAsia="en-US"/>
              </w:rPr>
              <w:t>Eerste toestellen op de markt in 1919, en bedrijf vermoedelijk in dat jaar gesticht / recl Electricité pour tous, vroege jaren '20 /</w:t>
            </w:r>
          </w:p>
          <w:p w14:paraId="4160D61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sz w:val="27"/>
                <w:szCs w:val="27"/>
                <w:lang w:eastAsia="en-US"/>
              </w:rPr>
              <w:t xml:space="preserve">In 1928 Ook toestellen onder merknaam </w:t>
            </w:r>
            <w:r>
              <w:rPr>
                <w:b/>
                <w:bCs/>
                <w:sz w:val="27"/>
                <w:szCs w:val="27"/>
                <w:lang w:eastAsia="en-US"/>
              </w:rPr>
              <w:t>RADIOR (Ets Radior)</w:t>
            </w:r>
          </w:p>
          <w:p w14:paraId="3B02033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sz w:val="27"/>
                <w:szCs w:val="27"/>
                <w:lang w:eastAsia="en-US"/>
              </w:rPr>
              <w:t>Ook Olgadyne (ook verdeeld door Van Goitsenhove, doch niet onder naan van WOUTERS aangeboden)</w:t>
            </w:r>
          </w:p>
        </w:tc>
      </w:tr>
      <w:tr w:rsidR="00000000" w14:paraId="04BED8C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1AF004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PHOCIRA, Articles Photo, Cinégraphiques et Radiophoniques (1931-          )</w:t>
            </w:r>
          </w:p>
          <w:p w14:paraId="21AB5BB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45EA823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toutes opérations généralement quelconques industrielles, </w:t>
            </w:r>
            <w:r>
              <w:rPr>
                <w:rFonts w:ascii="TimesNewRoman" w:eastAsiaTheme="minorHAnsi" w:hAnsi="TimesNewRoman" w:cs="TimesNewRoman"/>
                <w:sz w:val="24"/>
                <w:szCs w:val="24"/>
                <w:lang w:val="fr-FR" w:eastAsia="en-US"/>
              </w:rPr>
              <w:t>commerciales, financières, mobilières ou la vente, l’importation l’exportation, la fabrication ou la transformation de tous appareils, accessoires et articles se rapportant à la industrie photographique, cinégraphique, radiophonique ou s’y rattachant</w:t>
            </w:r>
          </w:p>
          <w:p w14:paraId="5091CEF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w:t>
            </w:r>
            <w:r>
              <w:rPr>
                <w:rFonts w:eastAsia="Times New Roman"/>
                <w:color w:val="000000"/>
                <w:sz w:val="27"/>
                <w:szCs w:val="27"/>
                <w:lang w:eastAsia="en-US"/>
              </w:rPr>
              <w:t xml:space="preserve">e Choeur 92, St-Jans-Molenbeek </w:t>
            </w:r>
          </w:p>
        </w:tc>
      </w:tr>
      <w:tr w:rsidR="00000000" w14:paraId="6D16906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88E9FA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EVER</w:t>
            </w:r>
          </w:p>
          <w:p w14:paraId="028FE2A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Violette Radio S.A. - Monsieur Everaert</w:t>
            </w:r>
          </w:p>
          <w:p w14:paraId="64F7B6E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Matériel d'éclairage : productions propres et importation (notamment du matériel Cremer dans les 60's et Coemar dans les 80's).</w:t>
            </w:r>
          </w:p>
          <w:p w14:paraId="0E2F99C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34 rue de la </w:t>
            </w:r>
            <w:r>
              <w:rPr>
                <w:rFonts w:eastAsia="Times New Roman"/>
                <w:color w:val="000000"/>
                <w:sz w:val="27"/>
                <w:szCs w:val="27"/>
                <w:lang w:val="fr-FR" w:eastAsia="en-US"/>
              </w:rPr>
              <w:t>Violette, Bruxelles (au début)</w:t>
            </w:r>
          </w:p>
          <w:p w14:paraId="532B2F1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250 avenue de la Reine, Laeken</w:t>
            </w:r>
          </w:p>
          <w:p w14:paraId="3AB9C63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154 rue de Ribaucourt, Molenbeek</w:t>
            </w:r>
          </w:p>
          <w:p w14:paraId="03F51AEC" w14:textId="77777777" w:rsidR="00000000" w:rsidRDefault="00D4396A">
            <w:pPr>
              <w:spacing w:after="0" w:line="240" w:lineRule="auto"/>
              <w:rPr>
                <w:lang w:val="fr-FR" w:eastAsia="en-US"/>
              </w:rPr>
            </w:pPr>
          </w:p>
        </w:tc>
      </w:tr>
      <w:tr w:rsidR="00000000" w14:paraId="7C3590D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5AE698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EXCELSIOR (vooroorlogs-    )</w:t>
            </w:r>
          </w:p>
          <w:p w14:paraId="5F133D2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eastAsia="en-US"/>
              </w:rPr>
              <w:t xml:space="preserve">Radio Excelsior; Brussels, </w:t>
            </w:r>
          </w:p>
          <w:p w14:paraId="001EDF16" w14:textId="77777777" w:rsidR="00000000" w:rsidRDefault="00D4396A">
            <w:pPr>
              <w:numPr>
                <w:ilvl w:val="0"/>
                <w:numId w:val="2"/>
              </w:numPr>
              <w:spacing w:before="100" w:beforeAutospacing="1" w:after="100" w:afterAutospacing="1" w:line="240" w:lineRule="auto"/>
              <w:ind w:left="1418" w:right="567"/>
              <w:rPr>
                <w:rFonts w:eastAsia="Times New Roman"/>
                <w:b/>
                <w:bCs/>
                <w:i/>
                <w:iCs/>
                <w:color w:val="000000"/>
                <w:sz w:val="27"/>
                <w:szCs w:val="27"/>
                <w:lang w:val="en-US" w:eastAsia="en-US"/>
              </w:rPr>
            </w:pPr>
            <w:r>
              <w:rPr>
                <w:rFonts w:eastAsia="Times New Roman"/>
                <w:i/>
                <w:iCs/>
                <w:color w:val="000000"/>
                <w:sz w:val="27"/>
                <w:szCs w:val="27"/>
                <w:lang w:val="en-US" w:eastAsia="en-US"/>
              </w:rPr>
              <w:t>sold its models through Firma N. Dupont, L. Legal &amp; A. Delsa (3, Rue Rogier, Brussels).</w:t>
            </w:r>
          </w:p>
          <w:p w14:paraId="3B610C82"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val="en-US" w:eastAsia="en-US"/>
              </w:rPr>
            </w:pPr>
            <w:r>
              <w:rPr>
                <w:rFonts w:eastAsia="Times New Roman"/>
                <w:i/>
                <w:iCs/>
                <w:color w:val="000000"/>
                <w:sz w:val="27"/>
                <w:szCs w:val="27"/>
                <w:lang w:val="en-US" w:eastAsia="en-US"/>
              </w:rPr>
              <w:t>The only information known about Radio Excelsior is a four page brochure for the season 1931-1932, presenting two table models (with Telefunken tubes), a low leg piece of furniture and one loudspeaker.</w:t>
            </w:r>
          </w:p>
          <w:p w14:paraId="1529B5F1" w14:textId="77777777" w:rsidR="00000000" w:rsidRDefault="00D4396A">
            <w:pPr>
              <w:spacing w:before="100" w:beforeAutospacing="1" w:after="100" w:afterAutospacing="1" w:line="240" w:lineRule="auto"/>
              <w:ind w:right="567"/>
              <w:jc w:val="center"/>
              <w:rPr>
                <w:rFonts w:eastAsia="Times New Roman"/>
                <w:i/>
                <w:iCs/>
                <w:color w:val="000000"/>
                <w:sz w:val="27"/>
                <w:szCs w:val="27"/>
                <w:lang w:val="en-US" w:eastAsia="en-US"/>
              </w:rPr>
            </w:pPr>
            <w:r>
              <w:rPr>
                <w:noProof/>
                <w:lang w:eastAsia="en-US"/>
              </w:rPr>
              <mc:AlternateContent>
                <mc:Choice Requires="wps">
                  <w:drawing>
                    <wp:inline distT="0" distB="0" distL="0" distR="0" wp14:anchorId="09B2E6CF" wp14:editId="2F4D3897">
                      <wp:extent cx="2505075" cy="1123950"/>
                      <wp:effectExtent l="0" t="0" r="0" b="0"/>
                      <wp:docPr id="40" name="Pictur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507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24731" id="Picture 40" o:spid="_x0000_s1026" style="width:197.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" filled="f" stroked="f">
                      <o:lock v:ext="edit" aspectratio="t"/>
                      <w10:anchorlock/>
                    </v:rect>
                  </w:pict>
                </mc:Fallback>
              </mc:AlternateContent>
            </w:r>
          </w:p>
        </w:tc>
      </w:tr>
      <w:tr w:rsidR="00000000" w14:paraId="3A27BB6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E01EA4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Fabrique de Radiophonie et de Télévision (1935-)</w:t>
            </w:r>
          </w:p>
          <w:p w14:paraId="1A85C14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 (Bernard De Keyser &amp; Frédéric Fokschaner</w:t>
            </w:r>
          </w:p>
          <w:p w14:paraId="18544A3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le commerce et la fabrication d’appareils radiophoniques et de télévision.</w:t>
            </w:r>
          </w:p>
          <w:p w14:paraId="74B0B54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 xml:space="preserve">Avenue Georges </w:t>
            </w:r>
            <w:r>
              <w:rPr>
                <w:rFonts w:ascii="TimesNewRoman" w:eastAsiaTheme="minorHAnsi" w:hAnsi="TimesNewRoman" w:cs="TimesNewRoman"/>
                <w:sz w:val="24"/>
                <w:szCs w:val="24"/>
                <w:lang w:eastAsia="en-US"/>
              </w:rPr>
              <w:t>Henri 489 te Brussel</w:t>
            </w:r>
          </w:p>
        </w:tc>
      </w:tr>
      <w:tr w:rsidR="00000000" w14:paraId="4CBBA65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14CA73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FADABEL</w:t>
            </w:r>
          </w:p>
          <w:p w14:paraId="14B7080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Geen gegevens</w:t>
            </w:r>
          </w:p>
        </w:tc>
      </w:tr>
      <w:tr w:rsidR="00000000" w14:paraId="557AFD5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5EA5C5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FAYLON</w:t>
            </w:r>
          </w:p>
          <w:p w14:paraId="1AE5103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Faylon Electronics S.A. (J-P Servranckx)</w:t>
            </w:r>
          </w:p>
          <w:p w14:paraId="60AB873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Matériel de sonorisation (amplis, tables de mixage, enceintes,...)</w:t>
            </w:r>
          </w:p>
          <w:p w14:paraId="2F6FFBA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Bruxelles (années 60-70, jusqu'en 1977)</w:t>
            </w:r>
          </w:p>
          <w:p w14:paraId="76166DB0" w14:textId="77777777" w:rsidR="00000000" w:rsidRDefault="00D4396A">
            <w:pPr>
              <w:spacing w:after="0" w:line="240" w:lineRule="auto"/>
              <w:rPr>
                <w:lang w:val="fr-FR" w:eastAsia="en-US"/>
              </w:rPr>
            </w:pPr>
          </w:p>
        </w:tc>
      </w:tr>
      <w:tr w:rsidR="00000000" w14:paraId="0FB79D6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A55A49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FERRIX</w:t>
            </w:r>
          </w:p>
          <w:p w14:paraId="7297C7E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Manufacture belge </w:t>
            </w:r>
            <w:r>
              <w:rPr>
                <w:rFonts w:eastAsia="Times New Roman"/>
                <w:color w:val="000000"/>
                <w:sz w:val="27"/>
                <w:szCs w:val="27"/>
                <w:lang w:eastAsia="en-US"/>
              </w:rPr>
              <w:t>de transformateurs</w:t>
            </w:r>
          </w:p>
          <w:p w14:paraId="43DC2E8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Transformateurs, chargeurs, ...</w:t>
            </w:r>
          </w:p>
          <w:p w14:paraId="70F29E0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146 rue Anatole France, Bruxelles (1929)</w:t>
            </w:r>
          </w:p>
          <w:p w14:paraId="26A5655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80 rue des Ailes, Bruxelles</w:t>
            </w:r>
          </w:p>
          <w:p w14:paraId="322D5236" w14:textId="77777777" w:rsidR="00000000" w:rsidRDefault="00D4396A">
            <w:pPr>
              <w:spacing w:after="0" w:line="240" w:lineRule="auto"/>
              <w:rPr>
                <w:lang w:val="fr-FR" w:eastAsia="en-US"/>
              </w:rPr>
            </w:pPr>
          </w:p>
        </w:tc>
      </w:tr>
      <w:tr w:rsidR="00000000" w14:paraId="0E759ED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21E9D0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FIDELIO</w:t>
            </w:r>
          </w:p>
          <w:p w14:paraId="3B7B3E9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Geen gegevens</w:t>
            </w:r>
          </w:p>
          <w:p w14:paraId="021CAB9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een radio aanwezig in museum VRT (foto beschikbaar)</w:t>
            </w:r>
          </w:p>
          <w:p w14:paraId="20EF114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 xml:space="preserve">Rijksarchief S.A. Fidelio gevonden te Wasmes </w:t>
            </w:r>
            <w:r>
              <w:rPr>
                <w:lang w:eastAsia="en-US"/>
              </w:rPr>
              <w:t>1946-1949 niet meer gegevens</w:t>
            </w:r>
          </w:p>
        </w:tc>
      </w:tr>
      <w:tr w:rsidR="00000000" w14:paraId="3D26E66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15B7FB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Firme Henri Brant (1935-            )</w:t>
            </w:r>
          </w:p>
          <w:p w14:paraId="3E40432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société de personnes à responsabilité limitée</w:t>
            </w:r>
          </w:p>
          <w:p w14:paraId="425C688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 vente et l’achat en gros et en détail, la</w:t>
            </w:r>
            <w:r>
              <w:rPr>
                <w:rFonts w:ascii="TimesNewRoman" w:eastAsiaTheme="minorHAnsi" w:hAnsi="TimesNewRoman" w:cs="TimesNewRoman"/>
                <w:sz w:val="24"/>
                <w:szCs w:val="24"/>
                <w:lang w:val="fr-FR" w:eastAsia="en-US"/>
              </w:rPr>
              <w:t xml:space="preserve"> réparation, l’entrétien </w:t>
            </w:r>
            <w:r>
              <w:rPr>
                <w:rFonts w:ascii="TimesNewRoman" w:eastAsiaTheme="minorHAnsi" w:hAnsi="TimesNewRoman" w:cs="TimesNewRoman"/>
                <w:sz w:val="24"/>
                <w:szCs w:val="24"/>
                <w:lang w:val="fr-FR" w:eastAsia="en-US"/>
              </w:rPr>
              <w:t>et la construction de radios et tous appareils et accessoires connexes à la radio et l’électricité et son application, rien excepté…</w:t>
            </w:r>
          </w:p>
          <w:p w14:paraId="6E22386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Lange Koepoortstraat 24, Antwerpen</w:t>
            </w:r>
          </w:p>
          <w:p w14:paraId="31DB17A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 xml:space="preserve">Recl "Radio", '37, dec nr 6. / radio uit </w:t>
            </w:r>
            <w:smartTag w:uri="urn:schemas-microsoft-com:office:smarttags" w:element="metricconverter">
              <w:smartTagPr>
                <w:attr w:name="ProductID" w:val="1938 in"/>
              </w:smartTagPr>
              <w:r>
                <w:rPr>
                  <w:lang w:eastAsia="en-US"/>
                </w:rPr>
                <w:t>1938 in</w:t>
              </w:r>
            </w:smartTag>
            <w:r>
              <w:rPr>
                <w:lang w:eastAsia="en-US"/>
              </w:rPr>
              <w:t xml:space="preserve"> O.R.M. (reg 2106)</w:t>
            </w:r>
          </w:p>
        </w:tc>
      </w:tr>
      <w:tr w:rsidR="00000000" w14:paraId="5B76C87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8614ED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FLANDRE</w:t>
            </w:r>
          </w:p>
          <w:p w14:paraId="68195C2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2FF10EC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Ap</w:t>
            </w:r>
            <w:r>
              <w:rPr>
                <w:rFonts w:eastAsia="Times New Roman"/>
                <w:color w:val="000000"/>
                <w:sz w:val="27"/>
                <w:szCs w:val="27"/>
                <w:lang w:eastAsia="en-US"/>
              </w:rPr>
              <w:t>pareils Radio Flandre</w:t>
            </w:r>
          </w:p>
          <w:p w14:paraId="4DD17EA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7 rue de la gare, Ieper (Ypres)</w:t>
            </w:r>
          </w:p>
          <w:p w14:paraId="78F49EA3" w14:textId="77777777" w:rsidR="00000000" w:rsidRDefault="00D4396A">
            <w:pPr>
              <w:spacing w:after="0" w:line="240" w:lineRule="auto"/>
              <w:rPr>
                <w:lang w:val="fr-FR" w:eastAsia="en-US"/>
              </w:rPr>
            </w:pPr>
          </w:p>
        </w:tc>
      </w:tr>
      <w:tr w:rsidR="00000000" w14:paraId="5AF4187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6F5D47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F.N.R. (1934 – 1939)</w:t>
            </w:r>
          </w:p>
          <w:p w14:paraId="4FE606B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Fabrique Nationale Radioélectrique (Nationale Radioelectrische Fabriek)</w:t>
            </w:r>
          </w:p>
          <w:p w14:paraId="469CA0F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01D8726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Louisalaan 141 Brussel. (1937-1948)</w:t>
            </w:r>
          </w:p>
          <w:p w14:paraId="67A8F21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64 chaussée de </w:t>
            </w:r>
            <w:r>
              <w:rPr>
                <w:rFonts w:eastAsia="Times New Roman"/>
                <w:color w:val="000000"/>
                <w:sz w:val="27"/>
                <w:szCs w:val="27"/>
                <w:lang w:val="fr-FR" w:eastAsia="en-US"/>
              </w:rPr>
              <w:t>Ruysbroeck, Bruxelles (à partir de 1948)</w:t>
            </w:r>
          </w:p>
          <w:p w14:paraId="575C4A0D"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4"/>
                <w:szCs w:val="24"/>
                <w:lang w:eastAsia="en-US"/>
              </w:rPr>
            </w:pPr>
            <w:r>
              <w:rPr>
                <w:rFonts w:eastAsia="Times New Roman"/>
                <w:i/>
                <w:iCs/>
                <w:color w:val="000000"/>
                <w:sz w:val="24"/>
                <w:szCs w:val="24"/>
                <w:lang w:eastAsia="en-US"/>
              </w:rPr>
              <w:t>Belgische firma bij uitstek /recl. De Radio Revue, nov 1934, p 119/ Recl Radio, dec 1937, nr 6/ Serie 1939, Radio Programmes sept 1938, p 54/ Ook verdeler van het Duitse Blaupunkt (verkocht onder de naam Point Bleu)</w:t>
            </w:r>
            <w:r>
              <w:rPr>
                <w:rFonts w:eastAsia="Times New Roman"/>
                <w:i/>
                <w:iCs/>
                <w:color w:val="000000"/>
                <w:sz w:val="24"/>
                <w:szCs w:val="24"/>
                <w:lang w:eastAsia="en-US"/>
              </w:rPr>
              <w:t xml:space="preserve"> /</w:t>
            </w:r>
          </w:p>
          <w:p w14:paraId="0A91C29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Vanaf 1939 Société Belge de Distribution Radioélectriques (Sobeldisradio) -&gt; enkel nog radiodistributie</w:t>
            </w:r>
          </w:p>
          <w:p w14:paraId="14E2197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p>
          <w:p w14:paraId="40F75CB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noProof/>
                <w:lang w:eastAsia="en-US"/>
              </w:rPr>
              <mc:AlternateContent>
                <mc:Choice Requires="wps">
                  <w:drawing>
                    <wp:inline distT="0" distB="0" distL="0" distR="0" wp14:anchorId="4080C4D5" wp14:editId="270C0043">
                      <wp:extent cx="971550" cy="1009650"/>
                      <wp:effectExtent l="0" t="0" r="0" b="0"/>
                      <wp:docPr id="39" name="Pictur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60FEC" id="Picture 35" o:spid="_x0000_s1026" style="width:76.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" filled="f" stroked="f">
                      <o:lock v:ext="edit" aspectratio="t"/>
                      <w10:anchorlock/>
                    </v:rect>
                  </w:pict>
                </mc:Fallback>
              </mc:AlternateContent>
            </w:r>
            <w:r>
              <w:rPr>
                <w:rFonts w:eastAsia="Times New Roman"/>
                <w:color w:val="000000"/>
                <w:sz w:val="27"/>
                <w:szCs w:val="27"/>
                <w:lang w:val="fr-FR" w:eastAsia="en-US"/>
              </w:rPr>
              <w:t xml:space="preserve">  </w:t>
            </w:r>
            <w:r>
              <w:rPr>
                <w:noProof/>
                <w:lang w:eastAsia="en-US"/>
              </w:rPr>
              <mc:AlternateContent>
                <mc:Choice Requires="wps">
                  <w:drawing>
                    <wp:inline distT="0" distB="0" distL="0" distR="0" wp14:anchorId="1272DEDD" wp14:editId="5BDC7390">
                      <wp:extent cx="990600" cy="1009650"/>
                      <wp:effectExtent l="0" t="0" r="0" b="0"/>
                      <wp:docPr id="38" name="Pictur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C5EF" id="Picture 36" o:spid="_x0000_s1026" style="width:7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" filled="f" stroked="f">
                      <o:lock v:ext="edit" aspectratio="t"/>
                      <w10:anchorlock/>
                    </v:rect>
                  </w:pict>
                </mc:Fallback>
              </mc:AlternateContent>
            </w:r>
            <w:r>
              <w:rPr>
                <w:rFonts w:eastAsia="Times New Roman"/>
                <w:color w:val="000000"/>
                <w:sz w:val="27"/>
                <w:szCs w:val="27"/>
                <w:lang w:val="fr-FR" w:eastAsia="en-US"/>
              </w:rPr>
              <w:t xml:space="preserve">   </w:t>
            </w:r>
            <w:r>
              <w:rPr>
                <w:noProof/>
                <w:lang w:eastAsia="en-US"/>
              </w:rPr>
              <mc:AlternateContent>
                <mc:Choice Requires="wps">
                  <w:drawing>
                    <wp:inline distT="0" distB="0" distL="0" distR="0" wp14:anchorId="334A4CC1" wp14:editId="446F621A">
                      <wp:extent cx="942975" cy="971550"/>
                      <wp:effectExtent l="0" t="0" r="0" b="0"/>
                      <wp:docPr id="37" name="Pictur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975"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EDD54" id="Picture 39" o:spid="_x0000_s1026" style="width:74.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" filled="f" stroked="f">
                      <o:lock v:ext="edit" aspectratio="t"/>
                      <w10:anchorlock/>
                    </v:rect>
                  </w:pict>
                </mc:Fallback>
              </mc:AlternateContent>
            </w:r>
          </w:p>
          <w:p w14:paraId="6CADCA8D" w14:textId="77777777" w:rsidR="00000000" w:rsidRDefault="00D4396A">
            <w:pPr>
              <w:spacing w:before="100" w:beforeAutospacing="1" w:after="100" w:afterAutospacing="1" w:line="240" w:lineRule="auto"/>
              <w:ind w:right="567"/>
              <w:jc w:val="center"/>
              <w:rPr>
                <w:rFonts w:eastAsia="Times New Roman"/>
                <w:color w:val="000000"/>
                <w:sz w:val="27"/>
                <w:szCs w:val="27"/>
                <w:lang w:val="fr-FR" w:eastAsia="en-US"/>
              </w:rPr>
            </w:pPr>
            <w:r>
              <w:rPr>
                <w:noProof/>
                <w:lang w:eastAsia="en-US"/>
              </w:rPr>
              <mc:AlternateContent>
                <mc:Choice Requires="wps">
                  <w:drawing>
                    <wp:inline distT="0" distB="0" distL="0" distR="0" wp14:anchorId="00135F0F" wp14:editId="02326D3D">
                      <wp:extent cx="2457450" cy="752475"/>
                      <wp:effectExtent l="0" t="0" r="0" b="0"/>
                      <wp:docPr id="36" name="Pictur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574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5454B" id="Picture 37" o:spid="_x0000_s1026" style="width:193.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" filled="f" stroked="f">
                      <o:lock v:ext="edit" aspectratio="t"/>
                      <w10:anchorlock/>
                    </v:rect>
                  </w:pict>
                </mc:Fallback>
              </mc:AlternateContent>
            </w:r>
            <w:r>
              <w:rPr>
                <w:noProof/>
                <w:lang w:eastAsia="en-US"/>
              </w:rPr>
              <mc:AlternateContent>
                <mc:Choice Requires="wps">
                  <w:drawing>
                    <wp:inline distT="0" distB="0" distL="0" distR="0" wp14:anchorId="639565C5" wp14:editId="756E2F4B">
                      <wp:extent cx="2457450" cy="752475"/>
                      <wp:effectExtent l="0" t="0" r="0" b="0"/>
                      <wp:docPr id="35" name="Pictur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574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A85AA" id="Picture 38" o:spid="_x0000_s1026" style="width:193.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" filled="f" stroked="f">
                      <o:lock v:ext="edit" aspectratio="t"/>
                      <w10:anchorlock/>
                    </v:rect>
                  </w:pict>
                </mc:Fallback>
              </mc:AlternateContent>
            </w:r>
          </w:p>
          <w:p w14:paraId="624061C8" w14:textId="77777777" w:rsidR="00000000" w:rsidRDefault="00D4396A">
            <w:pPr>
              <w:spacing w:after="0" w:line="240" w:lineRule="auto"/>
              <w:rPr>
                <w:lang w:val="fr-FR" w:eastAsia="en-US"/>
              </w:rPr>
            </w:pPr>
          </w:p>
        </w:tc>
      </w:tr>
      <w:tr w:rsidR="00000000" w14:paraId="3E4E630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15C3D4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FONIOR</w:t>
            </w:r>
          </w:p>
          <w:p w14:paraId="2AA81D7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w:t>
            </w:r>
          </w:p>
          <w:p w14:paraId="0E7F596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Importation du matériel Collaro, Loewe-Opta et Acoustical, radios </w:t>
            </w:r>
            <w:hyperlink r:id="rId21" w:anchor="W" w:history="1">
              <w:r>
                <w:rPr>
                  <w:rStyle w:val="Hyperlink"/>
                  <w:rFonts w:eastAsia="Times New Roman"/>
                  <w:sz w:val="27"/>
                  <w:szCs w:val="27"/>
                  <w:lang w:val="fr-FR" w:eastAsia="en-US"/>
                </w:rPr>
                <w:t>Weco</w:t>
              </w:r>
            </w:hyperlink>
          </w:p>
          <w:p w14:paraId="469602A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203 chaussée d'Anvers, Bruxelles</w:t>
            </w:r>
          </w:p>
          <w:p w14:paraId="03F0EE5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 rue Zérézo, Bruxelles (1949)</w:t>
            </w:r>
          </w:p>
          <w:p w14:paraId="4CF4CE2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26-28 Quai des Charbonnages, Bruxelles</w:t>
            </w:r>
          </w:p>
          <w:p w14:paraId="6696B298" w14:textId="77777777" w:rsidR="00000000" w:rsidRDefault="00D4396A">
            <w:pPr>
              <w:spacing w:after="0" w:line="240" w:lineRule="auto"/>
              <w:rPr>
                <w:lang w:val="fr-FR" w:eastAsia="en-US"/>
              </w:rPr>
            </w:pPr>
          </w:p>
        </w:tc>
      </w:tr>
      <w:tr w:rsidR="00000000" w14:paraId="2B2FBE2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03A26B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FRANK</w:t>
            </w:r>
          </w:p>
          <w:p w14:paraId="31ECEBA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Monsieur M. Frank</w:t>
            </w:r>
          </w:p>
          <w:p w14:paraId="6919AB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Amplis, Hi-Fi, tables </w:t>
            </w:r>
            <w:r>
              <w:rPr>
                <w:rFonts w:eastAsia="Times New Roman"/>
                <w:color w:val="000000"/>
                <w:sz w:val="27"/>
                <w:szCs w:val="27"/>
                <w:lang w:val="fr-FR" w:eastAsia="en-US"/>
              </w:rPr>
              <w:t>de mixage,... voir aussi </w:t>
            </w:r>
            <w:hyperlink r:id="rId22" w:anchor="RU" w:history="1">
              <w:r>
                <w:rPr>
                  <w:rStyle w:val="Hyperlink"/>
                  <w:rFonts w:eastAsia="Times New Roman"/>
                  <w:sz w:val="27"/>
                  <w:szCs w:val="27"/>
                  <w:lang w:val="fr-FR" w:eastAsia="en-US"/>
                </w:rPr>
                <w:t>Radio-union</w:t>
              </w:r>
            </w:hyperlink>
          </w:p>
          <w:p w14:paraId="18DFD50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54, rue Nestor de Tière, Bruxelles (1965, 1972)</w:t>
            </w:r>
          </w:p>
          <w:p w14:paraId="5DFC17F3" w14:textId="77777777" w:rsidR="00000000" w:rsidRDefault="00D4396A">
            <w:pPr>
              <w:spacing w:after="0" w:line="240" w:lineRule="auto"/>
              <w:rPr>
                <w:lang w:val="fr-FR" w:eastAsia="en-US"/>
              </w:rPr>
            </w:pPr>
          </w:p>
        </w:tc>
      </w:tr>
      <w:tr w:rsidR="00000000" w14:paraId="1EE8C69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19E1E0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GAMMA BELGIQUE (+/- 1931)</w:t>
            </w:r>
          </w:p>
          <w:p w14:paraId="09F2E02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H. REVELARD</w:t>
            </w:r>
          </w:p>
          <w:p w14:paraId="458E7B2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w:t>
            </w:r>
          </w:p>
          <w:p w14:paraId="061692F5"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109, rue Van de Weyer, </w:t>
            </w:r>
            <w:r>
              <w:rPr>
                <w:rFonts w:eastAsia="Times New Roman"/>
                <w:color w:val="000000"/>
                <w:sz w:val="27"/>
                <w:szCs w:val="27"/>
                <w:lang w:eastAsia="en-US"/>
              </w:rPr>
              <w:t>Schaarbeek (Place Liedts)</w:t>
            </w:r>
          </w:p>
          <w:p w14:paraId="2B107F0C"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Folder van 1935</w:t>
            </w:r>
          </w:p>
          <w:p w14:paraId="32E6B21F"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Vanaf 1931 in Annuaire du commerce et de l’industrie onder REVELARD H.</w:t>
            </w:r>
          </w:p>
          <w:p w14:paraId="574C2308"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Vanaf 1936 </w:t>
            </w:r>
            <w:r>
              <w:rPr>
                <w:rFonts w:eastAsia="Times New Roman"/>
                <w:color w:val="000000"/>
                <w:sz w:val="27"/>
                <w:szCs w:val="27"/>
                <w:lang w:val="fr-FR" w:eastAsia="en-US"/>
              </w:rPr>
              <w:t>in Annuaire du commerce et de l’industrie onder Radio – detail</w:t>
            </w:r>
          </w:p>
        </w:tc>
      </w:tr>
      <w:tr w:rsidR="00000000" w14:paraId="34995F4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317832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GAND RADIO (1928-                 )</w:t>
            </w:r>
          </w:p>
          <w:p w14:paraId="180EF8B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NV. Etablissements José </w:t>
            </w:r>
            <w:r>
              <w:rPr>
                <w:rFonts w:eastAsia="Times New Roman"/>
                <w:color w:val="000000"/>
                <w:sz w:val="27"/>
                <w:szCs w:val="27"/>
                <w:lang w:eastAsia="en-US"/>
              </w:rPr>
              <w:t xml:space="preserve">Mohin </w:t>
            </w:r>
          </w:p>
          <w:p w14:paraId="11672E0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Detail en groothandel en fabricatie van telegraphie sans fils, accessoires en andere toestellen.</w:t>
            </w:r>
          </w:p>
          <w:p w14:paraId="3E5DEEA7"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Gent</w:t>
            </w:r>
          </w:p>
        </w:tc>
      </w:tr>
      <w:tr w:rsidR="00000000" w14:paraId="35B48D6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AE8DBC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G.B. RADIO (GB RADIO) (jaren 30)</w:t>
            </w:r>
          </w:p>
          <w:p w14:paraId="5243D82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sz w:val="27"/>
                <w:szCs w:val="27"/>
                <w:lang w:val="fr-FR" w:eastAsia="en-US"/>
              </w:rPr>
              <w:t xml:space="preserve">Verkocht door </w:t>
            </w:r>
            <w:r>
              <w:rPr>
                <w:b/>
                <w:bCs/>
                <w:sz w:val="27"/>
                <w:szCs w:val="27"/>
                <w:lang w:val="fr-FR" w:eastAsia="en-US"/>
              </w:rPr>
              <w:t>La Générale Belge de Radiophonie</w:t>
            </w:r>
            <w:r>
              <w:rPr>
                <w:sz w:val="27"/>
                <w:szCs w:val="27"/>
                <w:lang w:val="fr-FR" w:eastAsia="en-US"/>
              </w:rPr>
              <w:t xml:space="preserve"> </w:t>
            </w:r>
          </w:p>
          <w:p w14:paraId="0FC8240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sz w:val="27"/>
                <w:szCs w:val="27"/>
                <w:lang w:eastAsia="en-US"/>
              </w:rPr>
              <w:t xml:space="preserve">Gebouwd door </w:t>
            </w:r>
            <w:r>
              <w:rPr>
                <w:b/>
                <w:bCs/>
                <w:sz w:val="27"/>
                <w:szCs w:val="27"/>
                <w:lang w:eastAsia="en-US"/>
              </w:rPr>
              <w:t>E.R.E.A.</w:t>
            </w:r>
          </w:p>
          <w:p w14:paraId="0C1A6ABF" w14:textId="77777777" w:rsidR="00000000" w:rsidRDefault="00D4396A">
            <w:pPr>
              <w:numPr>
                <w:ilvl w:val="1"/>
                <w:numId w:val="2"/>
              </w:numPr>
              <w:spacing w:before="100" w:beforeAutospacing="1" w:after="100" w:afterAutospacing="1" w:line="240" w:lineRule="auto"/>
              <w:ind w:right="567"/>
              <w:rPr>
                <w:rFonts w:eastAsia="Times New Roman"/>
                <w:b/>
                <w:bCs/>
                <w:i/>
                <w:iCs/>
                <w:color w:val="000000"/>
                <w:sz w:val="27"/>
                <w:szCs w:val="27"/>
                <w:lang w:eastAsia="en-US"/>
              </w:rPr>
            </w:pPr>
            <w:r>
              <w:rPr>
                <w:rFonts w:eastAsia="Times New Roman"/>
                <w:i/>
                <w:iCs/>
                <w:color w:val="000000"/>
                <w:sz w:val="27"/>
                <w:szCs w:val="27"/>
                <w:lang w:eastAsia="en-US"/>
              </w:rPr>
              <w:t>houder van Belgische brevetten Schaub</w:t>
            </w:r>
            <w:r>
              <w:rPr>
                <w:rFonts w:eastAsia="Times New Roman"/>
                <w:i/>
                <w:iCs/>
                <w:color w:val="000000"/>
                <w:sz w:val="27"/>
                <w:szCs w:val="27"/>
                <w:lang w:eastAsia="en-US"/>
              </w:rPr>
              <w:t>, ging eigen radio's bouwen: G.B. Radio/ Bouw radio's in een flatgebouw</w:t>
            </w:r>
          </w:p>
          <w:p w14:paraId="6C7DEB30" w14:textId="77777777" w:rsidR="00000000" w:rsidRDefault="00D4396A">
            <w:pPr>
              <w:numPr>
                <w:ilvl w:val="1"/>
                <w:numId w:val="2"/>
              </w:numPr>
              <w:spacing w:before="100" w:beforeAutospacing="1" w:after="100" w:afterAutospacing="1" w:line="240" w:lineRule="auto"/>
              <w:ind w:right="567"/>
              <w:rPr>
                <w:rFonts w:eastAsia="Times New Roman"/>
                <w:b/>
                <w:bCs/>
                <w:color w:val="000000"/>
                <w:sz w:val="27"/>
                <w:szCs w:val="27"/>
                <w:lang w:eastAsia="en-US"/>
              </w:rPr>
            </w:pPr>
            <w:r>
              <w:rPr>
                <w:rFonts w:eastAsia="Times New Roman"/>
                <w:i/>
                <w:iCs/>
                <w:color w:val="000000"/>
                <w:sz w:val="27"/>
                <w:szCs w:val="27"/>
                <w:lang w:eastAsia="en-US"/>
              </w:rPr>
              <w:t>recl 1934  B. Brecht flatgebouw en een G.B. model, serie 1935/Gent</w:t>
            </w:r>
          </w:p>
        </w:tc>
      </w:tr>
      <w:tr w:rsidR="00000000" w14:paraId="48B2219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AA21AC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val="fr-FR" w:eastAsia="en-US"/>
              </w:rPr>
              <w:t xml:space="preserve">G. CHRISTAENSEN (1917 - </w:t>
            </w:r>
          </w:p>
          <w:p w14:paraId="67EB685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Was speelgoedwinkel</w:t>
            </w:r>
          </w:p>
          <w:p w14:paraId="4D0EB61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Vanaf 1923 eigen gemaakte </w:t>
            </w:r>
            <w:r>
              <w:rPr>
                <w:rFonts w:eastAsia="Times New Roman"/>
                <w:color w:val="000000"/>
                <w:sz w:val="27"/>
                <w:szCs w:val="27"/>
                <w:lang w:eastAsia="en-US"/>
              </w:rPr>
              <w:t>toestellen in de “STANDARD HOUSE” Huidevetterstraat 12 Antwerpen</w:t>
            </w:r>
          </w:p>
          <w:p w14:paraId="486C33B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Huidevetterstraat 12 Antwerpen</w:t>
            </w:r>
          </w:p>
          <w:p w14:paraId="7A090FD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Blz 183 Guido Nys</w:t>
            </w:r>
          </w:p>
        </w:tc>
      </w:tr>
      <w:tr w:rsidR="00000000" w14:paraId="54CA4D1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4C09B5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GRAM</w:t>
            </w:r>
          </w:p>
          <w:p w14:paraId="1C13420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G.R.A.M. (Gramophone Radio Application Manufacture)</w:t>
            </w:r>
          </w:p>
          <w:p w14:paraId="29D7D03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Bras de pick-up, tourne-disques, coffrets</w:t>
            </w:r>
          </w:p>
          <w:p w14:paraId="575CB6F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42 rue Caroly</w:t>
            </w:r>
            <w:r>
              <w:rPr>
                <w:rFonts w:eastAsia="Times New Roman"/>
                <w:color w:val="000000"/>
                <w:sz w:val="27"/>
                <w:szCs w:val="27"/>
                <w:lang w:eastAsia="en-US"/>
              </w:rPr>
              <w:t>, Bruxelles (1946)</w:t>
            </w:r>
          </w:p>
          <w:p w14:paraId="1AE4C0E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74 rue du Midi, Bruxelles (1948)</w:t>
            </w:r>
          </w:p>
        </w:tc>
      </w:tr>
      <w:tr w:rsidR="00000000" w14:paraId="6A2D75F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FFB608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GENERAL RADIO (1923-     )</w:t>
            </w:r>
          </w:p>
          <w:p w14:paraId="19B26B8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Naamloze vennootschap</w:t>
            </w:r>
          </w:p>
          <w:p w14:paraId="6CD460F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productie van radiotoestellen bij de doorbraak van de omroep.</w:t>
            </w:r>
          </w:p>
          <w:p w14:paraId="2A993A7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Kipdorp 14 te Antwerpen</w:t>
            </w:r>
          </w:p>
          <w:p w14:paraId="5365244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Nog bestaande in 1933</w:t>
            </w:r>
          </w:p>
        </w:tc>
      </w:tr>
      <w:tr w:rsidR="00000000" w14:paraId="63344F8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D14153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GEVARI</w:t>
            </w:r>
          </w:p>
          <w:p w14:paraId="367FDD6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Georges Van Riel</w:t>
            </w:r>
          </w:p>
          <w:p w14:paraId="625E08F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Turnhout </w:t>
            </w:r>
            <w:r>
              <w:rPr>
                <w:rFonts w:eastAsia="Times New Roman"/>
                <w:color w:val="000000"/>
                <w:sz w:val="27"/>
                <w:szCs w:val="27"/>
                <w:lang w:val="fr-FR" w:eastAsia="en-US"/>
              </w:rPr>
              <w:t xml:space="preserve">(1948-19514) </w:t>
            </w:r>
          </w:p>
          <w:p w14:paraId="4C89F2C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2 radio's in ORM</w:t>
            </w:r>
          </w:p>
        </w:tc>
      </w:tr>
      <w:tr w:rsidR="00000000" w14:paraId="5C351E8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8DAE81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G</w:t>
            </w:r>
            <w:r>
              <w:rPr>
                <w:rFonts w:eastAsia="Times New Roman"/>
                <w:color w:val="000000"/>
                <w:sz w:val="27"/>
                <w:szCs w:val="27"/>
                <w:lang w:eastAsia="en-US"/>
              </w:rPr>
              <w:t>U</w:t>
            </w:r>
            <w:r>
              <w:rPr>
                <w:rFonts w:eastAsia="Times New Roman"/>
                <w:b/>
                <w:bCs/>
                <w:color w:val="000000"/>
                <w:sz w:val="27"/>
                <w:szCs w:val="27"/>
                <w:lang w:eastAsia="en-US"/>
              </w:rPr>
              <w:t>NTHER RADIO (1932?-               )</w:t>
            </w:r>
          </w:p>
          <w:p w14:paraId="3105DD1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Département de la S.A. manufacture de pianos J. Gunther</w:t>
            </w:r>
          </w:p>
          <w:p w14:paraId="48FECFE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727AE55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Thérésienne 6, Brussel</w:t>
            </w:r>
          </w:p>
          <w:p w14:paraId="6FBD810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14 rue d'Arenberg, Bruxelles</w:t>
            </w:r>
          </w:p>
          <w:p w14:paraId="540B4FB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Vb: Model Pygmée 5 en 6 lampen</w:t>
            </w:r>
          </w:p>
          <w:p w14:paraId="50FD2007"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val="fr-FR" w:eastAsia="en-US"/>
              </w:rPr>
            </w:pPr>
            <w:r>
              <w:rPr>
                <w:rFonts w:eastAsia="Times New Roman"/>
                <w:i/>
                <w:iCs/>
                <w:color w:val="000000"/>
                <w:sz w:val="27"/>
                <w:szCs w:val="27"/>
                <w:lang w:val="fr-FR" w:eastAsia="en-US"/>
              </w:rPr>
              <w:t xml:space="preserve">recl La </w:t>
            </w:r>
            <w:r>
              <w:rPr>
                <w:rFonts w:eastAsia="Times New Roman"/>
                <w:i/>
                <w:iCs/>
                <w:color w:val="000000"/>
                <w:sz w:val="27"/>
                <w:szCs w:val="27"/>
                <w:lang w:val="fr-FR" w:eastAsia="en-US"/>
              </w:rPr>
              <w:t>Radio-Industrie, 1932 (scriptie B. Bostyn p 461), modèle Pygmée /</w:t>
            </w:r>
            <w:r>
              <w:rPr>
                <w:rFonts w:eastAsia="Times New Roman"/>
                <w:i/>
                <w:iCs/>
                <w:color w:val="000000"/>
                <w:sz w:val="27"/>
                <w:szCs w:val="27"/>
                <w:lang w:val="fr-FR" w:eastAsia="en-US"/>
              </w:rPr>
              <w:tab/>
            </w:r>
            <w:r>
              <w:rPr>
                <w:rFonts w:eastAsia="Times New Roman"/>
                <w:i/>
                <w:iCs/>
                <w:color w:val="000000"/>
                <w:sz w:val="27"/>
                <w:szCs w:val="27"/>
                <w:lang w:val="fr-FR" w:eastAsia="en-US"/>
              </w:rPr>
              <w:tab/>
            </w:r>
          </w:p>
          <w:p w14:paraId="19C28782"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val="fr-FR" w:eastAsia="en-US"/>
              </w:rPr>
            </w:pPr>
            <w:r>
              <w:rPr>
                <w:noProof/>
                <w:lang w:eastAsia="en-US"/>
              </w:rPr>
              <mc:AlternateContent>
                <mc:Choice Requires="wps">
                  <w:drawing>
                    <wp:inline distT="0" distB="0" distL="0" distR="0" wp14:anchorId="1F193A1F" wp14:editId="25D78411">
                      <wp:extent cx="1019175" cy="1133475"/>
                      <wp:effectExtent l="0" t="0" r="0" b="0"/>
                      <wp:docPr id="34" name="Pictur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917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ECB5A" id="Picture 32" o:spid="_x0000_s1026" style="width:80.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" filled="f" stroked="f">
                      <o:lock v:ext="edit" aspectratio="t"/>
                      <w10:anchorlock/>
                    </v:rect>
                  </w:pict>
                </mc:Fallback>
              </mc:AlternateContent>
            </w:r>
            <w:r>
              <w:rPr>
                <w:rFonts w:eastAsia="Times New Roman"/>
                <w:i/>
                <w:iCs/>
                <w:color w:val="000000"/>
                <w:sz w:val="27"/>
                <w:szCs w:val="27"/>
                <w:lang w:val="fr-FR" w:eastAsia="en-US"/>
              </w:rPr>
              <w:tab/>
            </w:r>
            <w:r>
              <w:rPr>
                <w:noProof/>
                <w:lang w:eastAsia="en-US"/>
              </w:rPr>
              <mc:AlternateContent>
                <mc:Choice Requires="wps">
                  <w:drawing>
                    <wp:inline distT="0" distB="0" distL="0" distR="0" wp14:anchorId="57F23A9E" wp14:editId="02BFB351">
                      <wp:extent cx="2600325" cy="1028700"/>
                      <wp:effectExtent l="0" t="0" r="0" b="0"/>
                      <wp:docPr id="33" name="Pictur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32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9D496" id="Picture 33" o:spid="_x0000_s1026" style="width:204.7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" filled="f" stroked="f">
                      <o:lock v:ext="edit" aspectratio="t"/>
                      <w10:anchorlock/>
                    </v:rect>
                  </w:pict>
                </mc:Fallback>
              </mc:AlternateContent>
            </w:r>
          </w:p>
          <w:p w14:paraId="56D54D55" w14:textId="77777777" w:rsidR="00000000" w:rsidRDefault="00D4396A">
            <w:pPr>
              <w:spacing w:before="100" w:beforeAutospacing="1" w:after="100" w:afterAutospacing="1" w:line="240" w:lineRule="auto"/>
              <w:ind w:right="567"/>
              <w:jc w:val="center"/>
              <w:rPr>
                <w:rFonts w:eastAsia="Times New Roman"/>
                <w:i/>
                <w:iCs/>
                <w:color w:val="000000"/>
                <w:sz w:val="27"/>
                <w:szCs w:val="27"/>
                <w:lang w:val="fr-FR" w:eastAsia="en-US"/>
              </w:rPr>
            </w:pPr>
            <w:r>
              <w:rPr>
                <w:noProof/>
                <w:lang w:eastAsia="en-US"/>
              </w:rPr>
              <mc:AlternateContent>
                <mc:Choice Requires="wps">
                  <w:drawing>
                    <wp:inline distT="0" distB="0" distL="0" distR="0" wp14:anchorId="0F4EDDD4" wp14:editId="5FA0D8B8">
                      <wp:extent cx="2362200" cy="1076325"/>
                      <wp:effectExtent l="0" t="0" r="0" b="0"/>
                      <wp:docPr id="32" name="Pictur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0"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FAE21" id="Picture 34" o:spid="_x0000_s1026" style="width:186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" filled="f" stroked="f">
                      <o:lock v:ext="edit" aspectratio="t"/>
                      <w10:anchorlock/>
                    </v:rect>
                  </w:pict>
                </mc:Fallback>
              </mc:AlternateContent>
            </w:r>
          </w:p>
          <w:p w14:paraId="50049E2E" w14:textId="77777777" w:rsidR="00000000" w:rsidRDefault="00D4396A">
            <w:pPr>
              <w:spacing w:before="100" w:beforeAutospacing="1" w:after="100" w:afterAutospacing="1" w:line="240" w:lineRule="auto"/>
              <w:ind w:right="567"/>
              <w:rPr>
                <w:rFonts w:eastAsia="Times New Roman"/>
                <w:i/>
                <w:iCs/>
                <w:color w:val="000000"/>
                <w:sz w:val="27"/>
                <w:szCs w:val="27"/>
                <w:lang w:val="fr-FR" w:eastAsia="en-US"/>
              </w:rPr>
            </w:pPr>
          </w:p>
        </w:tc>
      </w:tr>
      <w:tr w:rsidR="00000000" w14:paraId="348DD8E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CE2113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HACHEL-Radio (naoorlogs-                   )</w:t>
            </w:r>
          </w:p>
          <w:p w14:paraId="07BC415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Verviers </w:t>
            </w:r>
          </w:p>
          <w:p w14:paraId="5C230A3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Er was een bedrijf HACHEL S.A., gesticht in 1913, te Luik, Ans, Constructeur spécialiste d’appareils et de produits pour la soudure autogène (Zelfde bedrijf?)</w:t>
            </w:r>
          </w:p>
          <w:p w14:paraId="474B732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na-oorlogs toestel op radiomuseum.org type 446 (chassisplaatje). Op zenderplaat het embleem van</w:t>
            </w:r>
            <w:r>
              <w:rPr>
                <w:rFonts w:eastAsia="Times New Roman"/>
                <w:color w:val="000000"/>
                <w:sz w:val="27"/>
                <w:szCs w:val="27"/>
                <w:lang w:eastAsia="en-US"/>
              </w:rPr>
              <w:t xml:space="preserve"> PACIFIC. Mogelijk origineel chassis, gewijzigd met onder andere een andere zenderplaat</w:t>
            </w:r>
          </w:p>
        </w:tc>
      </w:tr>
      <w:tr w:rsidR="00000000" w14:paraId="794C8BE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0C76DD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HARIO</w:t>
            </w:r>
          </w:p>
          <w:p w14:paraId="3DCE7D7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Maison Henri Ots</w:t>
            </w:r>
          </w:p>
          <w:p w14:paraId="35B12C2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68F8BFA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Fabriekstraat 1a, Brussel </w:t>
            </w:r>
          </w:p>
          <w:p w14:paraId="29DCFC1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Place St.Géry 8, Brussel</w:t>
            </w:r>
          </w:p>
          <w:p w14:paraId="1DC03F26"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val="fr-FR" w:eastAsia="en-US"/>
              </w:rPr>
            </w:pPr>
            <w:r>
              <w:rPr>
                <w:rFonts w:eastAsia="Times New Roman"/>
                <w:i/>
                <w:iCs/>
                <w:color w:val="000000"/>
                <w:lang w:val="fr-FR" w:eastAsia="en-US"/>
              </w:rPr>
              <w:t xml:space="preserve">recl La Radio Professionnelle Belge, dec </w:t>
            </w:r>
            <w:r>
              <w:rPr>
                <w:rFonts w:eastAsia="Times New Roman"/>
                <w:i/>
                <w:iCs/>
                <w:color w:val="000000"/>
                <w:lang w:val="fr-FR" w:eastAsia="en-US"/>
              </w:rPr>
              <w:t xml:space="preserve">1946, nr 28, p 29 en 40. </w:t>
            </w:r>
            <w:r>
              <w:rPr>
                <w:rFonts w:eastAsia="Times New Roman"/>
                <w:i/>
                <w:iCs/>
                <w:color w:val="000000"/>
                <w:lang w:val="fr-FR" w:eastAsia="en-US"/>
              </w:rPr>
              <w:tab/>
            </w:r>
          </w:p>
          <w:p w14:paraId="73435624"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val="fr-FR" w:eastAsia="en-US"/>
              </w:rPr>
            </w:pPr>
            <w:r>
              <w:rPr>
                <w:noProof/>
                <w:lang w:eastAsia="en-US"/>
              </w:rPr>
              <mc:AlternateContent>
                <mc:Choice Requires="wps">
                  <w:drawing>
                    <wp:inline distT="0" distB="0" distL="0" distR="0" wp14:anchorId="38A6FF5C" wp14:editId="799F3134">
                      <wp:extent cx="1095375" cy="1000125"/>
                      <wp:effectExtent l="0" t="0" r="0" b="0"/>
                      <wp:docPr id="31" name="Pictur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537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1950B" id="Picture 30" o:spid="_x0000_s1026" style="width:86.2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" filled="f" stroked="f">
                      <o:lock v:ext="edit" aspectratio="t"/>
                      <w10:anchorlock/>
                    </v:rect>
                  </w:pict>
                </mc:Fallback>
              </mc:AlternateContent>
            </w:r>
            <w:r>
              <w:rPr>
                <w:rFonts w:eastAsia="Times New Roman"/>
                <w:i/>
                <w:iCs/>
                <w:color w:val="000000"/>
                <w:lang w:val="fr-FR" w:eastAsia="en-US"/>
              </w:rPr>
              <w:tab/>
            </w:r>
            <w:r>
              <w:rPr>
                <w:rFonts w:eastAsia="Times New Roman"/>
                <w:i/>
                <w:iCs/>
                <w:color w:val="000000"/>
                <w:lang w:val="fr-FR" w:eastAsia="en-US"/>
              </w:rPr>
              <w:tab/>
            </w:r>
            <w:r>
              <w:rPr>
                <w:noProof/>
                <w:lang w:eastAsia="en-US"/>
              </w:rPr>
              <mc:AlternateContent>
                <mc:Choice Requires="wps">
                  <w:drawing>
                    <wp:inline distT="0" distB="0" distL="0" distR="0" wp14:anchorId="6B2F8E5A" wp14:editId="1A74F348">
                      <wp:extent cx="2009775" cy="1752600"/>
                      <wp:effectExtent l="0" t="0" r="0" b="0"/>
                      <wp:docPr id="30" name="Pictur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9775"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6AAC1" id="Picture 31" o:spid="_x0000_s1026" style="width:158.2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" filled="f" stroked="f">
                      <o:lock v:ext="edit" aspectratio="t"/>
                      <w10:anchorlock/>
                    </v:rect>
                  </w:pict>
                </mc:Fallback>
              </mc:AlternateContent>
            </w:r>
          </w:p>
        </w:tc>
      </w:tr>
      <w:tr w:rsidR="00000000" w14:paraId="3446C68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89FFB4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H.D.S. (tweede helft jaren 30 -               )</w:t>
            </w:r>
          </w:p>
          <w:p w14:paraId="7C76BA7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HDS, Atelier H.D.S. , M. Herman De Smet</w:t>
            </w:r>
          </w:p>
          <w:p w14:paraId="71DC368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w:t>
            </w:r>
            <w:r>
              <w:rPr>
                <w:rFonts w:eastAsia="Times New Roman"/>
                <w:color w:val="000000"/>
                <w:sz w:val="27"/>
                <w:szCs w:val="27"/>
                <w:lang w:eastAsia="en-US"/>
              </w:rPr>
              <w:t>ios</w:t>
            </w:r>
          </w:p>
          <w:p w14:paraId="2823D39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St-Jorisstraat 5, 7 en 9</w:t>
            </w:r>
          </w:p>
          <w:p w14:paraId="01795B3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Bruno Brasseur: “</w:t>
            </w:r>
            <w:r>
              <w:rPr>
                <w:lang w:eastAsia="en-US"/>
              </w:rPr>
              <w:t>gegevens van Emiel Franck, Retro Radio (2005). Mij zijn geen andere gegevens bekend. Er is ook een Franse fa Desmet met onderdelen SBR.</w:t>
            </w:r>
            <w:r>
              <w:rPr>
                <w:lang w:eastAsia="en-US"/>
              </w:rPr>
              <w:tab/>
              <w:t>Zie logo op radio(DESMET TSF) van Roland De Smet (Retro Radio).</w:t>
            </w:r>
          </w:p>
          <w:p w14:paraId="27AE180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Eerste vermelding DE SMET Herman 30/05/1937 De Koornbloem, Openbare verkoop Handelshuis in de st-Jorisstraat nr 8, Sectie A, nr 1060 A, groot 30Ca, bewoond door den Radiodokter heer Herman De Smet</w:t>
            </w:r>
          </w:p>
          <w:p w14:paraId="5CDC17A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Eerste vermelding H.D.S.: Advertentie in De Volksstem 09/02</w:t>
            </w:r>
            <w:r>
              <w:rPr>
                <w:lang w:eastAsia="en-US"/>
              </w:rPr>
              <w:t>/1938</w:t>
            </w:r>
          </w:p>
          <w:p w14:paraId="02849B4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Laatste vermelding H.D.S.: advertentie De volksstem, 22/10/1940</w:t>
            </w:r>
          </w:p>
        </w:tc>
      </w:tr>
      <w:tr w:rsidR="00000000" w14:paraId="43472D7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A3AA53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HELIKON</w:t>
            </w:r>
          </w:p>
          <w:p w14:paraId="56E1626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PVBA</w:t>
            </w:r>
          </w:p>
          <w:p w14:paraId="1F8A174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0FAC38F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45 Vijvershoek, Vlamertinge Ieper</w:t>
            </w:r>
          </w:p>
          <w:p w14:paraId="5D132A35"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eastAsia="en-US"/>
              </w:rPr>
            </w:pPr>
            <w:r>
              <w:rPr>
                <w:rFonts w:eastAsia="Times New Roman"/>
                <w:i/>
                <w:iCs/>
                <w:color w:val="000000"/>
                <w:sz w:val="27"/>
                <w:szCs w:val="27"/>
                <w:lang w:eastAsia="en-US"/>
              </w:rPr>
              <w:t>recl Helikon WE 607 Radio en Televisie Revue nov 1950, p 314</w:t>
            </w:r>
          </w:p>
        </w:tc>
      </w:tr>
      <w:tr w:rsidR="00000000" w14:paraId="2A94B76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CA7EB8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HENROTAY &amp; Cie. (1924- (1928?))</w:t>
            </w:r>
          </w:p>
          <w:p w14:paraId="71033D7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Societe en nom colletif </w:t>
            </w:r>
            <w:r>
              <w:rPr>
                <w:rFonts w:eastAsia="Times New Roman"/>
                <w:color w:val="000000"/>
                <w:sz w:val="27"/>
                <w:szCs w:val="27"/>
                <w:lang w:val="fr-FR" w:eastAsia="en-US"/>
              </w:rPr>
              <w:t>et en commandite simple (Laurent Henrotay)</w:t>
            </w:r>
          </w:p>
          <w:p w14:paraId="245A94A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Radios </w:t>
            </w:r>
          </w:p>
          <w:p w14:paraId="420616B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 Crapaurue 56, Verviers</w:t>
            </w:r>
          </w:p>
          <w:p w14:paraId="7EA19BC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p>
          <w:p w14:paraId="18E3125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b/>
                <w:bCs/>
                <w:color w:val="000000"/>
                <w:sz w:val="27"/>
                <w:szCs w:val="27"/>
                <w:lang w:val="en-US" w:eastAsia="en-US"/>
              </w:rPr>
              <w:t>RADIO-ELECTRIC HENROTAY ET NIEDERPRUM (1928-(1931?)</w:t>
            </w:r>
          </w:p>
          <w:p w14:paraId="5A42773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Societe en nom colletif et en commandite simple (Laurent Henrotay)</w:t>
            </w:r>
          </w:p>
          <w:p w14:paraId="42E4E90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Verlichting / motors</w:t>
            </w:r>
          </w:p>
          <w:p w14:paraId="62CD70A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eastAsia="en-US"/>
              </w:rPr>
              <w:t>Verviers</w:t>
            </w:r>
          </w:p>
          <w:p w14:paraId="7E67F48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p>
          <w:p w14:paraId="751D103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RADIO-ELECTRIC NIEDERPRUM ET JEMINE (1931-1932)</w:t>
            </w:r>
          </w:p>
          <w:p w14:paraId="7705310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Societe en nom colletif et en commandite simple (Laurent Henrotay)</w:t>
            </w:r>
          </w:p>
          <w:p w14:paraId="1D37BCC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Uitbating bioscopen (stom gesproken</w:t>
            </w:r>
          </w:p>
          <w:p w14:paraId="7E51FE46" w14:textId="77777777" w:rsidR="00000000" w:rsidRDefault="00D4396A">
            <w:pPr>
              <w:numPr>
                <w:ilvl w:val="2"/>
                <w:numId w:val="2"/>
              </w:numPr>
              <w:spacing w:before="100" w:beforeAutospacing="1" w:after="100" w:afterAutospacing="1" w:line="240" w:lineRule="auto"/>
              <w:ind w:left="1440" w:right="567"/>
              <w:rPr>
                <w:rFonts w:eastAsia="Times New Roman"/>
                <w:color w:val="000000"/>
                <w:sz w:val="27"/>
                <w:szCs w:val="27"/>
                <w:lang w:eastAsia="en-US"/>
              </w:rPr>
            </w:pPr>
            <w:r>
              <w:rPr>
                <w:rFonts w:eastAsia="Times New Roman"/>
                <w:color w:val="000000"/>
                <w:sz w:val="27"/>
                <w:szCs w:val="27"/>
                <w:lang w:eastAsia="en-US"/>
              </w:rPr>
              <w:t>Verviers</w:t>
            </w:r>
          </w:p>
        </w:tc>
      </w:tr>
      <w:tr w:rsidR="00000000" w14:paraId="13B3E25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64D649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HEMO (1934- 1945)</w:t>
            </w:r>
          </w:p>
          <w:p w14:paraId="021954E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Alfons de Wachter</w:t>
            </w:r>
          </w:p>
          <w:p w14:paraId="20DA8CB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7B5512C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Saunierlei 30 Hemiksem</w:t>
            </w:r>
          </w:p>
          <w:p w14:paraId="09BF873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 xml:space="preserve">Heuvelstraat </w:t>
            </w:r>
            <w:r>
              <w:rPr>
                <w:rFonts w:eastAsia="Times New Roman"/>
                <w:color w:val="000000"/>
                <w:sz w:val="27"/>
                <w:szCs w:val="27"/>
                <w:lang w:val="fr-FR" w:eastAsia="en-US"/>
              </w:rPr>
              <w:t>59 Hemiksem (1938)</w:t>
            </w:r>
          </w:p>
        </w:tc>
      </w:tr>
      <w:tr w:rsidR="00000000" w14:paraId="6FCBD82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6FED96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HOMEBREW-ORIGINAL (jaren 20- jaren 30 )</w:t>
            </w:r>
          </w:p>
          <w:p w14:paraId="29E72E4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w:t>
            </w:r>
          </w:p>
          <w:p w14:paraId="24E7C00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w:t>
            </w:r>
          </w:p>
          <w:p w14:paraId="69BF6D2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val="fr-FR" w:eastAsia="en-US"/>
              </w:rPr>
              <w:t> ?</w:t>
            </w:r>
          </w:p>
        </w:tc>
      </w:tr>
      <w:tr w:rsidR="00000000" w14:paraId="6A754BE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A30E9B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HOME RADIO</w:t>
            </w:r>
          </w:p>
          <w:p w14:paraId="4184359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0809407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65FB082B"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Antwerpen</w:t>
            </w:r>
          </w:p>
        </w:tc>
      </w:tr>
      <w:tr w:rsidR="00000000" w14:paraId="4BCFA11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0ED1D6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HÜGEL</w:t>
            </w:r>
          </w:p>
          <w:p w14:paraId="138CEAE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Marque propriété de ARSI radio</w:t>
            </w:r>
          </w:p>
          <w:p w14:paraId="201B8F0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Châssis de radios et téléviseurs</w:t>
            </w:r>
          </w:p>
          <w:p w14:paraId="5C4A0E5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23" w:anchor="arsi" w:history="1">
              <w:r>
                <w:rPr>
                  <w:rStyle w:val="Hyperlink"/>
                  <w:rFonts w:eastAsia="Times New Roman"/>
                  <w:sz w:val="27"/>
                  <w:szCs w:val="27"/>
                  <w:lang w:eastAsia="en-US"/>
                </w:rPr>
                <w:t>ARSI</w:t>
              </w:r>
            </w:hyperlink>
          </w:p>
          <w:p w14:paraId="201474C0" w14:textId="77777777" w:rsidR="00000000" w:rsidRDefault="00D4396A">
            <w:pPr>
              <w:spacing w:after="0" w:line="240" w:lineRule="auto"/>
              <w:rPr>
                <w:lang w:val="fr-FR" w:eastAsia="en-US"/>
              </w:rPr>
            </w:pPr>
          </w:p>
        </w:tc>
      </w:tr>
      <w:tr w:rsidR="00000000" w14:paraId="1BC724E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765050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IDÉAL RADIO (1936 -     )</w:t>
            </w:r>
          </w:p>
          <w:p w14:paraId="797E53B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7E5EE85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la production en l’exploitation…</w:t>
            </w:r>
            <w:r>
              <w:rPr>
                <w:rFonts w:ascii="TimesNewRoman" w:eastAsiaTheme="minorHAnsi" w:hAnsi="TimesNewRoman" w:cs="TimesNewRoman"/>
                <w:sz w:val="24"/>
                <w:szCs w:val="24"/>
                <w:lang w:val="fr-FR" w:eastAsia="en-US"/>
              </w:rPr>
              <w:t xml:space="preserve"> de tous appareils ou articles quelconques se </w:t>
            </w:r>
            <w:r>
              <w:rPr>
                <w:rFonts w:ascii="TimesNewRoman" w:eastAsiaTheme="minorHAnsi" w:hAnsi="TimesNewRoman" w:cs="TimesNewRoman"/>
                <w:sz w:val="24"/>
                <w:szCs w:val="24"/>
                <w:lang w:val="fr-FR" w:eastAsia="en-US"/>
              </w:rPr>
              <w:t xml:space="preserve">rapportant à l’industrie de son, à la photographie ainsi qu’a l’application ou l’utilisation de l’éléctricité ou de la radio-éléctricité dans tous les domaines </w:t>
            </w:r>
            <w:r>
              <w:rPr>
                <w:rFonts w:ascii="TimesNewRoman" w:eastAsiaTheme="minorHAnsi" w:hAnsi="TimesNewRoman" w:cs="TimesNewRoman"/>
                <w:b/>
                <w:bCs/>
                <w:sz w:val="24"/>
                <w:szCs w:val="24"/>
                <w:lang w:val="fr-FR" w:eastAsia="en-US"/>
              </w:rPr>
              <w:t>et plus spécialement dans ceux de la radiophonie</w:t>
            </w:r>
            <w:r>
              <w:rPr>
                <w:rFonts w:ascii="TimesNewRoman" w:eastAsiaTheme="minorHAnsi" w:hAnsi="TimesNewRoman" w:cs="TimesNewRoman"/>
                <w:sz w:val="24"/>
                <w:szCs w:val="24"/>
                <w:lang w:val="fr-FR" w:eastAsia="en-US"/>
              </w:rPr>
              <w:t>, de l’industrie du froid, des appareils ménager</w:t>
            </w:r>
            <w:r>
              <w:rPr>
                <w:rFonts w:ascii="TimesNewRoman" w:eastAsiaTheme="minorHAnsi" w:hAnsi="TimesNewRoman" w:cs="TimesNewRoman"/>
                <w:sz w:val="24"/>
                <w:szCs w:val="24"/>
                <w:lang w:val="fr-FR" w:eastAsia="en-US"/>
              </w:rPr>
              <w:t>s, du chauffage et de l’éclairage.</w:t>
            </w:r>
          </w:p>
          <w:p w14:paraId="1A04A02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 xml:space="preserve">Rue de Flandre 67-69, </w:t>
            </w:r>
            <w:r>
              <w:rPr>
                <w:rFonts w:eastAsia="Times New Roman"/>
                <w:color w:val="000000"/>
                <w:sz w:val="27"/>
                <w:szCs w:val="27"/>
                <w:lang w:eastAsia="en-US"/>
              </w:rPr>
              <w:t>Brussel</w:t>
            </w:r>
          </w:p>
          <w:p w14:paraId="3E81FCA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Idéal Radio groeide uit het bedrijf van De Ryck en Geers in de Rue de Flandre 133.</w:t>
            </w:r>
          </w:p>
        </w:tc>
      </w:tr>
      <w:tr w:rsidR="00000000" w14:paraId="05648DD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1DFAAA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IDALIA RADIO (AUTO-SONA) (jaren 20-        )</w:t>
            </w:r>
          </w:p>
          <w:p w14:paraId="3CA1ADD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  - etablissement IDALIA</w:t>
            </w:r>
          </w:p>
          <w:p w14:paraId="2197ED2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Fabricatie en handel grammofoon- en t.s.f. toestellen.</w:t>
            </w:r>
          </w:p>
          <w:p w14:paraId="5C7199E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 Pascal 8 Brussel</w:t>
            </w:r>
          </w:p>
          <w:p w14:paraId="0D2B121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Du Brabant 110 Brussel</w:t>
            </w:r>
          </w:p>
          <w:p w14:paraId="48627D0F" w14:textId="77777777" w:rsidR="00000000" w:rsidRDefault="00D4396A">
            <w:pPr>
              <w:spacing w:after="0" w:line="240" w:lineRule="auto"/>
              <w:rPr>
                <w:lang w:val="fr-FR" w:eastAsia="en-US"/>
              </w:rPr>
            </w:pPr>
          </w:p>
        </w:tc>
      </w:tr>
      <w:tr w:rsidR="00000000" w14:paraId="4DD3D65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DA1CEA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IMPERIA</w:t>
            </w:r>
          </w:p>
          <w:p w14:paraId="43812E2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 xml:space="preserve">Advertentie krant Le Soir 26/06/28 “Super 6 lampes, tout les concerts sur cadre. </w:t>
            </w:r>
            <w:r>
              <w:rPr>
                <w:rFonts w:eastAsia="Times New Roman"/>
                <w:color w:val="000000"/>
                <w:sz w:val="27"/>
                <w:szCs w:val="27"/>
                <w:lang w:eastAsia="en-US"/>
              </w:rPr>
              <w:t>Rendem.  gar. 134 Rue de  Tenbosch</w:t>
            </w:r>
          </w:p>
        </w:tc>
      </w:tr>
      <w:tr w:rsidR="00000000" w14:paraId="12B9C97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2D2E1C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IMPERIAL COMPANY (1930-      )</w:t>
            </w:r>
          </w:p>
          <w:p w14:paraId="7F2D94FE"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p>
        </w:tc>
      </w:tr>
      <w:tr w:rsidR="00000000" w14:paraId="71AC31D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C72910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IMPULSE</w:t>
            </w:r>
          </w:p>
          <w:p w14:paraId="5231A4B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5589A45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1C71F0C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5A2FAA7C" w14:textId="77777777" w:rsidR="00000000" w:rsidRDefault="00D4396A">
            <w:pPr>
              <w:spacing w:after="0" w:line="240" w:lineRule="auto"/>
              <w:rPr>
                <w:lang w:val="fr-FR" w:eastAsia="en-US"/>
              </w:rPr>
            </w:pPr>
          </w:p>
        </w:tc>
      </w:tr>
      <w:tr w:rsidR="00000000" w14:paraId="5387CAC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601A47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ISIS RADIO (1932-           )</w:t>
            </w:r>
          </w:p>
          <w:p w14:paraId="380EE6C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coopérative ISIS Radio</w:t>
            </w:r>
          </w:p>
          <w:p w14:paraId="2EB77A9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amplification et pièces détachées.</w:t>
            </w:r>
          </w:p>
          <w:p w14:paraId="4FE7C69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 rue du Palais, Charleroi (1936)</w:t>
            </w:r>
          </w:p>
          <w:p w14:paraId="09BA0B0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85 rue </w:t>
            </w:r>
            <w:r>
              <w:rPr>
                <w:rFonts w:eastAsia="Times New Roman"/>
                <w:color w:val="000000"/>
                <w:sz w:val="27"/>
                <w:szCs w:val="27"/>
                <w:lang w:eastAsia="en-US"/>
              </w:rPr>
              <w:t>Karel Van de Woestyne, Anderlecht (à partir de 1948)</w:t>
            </w:r>
          </w:p>
          <w:p w14:paraId="414627F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recl La Radio Professionnelle Belge, sept 1946, nr 25, p 34/ sept 1947, nr 36, p 35/ nov 1948, nr 48, p18/</w:t>
            </w:r>
          </w:p>
          <w:p w14:paraId="3B791F4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noProof/>
                <w:lang w:eastAsia="en-US"/>
              </w:rPr>
              <mc:AlternateContent>
                <mc:Choice Requires="wps">
                  <w:drawing>
                    <wp:inline distT="0" distB="0" distL="0" distR="0" wp14:anchorId="13A5C9E1" wp14:editId="5A3E8378">
                      <wp:extent cx="657225" cy="752475"/>
                      <wp:effectExtent l="0" t="0" r="0" b="0"/>
                      <wp:docPr id="29" name="Pictur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473CC" id="Picture 28" o:spid="_x0000_s1026" style="width:51.7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" filled="f" stroked="f">
                      <o:lock v:ext="edit" aspectratio="t"/>
                      <w10:anchorlock/>
                    </v:rect>
                  </w:pict>
                </mc:Fallback>
              </mc:AlternateContent>
            </w:r>
            <w:r>
              <w:rPr>
                <w:rFonts w:eastAsia="Times New Roman"/>
                <w:color w:val="000000"/>
                <w:sz w:val="27"/>
                <w:szCs w:val="27"/>
                <w:lang w:val="fr-FR" w:eastAsia="en-US"/>
              </w:rPr>
              <w:t xml:space="preserve">  </w:t>
            </w:r>
            <w:r>
              <w:rPr>
                <w:noProof/>
                <w:lang w:eastAsia="en-US"/>
              </w:rPr>
              <mc:AlternateContent>
                <mc:Choice Requires="wps">
                  <w:drawing>
                    <wp:inline distT="0" distB="0" distL="0" distR="0" wp14:anchorId="2B467E6B" wp14:editId="4A6C90F5">
                      <wp:extent cx="628650" cy="752475"/>
                      <wp:effectExtent l="0" t="0" r="0" b="0"/>
                      <wp:docPr id="28" name="Pictur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75307" id="Picture 29" o:spid="_x0000_s1026" style="width:49.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" filled="f" stroked="f">
                      <o:lock v:ext="edit" aspectratio="t"/>
                      <w10:anchorlock/>
                    </v:rect>
                  </w:pict>
                </mc:Fallback>
              </mc:AlternateContent>
            </w:r>
            <w:r>
              <w:rPr>
                <w:rFonts w:eastAsia="Times New Roman"/>
                <w:color w:val="000000"/>
                <w:sz w:val="27"/>
                <w:szCs w:val="27"/>
                <w:lang w:val="fr-FR" w:eastAsia="en-US"/>
              </w:rPr>
              <w:t xml:space="preserve"> </w:t>
            </w:r>
          </w:p>
          <w:p w14:paraId="30B2B99F" w14:textId="77777777" w:rsidR="00000000" w:rsidRDefault="00D4396A">
            <w:pPr>
              <w:spacing w:after="0" w:line="240" w:lineRule="auto"/>
              <w:rPr>
                <w:lang w:val="fr-FR" w:eastAsia="en-US"/>
              </w:rPr>
            </w:pPr>
          </w:p>
        </w:tc>
      </w:tr>
      <w:tr w:rsidR="00000000" w14:paraId="0B1EDA0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B7AE8B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ITAX (1932-             )</w:t>
            </w:r>
          </w:p>
          <w:p w14:paraId="553FA08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 gesticht in 1933</w:t>
            </w:r>
          </w:p>
          <w:p w14:paraId="04FF582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Door Etablissements Robert Defossez (fondé en 1921)</w:t>
            </w:r>
          </w:p>
          <w:p w14:paraId="52E4BD1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w:t>
            </w:r>
            <w:r>
              <w:rPr>
                <w:rFonts w:eastAsia="Times New Roman"/>
                <w:color w:val="000000"/>
                <w:sz w:val="27"/>
                <w:szCs w:val="27"/>
                <w:lang w:val="fr-FR" w:eastAsia="en-US"/>
              </w:rPr>
              <w:t>radio, importation et vente de matériel</w:t>
            </w:r>
          </w:p>
          <w:p w14:paraId="2C36B95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25, rue de la Madeleine, Bruxelles (1932)</w:t>
            </w:r>
          </w:p>
          <w:p w14:paraId="4A70982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 rue de la Madeleine, Bruxelles (1938nog steeds daar in 1972)</w:t>
            </w:r>
          </w:p>
          <w:p w14:paraId="5C8A7C7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recl cadres antiparasites à lampes, Toute la Radio (éd. belge), nr 161, dec 1951/ geen gegevens over radio's.</w:t>
            </w:r>
          </w:p>
          <w:p w14:paraId="47D6C39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Pourquoi Pas 16/01/1931, nr 959 : -&gt; SUPER-ITAX, SIX-réclame 1950 frs, Super cinq réseau 3250 frs</w:t>
            </w:r>
          </w:p>
          <w:p w14:paraId="15196AB2" w14:textId="77777777" w:rsidR="00000000" w:rsidRDefault="00D4396A">
            <w:pPr>
              <w:spacing w:after="0" w:line="240" w:lineRule="auto"/>
              <w:rPr>
                <w:lang w:val="fr-FR" w:eastAsia="en-US"/>
              </w:rPr>
            </w:pPr>
          </w:p>
        </w:tc>
      </w:tr>
      <w:tr w:rsidR="00000000" w14:paraId="19874D1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99FDEB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JEMA</w:t>
            </w:r>
          </w:p>
          <w:p w14:paraId="453002F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5DEDF06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Chargeurs de batteries, ...?</w:t>
            </w:r>
          </w:p>
          <w:p w14:paraId="0C2C8E3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17 rue Carton de Wiart, Bruxelles - Jette (1929)</w:t>
            </w:r>
          </w:p>
          <w:p w14:paraId="24598670" w14:textId="77777777" w:rsidR="00000000" w:rsidRDefault="00D4396A">
            <w:pPr>
              <w:spacing w:after="0" w:line="240" w:lineRule="auto"/>
              <w:rPr>
                <w:lang w:val="fr-FR" w:eastAsia="en-US"/>
              </w:rPr>
            </w:pPr>
          </w:p>
        </w:tc>
      </w:tr>
      <w:tr w:rsidR="00000000" w14:paraId="6B2C5E8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6A4E2A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JIMO</w:t>
            </w:r>
          </w:p>
          <w:p w14:paraId="2E986AE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w:t>
            </w:r>
          </w:p>
          <w:p w14:paraId="2849DCF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p>
          <w:p w14:paraId="34AF8AD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Adresse inconnue</w:t>
            </w:r>
          </w:p>
          <w:p w14:paraId="4D6D0A2E" w14:textId="77777777" w:rsidR="00000000" w:rsidRDefault="00D4396A">
            <w:pPr>
              <w:spacing w:after="0" w:line="240" w:lineRule="auto"/>
              <w:rPr>
                <w:lang w:val="fr-FR" w:eastAsia="en-US"/>
              </w:rPr>
            </w:pPr>
          </w:p>
        </w:tc>
      </w:tr>
      <w:tr w:rsidR="00000000" w14:paraId="7DE50BD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033366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J.M.</w:t>
            </w:r>
          </w:p>
          <w:p w14:paraId="67BA499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70A6B0B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45D78FB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79B2255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Duidelijk Barco-onderdelen</w:t>
            </w:r>
          </w:p>
          <w:p w14:paraId="424F7916"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5510A01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70448E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JOBOTON</w:t>
            </w:r>
          </w:p>
          <w:p w14:paraId="5A6E252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Jobo S.A.</w:t>
            </w:r>
          </w:p>
          <w:p w14:paraId="4E9340F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Changeurs de disques automatiques.</w:t>
            </w:r>
          </w:p>
          <w:p w14:paraId="022F7B9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14 rue des Grandes Carmes, Bruxelles (1948)</w:t>
            </w:r>
          </w:p>
          <w:p w14:paraId="72A493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50, chaussée de Charleroi, Bruxelles (1959)</w:t>
            </w:r>
          </w:p>
          <w:p w14:paraId="2EB446E6" w14:textId="77777777" w:rsidR="00000000" w:rsidRDefault="00D4396A">
            <w:pPr>
              <w:spacing w:after="0" w:line="240" w:lineRule="auto"/>
              <w:rPr>
                <w:lang w:val="fr-FR" w:eastAsia="en-US"/>
              </w:rPr>
            </w:pPr>
          </w:p>
        </w:tc>
      </w:tr>
      <w:tr w:rsidR="00000000" w14:paraId="5D5E7C8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9D9CD6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J. SOMERS (1931-              )</w:t>
            </w:r>
          </w:p>
          <w:p w14:paraId="33AA7DE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w:t>
            </w:r>
          </w:p>
          <w:p w14:paraId="2EABEBE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aankoop, verkoop, ruil, vervaardiging en herstelling van alle soorten phonografen, radio-artikelen en alles wat met deze nijverheidstak en handel verbonden is</w:t>
            </w:r>
          </w:p>
          <w:p w14:paraId="14856AC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Justiciestraat 34 te Antwerpen</w:t>
            </w:r>
          </w:p>
        </w:tc>
      </w:tr>
      <w:tr w:rsidR="00000000" w14:paraId="5B8A848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CDB58C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KALERA</w:t>
            </w:r>
          </w:p>
          <w:p w14:paraId="55E8893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fr-FR" w:eastAsia="en-US"/>
              </w:rPr>
              <w:t xml:space="preserve">Messieurs Karel Vissers (électricien) et Leo... </w:t>
            </w:r>
            <w:r>
              <w:rPr>
                <w:rFonts w:eastAsia="Times New Roman"/>
                <w:color w:val="000000"/>
                <w:sz w:val="27"/>
                <w:szCs w:val="27"/>
                <w:lang w:val="en-US" w:eastAsia="en-US"/>
              </w:rPr>
              <w:t>(ébéniste)</w:t>
            </w:r>
            <w:r>
              <w:rPr>
                <w:rFonts w:eastAsia="Times New Roman"/>
                <w:color w:val="000000"/>
                <w:sz w:val="27"/>
                <w:szCs w:val="27"/>
                <w:lang w:val="en-US" w:eastAsia="en-US"/>
              </w:rPr>
              <w:t xml:space="preserve"> : Karel LEo RAdio, SPRL</w:t>
            </w:r>
          </w:p>
          <w:p w14:paraId="54E4665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radios, à partir de 1946.</w:t>
            </w:r>
          </w:p>
          <w:p w14:paraId="5937A26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Fin de la construction de radios en ? Mais le magasin (radio, TV, électroménager) continua par la suite jusqu'en 1967.</w:t>
            </w:r>
          </w:p>
          <w:p w14:paraId="465F029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95 Antwerpsesteenweg, 2950 Kapellen (1946-1967)</w:t>
            </w:r>
          </w:p>
          <w:p w14:paraId="45F44B2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 autres magasins sous le nom Kalera ont existé : à Ekeren et Merksem.</w:t>
            </w:r>
          </w:p>
          <w:p w14:paraId="47F301C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Merci à Guido Vissers pour les informations !</w:t>
            </w:r>
          </w:p>
          <w:p w14:paraId="50976856" w14:textId="77777777" w:rsidR="00000000" w:rsidRDefault="00D4396A">
            <w:pPr>
              <w:spacing w:after="0" w:line="240" w:lineRule="auto"/>
              <w:rPr>
                <w:lang w:val="fr-FR" w:eastAsia="en-US"/>
              </w:rPr>
            </w:pPr>
          </w:p>
        </w:tc>
      </w:tr>
      <w:tr w:rsidR="00000000" w14:paraId="3171365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C0C293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KIR</w:t>
            </w:r>
          </w:p>
          <w:p w14:paraId="2995A62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KIR</w:t>
            </w:r>
          </w:p>
          <w:p w14:paraId="6D130BB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Transformateurs basse fréquence.</w:t>
            </w:r>
          </w:p>
          <w:p w14:paraId="0EB6440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97 rue Victor Allard, Bruxelles (1929)</w:t>
            </w:r>
          </w:p>
          <w:p w14:paraId="015B9509" w14:textId="77777777" w:rsidR="00000000" w:rsidRDefault="00D4396A">
            <w:pPr>
              <w:spacing w:after="0" w:line="240" w:lineRule="auto"/>
              <w:rPr>
                <w:lang w:val="fr-FR" w:eastAsia="en-US"/>
              </w:rPr>
            </w:pPr>
          </w:p>
        </w:tc>
      </w:tr>
      <w:tr w:rsidR="00000000" w14:paraId="1FFA4E5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F3F5B3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KL</w:t>
            </w:r>
          </w:p>
          <w:p w14:paraId="1C9A17C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 toestel op </w:t>
            </w:r>
            <w:r>
              <w:rPr>
                <w:rFonts w:eastAsia="Times New Roman"/>
                <w:color w:val="000000"/>
                <w:sz w:val="27"/>
                <w:szCs w:val="27"/>
                <w:lang w:eastAsia="en-US"/>
              </w:rPr>
              <w:t xml:space="preserve">radiomuseum.org. </w:t>
            </w:r>
          </w:p>
          <w:p w14:paraId="5E8E9BC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Mogelijk KALERA -&gt; </w:t>
            </w:r>
            <w:r>
              <w:rPr>
                <w:rFonts w:eastAsia="Times New Roman"/>
                <w:b/>
                <w:bCs/>
                <w:color w:val="000000"/>
                <w:sz w:val="27"/>
                <w:szCs w:val="27"/>
                <w:lang w:val="fr-FR" w:eastAsia="en-US"/>
              </w:rPr>
              <w:t>K</w:t>
            </w:r>
            <w:r>
              <w:rPr>
                <w:rFonts w:eastAsia="Times New Roman"/>
                <w:color w:val="000000"/>
                <w:sz w:val="27"/>
                <w:szCs w:val="27"/>
                <w:lang w:val="fr-FR" w:eastAsia="en-US"/>
              </w:rPr>
              <w:t xml:space="preserve">arel Vissers (électricien) et </w:t>
            </w:r>
            <w:r>
              <w:rPr>
                <w:rFonts w:eastAsia="Times New Roman"/>
                <w:b/>
                <w:bCs/>
                <w:color w:val="000000"/>
                <w:sz w:val="27"/>
                <w:szCs w:val="27"/>
                <w:lang w:val="fr-FR" w:eastAsia="en-US"/>
              </w:rPr>
              <w:t>L</w:t>
            </w:r>
            <w:r>
              <w:rPr>
                <w:rFonts w:eastAsia="Times New Roman"/>
                <w:color w:val="000000"/>
                <w:sz w:val="27"/>
                <w:szCs w:val="27"/>
                <w:lang w:val="fr-FR" w:eastAsia="en-US"/>
              </w:rPr>
              <w:t>eo... (ébéniste)</w:t>
            </w:r>
          </w:p>
        </w:tc>
      </w:tr>
      <w:tr w:rsidR="00000000" w14:paraId="73AD1E2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09C833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K&amp;M</w:t>
            </w:r>
          </w:p>
          <w:p w14:paraId="6F63FCB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Korn et Macway</w:t>
            </w:r>
          </w:p>
          <w:p w14:paraId="69E23FA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Enceintes asservies. Voir aussi </w:t>
            </w:r>
            <w:hyperlink r:id="rId24" w:anchor="SV" w:history="1">
              <w:r>
                <w:rPr>
                  <w:rStyle w:val="Hyperlink"/>
                  <w:rFonts w:eastAsia="Times New Roman"/>
                  <w:sz w:val="27"/>
                  <w:szCs w:val="27"/>
                  <w:lang w:val="fr-FR" w:eastAsia="en-US"/>
                </w:rPr>
                <w:t>Servo-sound</w:t>
              </w:r>
            </w:hyperlink>
          </w:p>
          <w:p w14:paraId="27B202B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115 rue Defacqz Bruxelles</w:t>
            </w:r>
          </w:p>
          <w:p w14:paraId="731E7CF8" w14:textId="77777777" w:rsidR="00000000" w:rsidRDefault="00D4396A">
            <w:pPr>
              <w:spacing w:after="0" w:line="240" w:lineRule="auto"/>
              <w:rPr>
                <w:lang w:val="fr-FR" w:eastAsia="en-US"/>
              </w:rPr>
            </w:pPr>
          </w:p>
        </w:tc>
      </w:tr>
      <w:tr w:rsidR="00000000" w14:paraId="78447E5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36B3D0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KOLSTER BRANDES</w:t>
            </w:r>
          </w:p>
          <w:p w14:paraId="540FF9B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Handelsmerk van Bell Telephone</w:t>
            </w:r>
          </w:p>
          <w:p w14:paraId="03EB138F" w14:textId="77777777" w:rsidR="00000000" w:rsidRDefault="00D4396A">
            <w:pPr>
              <w:numPr>
                <w:ilvl w:val="2"/>
                <w:numId w:val="2"/>
              </w:numPr>
              <w:spacing w:before="100" w:beforeAutospacing="1" w:after="100" w:afterAutospacing="1" w:line="240" w:lineRule="auto"/>
              <w:ind w:left="1418" w:right="567"/>
              <w:rPr>
                <w:rStyle w:val="Hyperlink"/>
                <w:color w:val="000000"/>
                <w:u w:val="none"/>
              </w:rPr>
            </w:pPr>
            <w:r>
              <w:rPr>
                <w:rFonts w:eastAsia="Times New Roman"/>
                <w:color w:val="000000"/>
                <w:sz w:val="27"/>
                <w:szCs w:val="27"/>
                <w:lang w:eastAsia="en-US"/>
              </w:rPr>
              <w:t>Zie  </w:t>
            </w:r>
            <w:hyperlink r:id="rId25" w:anchor="RB" w:history="1">
              <w:r>
                <w:rPr>
                  <w:rStyle w:val="Hyperlink"/>
                  <w:rFonts w:eastAsia="Times New Roman"/>
                  <w:sz w:val="27"/>
                  <w:szCs w:val="27"/>
                  <w:lang w:eastAsia="en-US"/>
                </w:rPr>
                <w:t>Radiobell</w:t>
              </w:r>
            </w:hyperlink>
          </w:p>
          <w:p w14:paraId="6C5A0C05" w14:textId="77777777" w:rsidR="00000000" w:rsidRDefault="00D4396A">
            <w:pPr>
              <w:numPr>
                <w:ilvl w:val="2"/>
                <w:numId w:val="2"/>
              </w:numPr>
              <w:spacing w:before="100" w:beforeAutospacing="1" w:after="100" w:afterAutospacing="1" w:line="240" w:lineRule="auto"/>
              <w:ind w:left="1418" w:right="567"/>
            </w:pPr>
            <w:r>
              <w:rPr>
                <w:noProof/>
              </w:rPr>
              <mc:AlternateContent>
                <mc:Choice Requires="wps">
                  <w:drawing>
                    <wp:inline distT="0" distB="0" distL="0" distR="0" wp14:anchorId="4201E8C9" wp14:editId="5E4C426E">
                      <wp:extent cx="571500" cy="904875"/>
                      <wp:effectExtent l="0" t="0" r="0" b="0"/>
                      <wp:docPr id="27" name="Pictur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F3C48" id="Picture 27" o:spid="_x0000_s1026" style="width:4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" filled="f" stroked="f">
                      <o:lock v:ext="edit" aspectratio="t"/>
                      <w10:anchorlock/>
                    </v:rect>
                  </w:pict>
                </mc:Fallback>
              </mc:AlternateContent>
            </w:r>
          </w:p>
          <w:p w14:paraId="558C0910" w14:textId="77777777" w:rsidR="00000000" w:rsidRDefault="00D4396A">
            <w:pPr>
              <w:spacing w:after="0" w:line="240" w:lineRule="auto"/>
              <w:rPr>
                <w:lang w:val="fr-FR" w:eastAsia="en-US"/>
              </w:rPr>
            </w:pPr>
          </w:p>
        </w:tc>
      </w:tr>
      <w:tr w:rsidR="00000000" w14:paraId="4A087DC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6B0573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KRONE</w:t>
            </w:r>
          </w:p>
          <w:p w14:paraId="660E405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Autre marque de distribution de la SPRL De Vleeschauwer pour les téléviseurs</w:t>
            </w:r>
          </w:p>
          <w:p w14:paraId="4BC6B9A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26" w:anchor="STE" w:history="1">
              <w:r>
                <w:rPr>
                  <w:rStyle w:val="Hyperlink"/>
                  <w:rFonts w:eastAsia="Times New Roman"/>
                  <w:sz w:val="27"/>
                  <w:szCs w:val="27"/>
                  <w:lang w:eastAsia="en-US"/>
                </w:rPr>
                <w:t>Stella</w:t>
              </w:r>
            </w:hyperlink>
          </w:p>
          <w:p w14:paraId="21CCD4B2" w14:textId="77777777" w:rsidR="00000000" w:rsidRDefault="00D4396A">
            <w:pPr>
              <w:spacing w:after="0" w:line="240" w:lineRule="auto"/>
              <w:rPr>
                <w:lang w:val="fr-FR" w:eastAsia="en-US"/>
              </w:rPr>
            </w:pPr>
          </w:p>
        </w:tc>
      </w:tr>
      <w:tr w:rsidR="00000000" w14:paraId="7DC07C6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2CD9E8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Laboratoire Radioéléctrique de Liège, Noël et Boulle (1936-  )</w:t>
            </w:r>
          </w:p>
          <w:p w14:paraId="654737B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 (Alphonse Boulle &amp; Hubert Noël)</w:t>
            </w:r>
          </w:p>
          <w:p w14:paraId="783275A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le commerce et la </w:t>
            </w:r>
            <w:r>
              <w:rPr>
                <w:rFonts w:ascii="TimesNewRoman" w:eastAsiaTheme="minorHAnsi" w:hAnsi="TimesNewRoman" w:cs="TimesNewRoman"/>
                <w:sz w:val="24"/>
                <w:szCs w:val="24"/>
                <w:lang w:val="fr-FR" w:eastAsia="en-US"/>
              </w:rPr>
              <w:t>fabrication de tous appareils et accessoires se rapportant à la radio</w:t>
            </w:r>
          </w:p>
          <w:p w14:paraId="42D8444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Rue Saint-Léonard 60 te Luik</w:t>
            </w:r>
          </w:p>
        </w:tc>
      </w:tr>
      <w:tr w:rsidR="00000000" w14:paraId="2A7C9C3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C71A47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Laboratoires Sphynx (1927? – 1931?)</w:t>
            </w:r>
          </w:p>
          <w:p w14:paraId="0EBEEDF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des Echevins 47 Brussel</w:t>
            </w:r>
          </w:p>
          <w:p w14:paraId="4DBB6E2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Advertenties in Le Soir 1927 - 1931</w:t>
            </w:r>
          </w:p>
        </w:tc>
      </w:tr>
      <w:tr w:rsidR="00000000" w14:paraId="033F686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981B49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LABORATORIA (LABORATOIRES) VANDAMME           </w:t>
            </w:r>
            <w:r>
              <w:rPr>
                <w:rFonts w:eastAsia="Times New Roman"/>
                <w:b/>
                <w:bCs/>
                <w:color w:val="000000"/>
                <w:sz w:val="27"/>
                <w:szCs w:val="27"/>
                <w:lang w:eastAsia="en-US"/>
              </w:rPr>
              <w:t>(Vooroorlogs -              )</w:t>
            </w:r>
          </w:p>
          <w:p w14:paraId="4FFA9B3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hyperlink r:id="rId27" w:anchor="VAN" w:history="1">
              <w:r>
                <w:rPr>
                  <w:rStyle w:val="Hyperlink"/>
                  <w:rFonts w:eastAsia="Times New Roman"/>
                  <w:sz w:val="27"/>
                  <w:szCs w:val="27"/>
                  <w:lang w:eastAsia="en-US"/>
                </w:rPr>
                <w:t>Vandamme</w:t>
              </w:r>
            </w:hyperlink>
          </w:p>
          <w:p w14:paraId="5C215EF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amplis (en kit), appareils de mesure.</w:t>
            </w:r>
          </w:p>
          <w:p w14:paraId="0744858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28 Prins Leopoldstraat, Borgerhout (Antwerpen)</w:t>
            </w:r>
          </w:p>
          <w:p w14:paraId="6AC3E33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Même adresse que </w:t>
            </w:r>
            <w:hyperlink r:id="rId28" w:anchor="WY" w:history="1">
              <w:r>
                <w:rPr>
                  <w:rStyle w:val="Hyperlink"/>
                  <w:rFonts w:eastAsia="Times New Roman"/>
                  <w:sz w:val="27"/>
                  <w:szCs w:val="27"/>
                  <w:lang w:val="fr-FR" w:eastAsia="en-US"/>
                </w:rPr>
                <w:t>Wyca</w:t>
              </w:r>
            </w:hyperlink>
            <w:r>
              <w:rPr>
                <w:rFonts w:eastAsia="Times New Roman"/>
                <w:color w:val="000000"/>
                <w:sz w:val="27"/>
                <w:szCs w:val="27"/>
                <w:lang w:val="fr-FR" w:eastAsia="en-US"/>
              </w:rPr>
              <w:t> et </w:t>
            </w:r>
            <w:hyperlink r:id="rId29" w:anchor="SAV" w:history="1">
              <w:r>
                <w:rPr>
                  <w:rStyle w:val="Hyperlink"/>
                  <w:rFonts w:eastAsia="Times New Roman"/>
                  <w:sz w:val="27"/>
                  <w:szCs w:val="27"/>
                  <w:lang w:val="fr-FR" w:eastAsia="en-US"/>
                </w:rPr>
                <w:t>Savan Radio</w:t>
              </w:r>
            </w:hyperlink>
            <w:r>
              <w:rPr>
                <w:rFonts w:eastAsia="Times New Roman"/>
                <w:color w:val="000000"/>
                <w:sz w:val="27"/>
                <w:szCs w:val="27"/>
                <w:lang w:val="fr-FR" w:eastAsia="en-US"/>
              </w:rPr>
              <w:t>...</w:t>
            </w:r>
          </w:p>
          <w:p w14:paraId="77F16868" w14:textId="77777777" w:rsidR="00000000" w:rsidRDefault="00D4396A">
            <w:pPr>
              <w:spacing w:after="0" w:line="240" w:lineRule="auto"/>
              <w:rPr>
                <w:lang w:val="fr-FR" w:eastAsia="en-US"/>
              </w:rPr>
            </w:pPr>
          </w:p>
        </w:tc>
      </w:tr>
      <w:tr w:rsidR="00000000" w14:paraId="5DDC576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294EC6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LACORA (1939-     )</w:t>
            </w:r>
          </w:p>
          <w:p w14:paraId="163DA24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 (</w:t>
            </w:r>
            <w:r>
              <w:rPr>
                <w:rFonts w:ascii="TimesNewRoman" w:eastAsiaTheme="minorHAnsi" w:hAnsi="TimesNewRoman" w:cs="TimesNewRoman"/>
                <w:sz w:val="24"/>
                <w:szCs w:val="24"/>
                <w:lang w:val="fr-FR" w:eastAsia="en-US"/>
              </w:rPr>
              <w:t>Laboratoire de constructions Radio-électriques)</w:t>
            </w:r>
          </w:p>
          <w:p w14:paraId="5587687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la création, la fabrication, l’achat et la vente de tous appareils de radiophonie et de photographie</w:t>
            </w:r>
          </w:p>
          <w:p w14:paraId="46C0766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608C067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Importation des transformateurs-stabilitateurs Voltam</w:t>
            </w:r>
          </w:p>
          <w:p w14:paraId="76E0FF6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Avenue Daily 70 te Schaerbeek</w:t>
            </w:r>
          </w:p>
          <w:p w14:paraId="30B251F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129 rue </w:t>
            </w:r>
            <w:r>
              <w:rPr>
                <w:rFonts w:eastAsia="Times New Roman"/>
                <w:color w:val="000000"/>
                <w:sz w:val="27"/>
                <w:szCs w:val="27"/>
                <w:lang w:eastAsia="en-US"/>
              </w:rPr>
              <w:t>Rogier, Bruxelles (1949)</w:t>
            </w:r>
          </w:p>
          <w:p w14:paraId="43FFDBE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12, rue Jacques Raye, Bruxelles (1951)</w:t>
            </w:r>
          </w:p>
          <w:p w14:paraId="49A519D2" w14:textId="77777777" w:rsidR="00000000" w:rsidRDefault="00D4396A">
            <w:pPr>
              <w:spacing w:after="0" w:line="240" w:lineRule="auto"/>
              <w:rPr>
                <w:lang w:val="fr-FR" w:eastAsia="en-US"/>
              </w:rPr>
            </w:pPr>
          </w:p>
        </w:tc>
      </w:tr>
      <w:tr w:rsidR="00000000" w14:paraId="577BF84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91189D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Lafayette Radio Bruxelles (Vooroorlogs -                  )</w:t>
            </w:r>
          </w:p>
          <w:p w14:paraId="60E105B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 Glaser</w:t>
            </w:r>
          </w:p>
          <w:p w14:paraId="33A63CAA"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Rue du Midi 65 Brussel</w:t>
            </w:r>
          </w:p>
          <w:p w14:paraId="0B721C27"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Verkoop van Lafayette (USA)?</w:t>
            </w:r>
          </w:p>
          <w:p w14:paraId="33AEC834"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In annuaire du commerce vanaf 1939</w:t>
            </w:r>
          </w:p>
          <w:p w14:paraId="53434A08"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noProof/>
                <w:lang w:eastAsia="en-US"/>
              </w:rPr>
              <mc:AlternateContent>
                <mc:Choice Requires="wps">
                  <w:drawing>
                    <wp:inline distT="0" distB="0" distL="0" distR="0" wp14:anchorId="2E9D66E1" wp14:editId="6780954F">
                      <wp:extent cx="1933575" cy="1524000"/>
                      <wp:effectExtent l="0" t="0" r="0" b="0"/>
                      <wp:docPr id="26" name="Pictur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357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2F42C" id="Picture 25" o:spid="_x0000_s1026" style="width:152.2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eE2gEAAKADAAAOAAAAZHJzL2Uyb0RvYy54bWysU9tu2zAMfR+wfxD0vthOk3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" filled="f" stroked="f">
                      <o:lock v:ext="edit" aspectratio="t"/>
                      <w10:anchorlock/>
                    </v:rect>
                  </w:pict>
                </mc:Fallback>
              </mc:AlternateContent>
            </w:r>
            <w:r>
              <w:rPr>
                <w:noProof/>
                <w:lang w:eastAsia="en-US"/>
              </w:rPr>
              <w:t xml:space="preserve"> </w:t>
            </w:r>
            <w:r>
              <w:rPr>
                <w:noProof/>
                <w:lang w:eastAsia="en-US"/>
              </w:rPr>
              <mc:AlternateContent>
                <mc:Choice Requires="wps">
                  <w:drawing>
                    <wp:inline distT="0" distB="0" distL="0" distR="0" wp14:anchorId="4AECF428" wp14:editId="7F5F710D">
                      <wp:extent cx="2238375" cy="1104900"/>
                      <wp:effectExtent l="0" t="0" r="0" b="0"/>
                      <wp:docPr id="25" name="Pictur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8375"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A552B" id="Picture 26" o:spid="_x0000_s1026" style="width:176.2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" filled="f" stroked="f">
                      <o:lock v:ext="edit" aspectratio="t"/>
                      <w10:anchorlock/>
                    </v:rect>
                  </w:pict>
                </mc:Fallback>
              </mc:AlternateContent>
            </w:r>
          </w:p>
        </w:tc>
      </w:tr>
      <w:tr w:rsidR="00000000" w14:paraId="790E7D4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9EFF6A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Lafayette Radio Charleroi (1938-            )</w:t>
            </w:r>
          </w:p>
          <w:p w14:paraId="15D58BF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B.v.b.a.</w:t>
            </w:r>
          </w:p>
          <w:p w14:paraId="3C66E71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l’achat, la vente, l’étude, la représentation, la construction d’appareils et de matériel de radio e</w:t>
            </w:r>
            <w:r>
              <w:rPr>
                <w:rFonts w:ascii="TimesNewRoman" w:eastAsiaTheme="minorHAnsi" w:hAnsi="TimesNewRoman" w:cs="TimesNewRoman"/>
                <w:sz w:val="24"/>
                <w:szCs w:val="24"/>
                <w:lang w:val="fr-FR" w:eastAsia="en-US"/>
              </w:rPr>
              <w:t>t d’électricité et d’accessoires</w:t>
            </w:r>
          </w:p>
          <w:p w14:paraId="52BBE97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Boulevard Paul Janson 21 Charleroi</w:t>
            </w:r>
          </w:p>
          <w:p w14:paraId="0DF970F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Anno 2021 bestaat Lafayette Radio nog steeds op hetzelfde adres, huisnummer 19.. Men verkoopt elektrische componenten en materialen</w:t>
            </w:r>
          </w:p>
          <w:p w14:paraId="356EDC8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  </w:t>
            </w:r>
          </w:p>
        </w:tc>
      </w:tr>
      <w:tr w:rsidR="00000000" w14:paraId="59A76EE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BEA12D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L’appareillage Radiophonique et Electrique Industriel”, Guilbert, Lupant &amp; Co. (1936-           )</w:t>
            </w:r>
          </w:p>
          <w:p w14:paraId="1DE2C07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 (Guilbert Franz en LUPANT Pierre-Joseph)</w:t>
            </w:r>
          </w:p>
          <w:p w14:paraId="1EFE6BB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fabrication et réparation </w:t>
            </w:r>
            <w:r>
              <w:rPr>
                <w:rFonts w:ascii="TimesNewRoman" w:eastAsiaTheme="minorHAnsi" w:hAnsi="TimesNewRoman" w:cs="TimesNewRoman"/>
                <w:sz w:val="24"/>
                <w:szCs w:val="24"/>
                <w:lang w:val="fr-FR" w:eastAsia="en-US"/>
              </w:rPr>
              <w:t>des appareils de radiophonie et….</w:t>
            </w:r>
          </w:p>
          <w:p w14:paraId="21767D0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du Japon 32 te Ukkel</w:t>
            </w:r>
          </w:p>
        </w:tc>
      </w:tr>
      <w:tr w:rsidR="00000000" w14:paraId="4232E00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7575DD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LA RADIOPHONIE BELGE (1924- </w:t>
            </w:r>
          </w:p>
          <w:p w14:paraId="3DB75EC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Coopérative La Radiophonie Belge, messieurs Cantillon et Verstraete.</w:t>
            </w:r>
          </w:p>
          <w:p w14:paraId="3EBC3DE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«Zenette» et "Le Canari", montages Varley</w:t>
            </w:r>
          </w:p>
          <w:p w14:paraId="569EBA0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Importation du matériel des </w:t>
            </w:r>
            <w:r>
              <w:rPr>
                <w:rFonts w:eastAsia="Times New Roman"/>
                <w:color w:val="000000"/>
                <w:sz w:val="27"/>
                <w:szCs w:val="27"/>
                <w:lang w:val="fr-FR" w:eastAsia="en-US"/>
              </w:rPr>
              <w:t>marques Zenith, Perpetuum-Ebner, Plessey, Bulgin, Williamson.</w:t>
            </w:r>
          </w:p>
          <w:p w14:paraId="2254725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Madeleine 15, Brussel</w:t>
            </w:r>
          </w:p>
          <w:p w14:paraId="1CB369D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Ruse Van Helmont 23-25 Brussel</w:t>
            </w:r>
          </w:p>
          <w:p w14:paraId="29F04F1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53 rue du Poinçon, Bruxelles (années 30)</w:t>
            </w:r>
          </w:p>
          <w:p w14:paraId="031649F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 rue Mignon, Bruxelles</w:t>
            </w:r>
          </w:p>
          <w:p w14:paraId="091F8BA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67 boulevard Lemonnier, Bruxelles</w:t>
            </w:r>
          </w:p>
          <w:p w14:paraId="1A3E3F9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9 rue de Woeringen</w:t>
            </w:r>
            <w:r>
              <w:rPr>
                <w:rFonts w:eastAsia="Times New Roman"/>
                <w:color w:val="000000"/>
                <w:sz w:val="27"/>
                <w:szCs w:val="27"/>
                <w:lang w:val="fr-FR" w:eastAsia="en-US"/>
              </w:rPr>
              <w:t>, Bruxelles (après guerre, 1951, 1968)</w:t>
            </w:r>
          </w:p>
          <w:p w14:paraId="611B841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recl "La Radio-Industrie", 1933.</w:t>
            </w:r>
          </w:p>
          <w:p w14:paraId="77A6CF3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Catalogus 1936 in mijn bezit – Radio Belga</w:t>
            </w:r>
          </w:p>
          <w:p w14:paraId="556942C2"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4F36290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4C90DF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LA RADIOPHONIE DE WANDRE ET GENIS (1923-          )</w:t>
            </w:r>
          </w:p>
          <w:p w14:paraId="202970A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 </w:t>
            </w:r>
          </w:p>
          <w:p w14:paraId="70D3B22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46642D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Leon Mignonstraat 18, Brussel</w:t>
            </w:r>
          </w:p>
          <w:p w14:paraId="621EB5ED"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1BE0628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BD1BD6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L’AUTOMATIC </w:t>
            </w:r>
            <w:r>
              <w:rPr>
                <w:rFonts w:eastAsia="Times New Roman"/>
                <w:b/>
                <w:bCs/>
                <w:color w:val="000000"/>
                <w:sz w:val="27"/>
                <w:szCs w:val="27"/>
                <w:lang w:eastAsia="en-US"/>
              </w:rPr>
              <w:t>(toestel 4 lampen) merk?</w:t>
            </w:r>
          </w:p>
          <w:p w14:paraId="685BDE8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Van 31/12/1927 in advertentie Het Belfort 31/12/1927 tot 21/06/1930 -&gt; vraagt demonstratie aan J. Vermander, (eerst St-Janstraat 14 daarna Steenstraat Brugge</w:t>
            </w:r>
          </w:p>
          <w:p w14:paraId="2775A1A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Niet geweten of J. Vermander </w:t>
            </w:r>
            <w:r>
              <w:rPr>
                <w:rFonts w:eastAsia="Times New Roman"/>
                <w:color w:val="000000"/>
                <w:sz w:val="27"/>
                <w:szCs w:val="27"/>
                <w:lang w:eastAsia="en-US"/>
              </w:rPr>
              <w:t xml:space="preserve">fabrikant of verkoper is van dit model. </w:t>
            </w:r>
          </w:p>
          <w:p w14:paraId="66C7B37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J. Vermander verkoopt later diverse merken, waaronder Philips en SBR</w:t>
            </w:r>
          </w:p>
          <w:p w14:paraId="163C219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0B810DB7" wp14:editId="70F7E10C">
                      <wp:extent cx="1657350" cy="1219200"/>
                      <wp:effectExtent l="0" t="0" r="0" b="0"/>
                      <wp:docPr id="24" name="Pict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735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7D9D0" id="Picture 3" o:spid="_x0000_s1026" style="width:130.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" filled="f" stroked="f">
                      <o:lock v:ext="edit" aspectratio="t"/>
                      <w10:anchorlock/>
                    </v:rect>
                  </w:pict>
                </mc:Fallback>
              </mc:AlternateContent>
            </w:r>
          </w:p>
        </w:tc>
      </w:tr>
      <w:tr w:rsidR="00000000" w14:paraId="3061BDD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A30F7B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LA VOIX D'OR (1933 - </w:t>
            </w:r>
          </w:p>
          <w:p w14:paraId="139BE81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Zie </w:t>
            </w:r>
            <w:r>
              <w:rPr>
                <w:rFonts w:eastAsia="Times New Roman"/>
                <w:b/>
                <w:bCs/>
                <w:color w:val="000000"/>
                <w:sz w:val="27"/>
                <w:szCs w:val="27"/>
                <w:lang w:eastAsia="en-US"/>
              </w:rPr>
              <w:t>J. Van Achter</w:t>
            </w:r>
          </w:p>
          <w:p w14:paraId="5F22C40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708172B5" wp14:editId="311A7294">
                      <wp:extent cx="1400175" cy="1038225"/>
                      <wp:effectExtent l="0" t="0" r="0" b="0"/>
                      <wp:docPr id="23" name="Pictur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103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0CAAA" id="Picture 24" o:spid="_x0000_s1026" style="width:110.2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" filled="f" stroked="f">
                      <o:lock v:ext="edit" aspectratio="t"/>
                      <w10:anchorlock/>
                    </v:rect>
                  </w:pict>
                </mc:Fallback>
              </mc:AlternateContent>
            </w:r>
          </w:p>
          <w:p w14:paraId="53C7BB1A" w14:textId="77777777" w:rsidR="00000000" w:rsidRDefault="00D4396A">
            <w:pPr>
              <w:spacing w:after="0" w:line="240" w:lineRule="auto"/>
              <w:rPr>
                <w:lang w:val="fr-FR" w:eastAsia="en-US"/>
              </w:rPr>
            </w:pPr>
          </w:p>
        </w:tc>
      </w:tr>
      <w:tr w:rsidR="00000000" w14:paraId="586AD53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0BDDD4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LE BELGE (jaren 20 -)  </w:t>
            </w:r>
          </w:p>
          <w:p w14:paraId="7EDF527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Kristalontvanger</w:t>
            </w:r>
          </w:p>
        </w:tc>
      </w:tr>
      <w:tr w:rsidR="00000000" w14:paraId="64C4E93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581F40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LEODYNE</w:t>
            </w:r>
          </w:p>
          <w:p w14:paraId="357C472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Leon Thielemans</w:t>
            </w:r>
          </w:p>
          <w:p w14:paraId="7BC17D8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48F8806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244 Koniginnelaan, Laken (Laeken)</w:t>
            </w:r>
          </w:p>
          <w:p w14:paraId="0062AE49" w14:textId="77777777" w:rsidR="00000000" w:rsidRDefault="00D4396A">
            <w:pPr>
              <w:spacing w:after="0" w:line="240" w:lineRule="auto"/>
              <w:rPr>
                <w:lang w:val="fr-FR" w:eastAsia="en-US"/>
              </w:rPr>
            </w:pPr>
          </w:p>
        </w:tc>
      </w:tr>
      <w:tr w:rsidR="00000000" w14:paraId="04563F0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133630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LES CONSTRUCTIONS RADIOELECTRIQUES TUNER  (Vooroorlogs -              )</w:t>
            </w:r>
          </w:p>
          <w:p w14:paraId="5B6BFF4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 (Ingenieur R. VINTRIN</w:t>
            </w:r>
          </w:p>
          <w:p w14:paraId="592D35E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367A13C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Rue Augustin Delporte 90, Brussel</w:t>
            </w:r>
          </w:p>
        </w:tc>
      </w:tr>
      <w:tr w:rsidR="00000000" w14:paraId="17A2391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BBC685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LEURIN</w:t>
            </w:r>
          </w:p>
          <w:p w14:paraId="05FC0DC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Was zetelfabrikant</w:t>
            </w:r>
          </w:p>
          <w:p w14:paraId="31A85C7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121 Ch. De Waterloo Brussel</w:t>
            </w:r>
          </w:p>
          <w:p w14:paraId="22F0E3C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28 Place Fontainas Brussel</w:t>
            </w:r>
          </w:p>
          <w:p w14:paraId="0E6018C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Pourquoi Pas,  </w:t>
            </w:r>
            <w:r>
              <w:rPr>
                <w:rFonts w:eastAsia="Times New Roman"/>
                <w:color w:val="000000"/>
                <w:sz w:val="27"/>
                <w:szCs w:val="27"/>
                <w:lang w:val="fr-FR" w:eastAsia="en-US"/>
              </w:rPr>
              <w:t>21/12/1934, nr 1064 -&gt; Une radio pour rien dans un fauteuil LEURIN, nouvelle combinaison sensationelle le « fauteuil-radio » depuis 1.195 fr. , prend toutes stations, moins cher qu’un poste de T.S.F., deux ans de garantie</w:t>
            </w:r>
          </w:p>
        </w:tc>
      </w:tr>
      <w:tr w:rsidR="00000000" w14:paraId="094DC72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575222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LIBERTY VOICE</w:t>
            </w:r>
          </w:p>
          <w:p w14:paraId="39AC73E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Liberty Voice Radio</w:t>
            </w:r>
            <w:r>
              <w:rPr>
                <w:rFonts w:eastAsia="Times New Roman"/>
                <w:color w:val="000000"/>
                <w:sz w:val="27"/>
                <w:szCs w:val="27"/>
                <w:lang w:val="fr-FR" w:eastAsia="en-US"/>
              </w:rPr>
              <w:t xml:space="preserve"> / Etablissements Express-Radio</w:t>
            </w:r>
          </w:p>
          <w:p w14:paraId="27E8670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19C52AC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259 Avenue Van Volxem, Bruxelles (1948)</w:t>
            </w:r>
          </w:p>
          <w:p w14:paraId="3C0790E0" w14:textId="77777777" w:rsidR="00000000" w:rsidRDefault="00D4396A">
            <w:pPr>
              <w:spacing w:after="0" w:line="240" w:lineRule="auto"/>
              <w:rPr>
                <w:lang w:val="fr-FR" w:eastAsia="en-US"/>
              </w:rPr>
            </w:pPr>
          </w:p>
        </w:tc>
      </w:tr>
      <w:tr w:rsidR="00000000" w14:paraId="45FD592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7DD0A1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LIBERTY-RADIO</w:t>
            </w:r>
          </w:p>
          <w:p w14:paraId="45D8EAA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Henri d'Heedene</w:t>
            </w:r>
          </w:p>
          <w:p w14:paraId="2DAFABE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(de 1943 à 1958).</w:t>
            </w:r>
          </w:p>
          <w:p w14:paraId="47630B4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Torhout</w:t>
            </w:r>
          </w:p>
          <w:p w14:paraId="3DB4390C" w14:textId="77777777" w:rsidR="00000000" w:rsidRDefault="00D4396A">
            <w:pPr>
              <w:spacing w:after="0" w:line="240" w:lineRule="auto"/>
              <w:rPr>
                <w:lang w:val="fr-FR" w:eastAsia="en-US"/>
              </w:rPr>
            </w:pPr>
          </w:p>
        </w:tc>
      </w:tr>
      <w:tr w:rsidR="00000000" w14:paraId="2D3C93B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352E8B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LIRR BELGE (1910?-            )</w:t>
            </w:r>
          </w:p>
          <w:p w14:paraId="3EB5A3D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LIRR werd gesticht in 1910 -&gt; waar??</w:t>
            </w:r>
          </w:p>
          <w:p w14:paraId="595C661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Les Ingénieurs Radios Réunis</w:t>
            </w:r>
          </w:p>
          <w:p w14:paraId="48C6915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Parijs, Alger en Luik</w:t>
            </w:r>
          </w:p>
          <w:p w14:paraId="04C3C8C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Luik werd een nieuwe favriek gebouwd voor LIRR Belge</w:t>
            </w:r>
          </w:p>
          <w:p w14:paraId="65F91C0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Zetel voor LIRR Belge Boulevard d’Avroy 13 Luik</w:t>
            </w:r>
          </w:p>
          <w:p w14:paraId="20B628A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Fabriek Quai du Barbou 4 Luik. </w:t>
            </w:r>
          </w:p>
          <w:p w14:paraId="0742EAF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10 modellen in 1939</w:t>
            </w:r>
          </w:p>
        </w:tc>
      </w:tr>
      <w:tr w:rsidR="00000000" w14:paraId="45E1A9D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7FCB89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LORENZ (vooroorlogs)</w:t>
            </w:r>
          </w:p>
          <w:p w14:paraId="0542472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toestel(len) op radiomuse</w:t>
            </w:r>
            <w:r>
              <w:rPr>
                <w:rFonts w:eastAsia="Times New Roman"/>
                <w:color w:val="000000"/>
                <w:sz w:val="27"/>
                <w:szCs w:val="27"/>
                <w:lang w:eastAsia="en-US"/>
              </w:rPr>
              <w:t>um.org</w:t>
            </w:r>
          </w:p>
          <w:p w14:paraId="5AB09C4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Antwerpen</w:t>
            </w:r>
          </w:p>
          <w:p w14:paraId="4467317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5EAA7619" wp14:editId="4C819138">
                      <wp:extent cx="1085850" cy="666750"/>
                      <wp:effectExtent l="0" t="0" r="0" b="0"/>
                      <wp:docPr id="22" name="Pictur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58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4FD11" id="Picture 23" o:spid="_x0000_s1026" style="width:85.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" filled="f" stroked="f">
                      <o:lock v:ext="edit" aspectratio="t"/>
                      <w10:anchorlock/>
                    </v:rect>
                  </w:pict>
                </mc:Fallback>
              </mc:AlternateContent>
            </w:r>
          </w:p>
        </w:tc>
      </w:tr>
      <w:tr w:rsidR="00000000" w14:paraId="49F4FC3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D3DE13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LRB</w:t>
            </w:r>
          </w:p>
        </w:tc>
      </w:tr>
      <w:tr w:rsidR="00000000" w14:paraId="3C2580C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67C23D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L.R.E.</w:t>
            </w:r>
          </w:p>
          <w:p w14:paraId="7377DDD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Laboratoires Radio - Electriques (L.R.E.)</w:t>
            </w:r>
          </w:p>
          <w:p w14:paraId="5886B98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30" w:anchor="craft" w:history="1">
              <w:r>
                <w:rPr>
                  <w:rStyle w:val="Hyperlink"/>
                  <w:rFonts w:eastAsia="Times New Roman"/>
                  <w:sz w:val="27"/>
                  <w:szCs w:val="27"/>
                  <w:lang w:eastAsia="en-US"/>
                </w:rPr>
                <w:t>CRAFT</w:t>
              </w:r>
            </w:hyperlink>
          </w:p>
          <w:p w14:paraId="43876474" w14:textId="77777777" w:rsidR="00000000" w:rsidRDefault="00D4396A">
            <w:pPr>
              <w:spacing w:after="0" w:line="240" w:lineRule="auto"/>
              <w:rPr>
                <w:lang w:val="fr-FR" w:eastAsia="en-US"/>
              </w:rPr>
            </w:pPr>
          </w:p>
        </w:tc>
      </w:tr>
      <w:tr w:rsidR="00000000" w14:paraId="486CA86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5C9DC1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LUC</w:t>
            </w:r>
          </w:p>
          <w:p w14:paraId="2C0DF02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LUC</w:t>
            </w:r>
          </w:p>
          <w:p w14:paraId="2DC28A5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1B420FB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 Abdijstraat, Kiel (Antwerpen)</w:t>
            </w:r>
          </w:p>
          <w:p w14:paraId="5061865E" w14:textId="77777777" w:rsidR="00000000" w:rsidRDefault="00D4396A">
            <w:pPr>
              <w:spacing w:after="0" w:line="240" w:lineRule="auto"/>
              <w:rPr>
                <w:lang w:val="fr-FR" w:eastAsia="en-US"/>
              </w:rPr>
            </w:pPr>
          </w:p>
        </w:tc>
      </w:tr>
      <w:tr w:rsidR="00000000" w14:paraId="7129EE4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B85529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LUMOPHONE</w:t>
            </w:r>
          </w:p>
          <w:p w14:paraId="14BEE05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Lumophone</w:t>
            </w:r>
          </w:p>
          <w:p w14:paraId="79B085B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0407058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85 rue de Fiennes, Bruxelles (1932)</w:t>
            </w:r>
          </w:p>
          <w:p w14:paraId="1C6C586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Zie ook </w:t>
            </w:r>
            <w:r>
              <w:rPr>
                <w:rFonts w:eastAsia="Times New Roman"/>
                <w:b/>
                <w:bCs/>
                <w:color w:val="000000"/>
                <w:sz w:val="27"/>
                <w:szCs w:val="27"/>
                <w:lang w:eastAsia="en-US"/>
              </w:rPr>
              <w:t>RADIO INDUSTRIE BELGE</w:t>
            </w:r>
          </w:p>
          <w:p w14:paraId="03871B2B" w14:textId="77777777" w:rsidR="00000000" w:rsidRDefault="00D4396A">
            <w:pPr>
              <w:spacing w:after="0" w:line="240" w:lineRule="auto"/>
              <w:rPr>
                <w:lang w:eastAsia="en-US"/>
              </w:rPr>
            </w:pPr>
          </w:p>
        </w:tc>
      </w:tr>
      <w:tr w:rsidR="00000000" w14:paraId="4230DCE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0A5FED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MACQ (1930 -                      )</w:t>
            </w:r>
          </w:p>
          <w:p w14:paraId="2B2E660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Macq</w:t>
            </w:r>
          </w:p>
          <w:p w14:paraId="2E0D185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(avant-guerre), matériel de mesure et automation.</w:t>
            </w:r>
          </w:p>
          <w:p w14:paraId="476BE73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87 Avenue de la Constitution, Ganshoren</w:t>
            </w:r>
          </w:p>
          <w:p w14:paraId="1191535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Verdeeld door: Radio-City (1933-1935)</w:t>
            </w:r>
          </w:p>
          <w:p w14:paraId="0F36F2D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r>
              <w:rPr>
                <w:rFonts w:ascii="TimesNewRoman" w:eastAsiaTheme="minorHAnsi" w:hAnsi="TimesNewRoman" w:cs="TimesNewRoman"/>
                <w:sz w:val="24"/>
                <w:szCs w:val="24"/>
                <w:lang w:eastAsia="en-US"/>
              </w:rPr>
              <w:t xml:space="preserve"> co-eigenaars E. Oeyen </w:t>
            </w:r>
            <w:r>
              <w:rPr>
                <w:rFonts w:ascii="TimesNewRoman" w:eastAsiaTheme="minorHAnsi" w:hAnsi="TimesNewRoman" w:cs="TimesNewRoman"/>
                <w:sz w:val="24"/>
                <w:szCs w:val="24"/>
                <w:lang w:eastAsia="en-US"/>
              </w:rPr>
              <w:t>en Clément Macq)</w:t>
            </w:r>
          </w:p>
          <w:p w14:paraId="4A0F11D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Avenue de la toison d’Or 17a, Elsene</w:t>
            </w:r>
          </w:p>
          <w:p w14:paraId="3F2B9ED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 xml:space="preserve">Betrokken bij de stichting waren: </w:t>
            </w:r>
            <w:r>
              <w:rPr>
                <w:rFonts w:ascii="TimesNewRoman" w:eastAsiaTheme="minorHAnsi" w:hAnsi="TimesNewRoman" w:cs="TimesNewRoman"/>
                <w:b/>
                <w:bCs/>
                <w:sz w:val="24"/>
                <w:szCs w:val="24"/>
                <w:lang w:eastAsia="en-US"/>
              </w:rPr>
              <w:t>de Société Coöperatieve Radio-Synthese</w:t>
            </w:r>
            <w:r>
              <w:rPr>
                <w:rFonts w:ascii="TimesNewRoman" w:eastAsiaTheme="minorHAnsi" w:hAnsi="TimesNewRoman" w:cs="TimesNewRoman"/>
                <w:sz w:val="24"/>
                <w:szCs w:val="24"/>
                <w:lang w:eastAsia="en-US"/>
              </w:rPr>
              <w:t xml:space="preserve"> (Brussel) (Clément Macq)</w:t>
            </w:r>
          </w:p>
          <w:p w14:paraId="0778CFF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Gebouwd door: RADIO-SYNTHESE (1927-     )</w:t>
            </w:r>
          </w:p>
          <w:p w14:paraId="40CEB28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Begonnen als Laboratoires et ateliers Clement Macq (1927-1930)</w:t>
            </w:r>
            <w:r>
              <w:rPr>
                <w:rFonts w:eastAsia="Times New Roman"/>
                <w:b/>
                <w:bCs/>
                <w:color w:val="000000"/>
                <w:sz w:val="27"/>
                <w:szCs w:val="27"/>
                <w:lang w:val="fr-FR" w:eastAsia="en-US"/>
              </w:rPr>
              <w:t xml:space="preserve"> Vanaf 1930 Radio-Synthese</w:t>
            </w:r>
          </w:p>
          <w:p w14:paraId="54A4050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Coopérative </w:t>
            </w:r>
            <w:hyperlink r:id="rId31" w:anchor="M" w:history="1">
              <w:r>
                <w:rPr>
                  <w:rStyle w:val="Hyperlink"/>
                  <w:rFonts w:eastAsia="Times New Roman"/>
                  <w:sz w:val="27"/>
                  <w:szCs w:val="27"/>
                  <w:lang w:val="fr-FR" w:eastAsia="en-US"/>
                </w:rPr>
                <w:t>(M. Clément Macq)</w:t>
              </w:r>
            </w:hyperlink>
            <w:r>
              <w:rPr>
                <w:rStyle w:val="Hyperlink"/>
                <w:rFonts w:eastAsia="Times New Roman"/>
                <w:sz w:val="27"/>
                <w:szCs w:val="27"/>
                <w:lang w:val="fr-FR" w:eastAsia="en-US"/>
              </w:rPr>
              <w:t xml:space="preserve"> </w:t>
            </w:r>
          </w:p>
          <w:p w14:paraId="33613CB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Construction scientifique de matériel de radiophonie</w:t>
            </w:r>
          </w:p>
          <w:p w14:paraId="34636FF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 xml:space="preserve">87 Avenue de la Constitution, Ganshoren. </w:t>
            </w:r>
            <w:r>
              <w:rPr>
                <w:rFonts w:eastAsia="Times New Roman"/>
                <w:color w:val="000000"/>
                <w:sz w:val="27"/>
                <w:szCs w:val="27"/>
                <w:lang w:eastAsia="en-US"/>
              </w:rPr>
              <w:t>(1936)</w:t>
            </w:r>
          </w:p>
          <w:p w14:paraId="65CBC3C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De radio-ontvangers droegen de naam "C. Macq", met daaronder "Radio-Synthèse Bruxelles" /</w:t>
            </w:r>
            <w:r>
              <w:rPr>
                <w:lang w:eastAsia="en-US"/>
              </w:rPr>
              <w:tab/>
            </w:r>
          </w:p>
          <w:p w14:paraId="55238496" w14:textId="77777777" w:rsidR="00000000" w:rsidRDefault="00D4396A">
            <w:pPr>
              <w:spacing w:before="100" w:beforeAutospacing="1" w:after="100" w:afterAutospacing="1" w:line="240" w:lineRule="auto"/>
              <w:ind w:right="567"/>
              <w:jc w:val="center"/>
              <w:rPr>
                <w:rFonts w:eastAsia="Times New Roman"/>
                <w:b/>
                <w:bCs/>
                <w:color w:val="000000"/>
                <w:sz w:val="27"/>
                <w:szCs w:val="27"/>
                <w:lang w:eastAsia="en-US"/>
              </w:rPr>
            </w:pPr>
            <w:r>
              <w:rPr>
                <w:noProof/>
                <w:lang w:eastAsia="en-US"/>
              </w:rPr>
              <mc:AlternateContent>
                <mc:Choice Requires="wps">
                  <w:drawing>
                    <wp:inline distT="0" distB="0" distL="0" distR="0" wp14:anchorId="21AD0004" wp14:editId="04E657CC">
                      <wp:extent cx="2390775" cy="1266825"/>
                      <wp:effectExtent l="0" t="0" r="0" b="0"/>
                      <wp:docPr id="21" name="Pictur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077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AEF6C" id="Picture 10" o:spid="_x0000_s1026" style="width:188.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" filled="f" stroked="f">
                      <o:lock v:ext="edit" aspectratio="t"/>
                      <w10:anchorlock/>
                    </v:rect>
                  </w:pict>
                </mc:Fallback>
              </mc:AlternateContent>
            </w:r>
          </w:p>
          <w:p w14:paraId="4EA244A9" w14:textId="77777777" w:rsidR="00000000" w:rsidRDefault="00D4396A">
            <w:pPr>
              <w:spacing w:before="100" w:beforeAutospacing="1" w:after="100" w:afterAutospacing="1" w:line="240" w:lineRule="auto"/>
              <w:ind w:right="567"/>
              <w:jc w:val="center"/>
              <w:rPr>
                <w:rFonts w:eastAsia="Times New Roman"/>
                <w:b/>
                <w:bCs/>
                <w:color w:val="000000"/>
                <w:sz w:val="27"/>
                <w:szCs w:val="27"/>
                <w:lang w:eastAsia="en-US"/>
              </w:rPr>
            </w:pPr>
          </w:p>
        </w:tc>
      </w:tr>
      <w:tr w:rsidR="00000000" w14:paraId="39EA894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796D3F8"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eastAsia="en-US"/>
              </w:rPr>
            </w:pPr>
            <w:r>
              <w:rPr>
                <w:rFonts w:eastAsia="Times New Roman"/>
                <w:b/>
                <w:bCs/>
                <w:color w:val="000000"/>
                <w:sz w:val="27"/>
                <w:szCs w:val="27"/>
                <w:lang w:eastAsia="en-US"/>
              </w:rPr>
              <w:t>MAGESTIC</w:t>
            </w:r>
          </w:p>
          <w:p w14:paraId="204EB354" w14:textId="77777777" w:rsidR="00000000" w:rsidRDefault="00D4396A">
            <w:pPr>
              <w:numPr>
                <w:ilvl w:val="2"/>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Geen gegevens (Bruno Brasseur)</w:t>
            </w:r>
          </w:p>
          <w:p w14:paraId="0642560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Er bestaat een MAGESTIC (Barcelona) en een MAJESTIC (VS)</w:t>
            </w:r>
          </w:p>
        </w:tc>
      </w:tr>
      <w:tr w:rsidR="00000000" w14:paraId="29C5C64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5A160F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MAGNETIC</w:t>
            </w:r>
          </w:p>
          <w:p w14:paraId="4B123E2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G.S.L. Magnetic, Monsieur Gaston Saive</w:t>
            </w:r>
          </w:p>
          <w:p w14:paraId="15E6FDD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59A5DAC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34, boulevard d'Avroy, Liege (années 50)</w:t>
            </w:r>
          </w:p>
          <w:p w14:paraId="4AC6054A" w14:textId="77777777" w:rsidR="00000000" w:rsidRDefault="00D4396A">
            <w:pPr>
              <w:spacing w:after="0" w:line="240" w:lineRule="auto"/>
              <w:rPr>
                <w:lang w:val="fr-FR" w:eastAsia="en-US"/>
              </w:rPr>
            </w:pPr>
          </w:p>
        </w:tc>
      </w:tr>
      <w:tr w:rsidR="00000000" w14:paraId="2E2D5CE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354FFF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MANESSE</w:t>
            </w:r>
          </w:p>
          <w:p w14:paraId="0EED777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Constructions radio-</w:t>
            </w:r>
            <w:r>
              <w:rPr>
                <w:rFonts w:eastAsia="Times New Roman"/>
                <w:color w:val="000000"/>
                <w:sz w:val="27"/>
                <w:szCs w:val="27"/>
                <w:lang w:eastAsia="en-US"/>
              </w:rPr>
              <w:t>électriques Manesse</w:t>
            </w:r>
          </w:p>
          <w:p w14:paraId="470CA89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4BAC373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58 boulevard Gustave Callier, Gand / 58 Gustavecallierlaan, Gent</w:t>
            </w:r>
          </w:p>
          <w:p w14:paraId="28D01A9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13C2E562" wp14:editId="36E6A3E3">
                      <wp:extent cx="1914525" cy="1447800"/>
                      <wp:effectExtent l="0" t="0" r="0" b="0"/>
                      <wp:docPr id="20" name="Pictur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4525"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FC9D0" id="Picture 22" o:spid="_x0000_s1026" style="width:150.7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" filled="f" stroked="f">
                      <o:lock v:ext="edit" aspectratio="t"/>
                      <w10:anchorlock/>
                    </v:rect>
                  </w:pict>
                </mc:Fallback>
              </mc:AlternateContent>
            </w:r>
          </w:p>
          <w:p w14:paraId="52980CBC" w14:textId="77777777" w:rsidR="00000000" w:rsidRDefault="00D4396A">
            <w:pPr>
              <w:spacing w:after="0" w:line="240" w:lineRule="auto"/>
              <w:rPr>
                <w:lang w:val="fr-FR" w:eastAsia="en-US"/>
              </w:rPr>
            </w:pPr>
          </w:p>
        </w:tc>
      </w:tr>
      <w:tr w:rsidR="00000000" w14:paraId="4B28BEA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D51737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MANUDAX (1937 -      )</w:t>
            </w:r>
          </w:p>
          <w:p w14:paraId="58C67D0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B.v.b.a.</w:t>
            </w:r>
          </w:p>
          <w:p w14:paraId="51B6901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Radio-onderdelen zoals o.a. luidsprekers </w:t>
            </w:r>
          </w:p>
          <w:p w14:paraId="63C29E7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Rue Père Eudore Devroy 74-76 te St.-Pieters-Woluwe</w:t>
            </w:r>
          </w:p>
          <w:p w14:paraId="3C4537F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18 rue Max Roos, Bruxelles</w:t>
            </w:r>
          </w:p>
          <w:p w14:paraId="468082DA" w14:textId="77777777" w:rsidR="00000000" w:rsidRDefault="00D4396A">
            <w:pPr>
              <w:spacing w:after="0" w:line="240" w:lineRule="auto"/>
              <w:rPr>
                <w:lang w:val="fr-FR" w:eastAsia="en-US"/>
              </w:rPr>
            </w:pPr>
          </w:p>
        </w:tc>
      </w:tr>
      <w:tr w:rsidR="00000000" w14:paraId="1093893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5272E9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MANUFACTURE NATIONALE </w:t>
            </w:r>
            <w:r>
              <w:rPr>
                <w:rFonts w:eastAsia="Times New Roman"/>
                <w:b/>
                <w:bCs/>
                <w:color w:val="000000"/>
                <w:sz w:val="27"/>
                <w:szCs w:val="27"/>
                <w:lang w:eastAsia="en-US"/>
              </w:rPr>
              <w:t>RADIOELECTRIQUE (1924-1926)</w:t>
            </w:r>
          </w:p>
          <w:p w14:paraId="7B331E7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(Gelinkt met Ateliers de Souxhon)</w:t>
            </w:r>
          </w:p>
          <w:p w14:paraId="73256DC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O.a. radio en telegrafie</w:t>
            </w:r>
          </w:p>
          <w:p w14:paraId="7DF0AF4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des Dominicains, Luik</w:t>
            </w:r>
          </w:p>
          <w:p w14:paraId="1580FDC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p>
        </w:tc>
      </w:tr>
      <w:tr w:rsidR="00000000" w14:paraId="102E624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702D97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MASCOTTE  (Vooroorlogs-            )</w:t>
            </w:r>
          </w:p>
          <w:p w14:paraId="135E9590"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Zie Etablissements A. Baudet</w:t>
            </w:r>
          </w:p>
          <w:p w14:paraId="2E9C602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«Mascotte»</w:t>
            </w:r>
          </w:p>
          <w:p w14:paraId="40224DE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7, rue des </w:t>
            </w:r>
            <w:r>
              <w:rPr>
                <w:rFonts w:eastAsia="Times New Roman"/>
                <w:color w:val="000000"/>
                <w:sz w:val="27"/>
                <w:szCs w:val="27"/>
                <w:lang w:val="fr-FR" w:eastAsia="en-US"/>
              </w:rPr>
              <w:t xml:space="preserve">Bouchers St Brice, Tournai. </w:t>
            </w:r>
            <w:r>
              <w:rPr>
                <w:rFonts w:eastAsia="Times New Roman"/>
                <w:color w:val="000000"/>
                <w:sz w:val="27"/>
                <w:szCs w:val="27"/>
                <w:lang w:eastAsia="en-US"/>
              </w:rPr>
              <w:t>(1936)</w:t>
            </w:r>
          </w:p>
          <w:p w14:paraId="7F14640C" w14:textId="77777777" w:rsidR="00000000" w:rsidRDefault="00D4396A">
            <w:p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492A19A6" wp14:editId="6F26DB81">
                      <wp:extent cx="1476375" cy="2133600"/>
                      <wp:effectExtent l="0" t="0" r="0" b="0"/>
                      <wp:docPr id="19" name="Pictur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76375"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C0791" id="Picture 8" o:spid="_x0000_s1026" style="width:116.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" filled="f" stroked="f">
                      <o:lock v:ext="edit" aspectratio="t"/>
                      <w10:anchorlock/>
                    </v:rect>
                  </w:pict>
                </mc:Fallback>
              </mc:AlternateContent>
            </w:r>
          </w:p>
          <w:p w14:paraId="4C4F103A" w14:textId="77777777" w:rsidR="00000000" w:rsidRDefault="00D4396A">
            <w:pPr>
              <w:spacing w:before="100" w:beforeAutospacing="1" w:after="100" w:afterAutospacing="1" w:line="240" w:lineRule="auto"/>
              <w:ind w:left="1418" w:right="567"/>
              <w:rPr>
                <w:rFonts w:eastAsia="Times New Roman"/>
                <w:color w:val="000000"/>
                <w:sz w:val="27"/>
                <w:szCs w:val="27"/>
                <w:lang w:eastAsia="en-US"/>
              </w:rPr>
            </w:pPr>
          </w:p>
        </w:tc>
      </w:tr>
      <w:tr w:rsidR="00000000" w14:paraId="60C3D16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E7C21A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MASTER</w:t>
            </w:r>
          </w:p>
          <w:p w14:paraId="5B237C1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S.A. Mourlon - Deglorie</w:t>
            </w:r>
          </w:p>
          <w:p w14:paraId="7B5CBE0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 TV (années 60-70).</w:t>
            </w:r>
          </w:p>
          <w:p w14:paraId="2FF2B81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109-117-119 Brugsesteenweg, 8720 Kuurne</w:t>
            </w:r>
          </w:p>
          <w:p w14:paraId="0D8CD79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142 Staatsbaan, 8720 Kuurne (1968)</w:t>
            </w:r>
          </w:p>
          <w:p w14:paraId="6F38A80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Verkocht tevens een Barco Richelieu met merknaam MASTER</w:t>
            </w:r>
          </w:p>
          <w:p w14:paraId="6B9225DF" w14:textId="77777777" w:rsidR="00000000" w:rsidRDefault="00D4396A">
            <w:pPr>
              <w:spacing w:after="0" w:line="240" w:lineRule="auto"/>
              <w:rPr>
                <w:lang w:eastAsia="en-US"/>
              </w:rPr>
            </w:pPr>
          </w:p>
        </w:tc>
      </w:tr>
      <w:tr w:rsidR="00000000" w14:paraId="0B2D664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3460E5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MAVE</w:t>
            </w:r>
          </w:p>
          <w:p w14:paraId="41A15EA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66B9CD5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10863A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Lombardstraat, Antwerpen</w:t>
            </w:r>
          </w:p>
          <w:p w14:paraId="39E46CC4" w14:textId="77777777" w:rsidR="00000000" w:rsidRDefault="00D4396A">
            <w:pPr>
              <w:spacing w:after="0" w:line="240" w:lineRule="auto"/>
              <w:rPr>
                <w:lang w:val="fr-FR" w:eastAsia="en-US"/>
              </w:rPr>
            </w:pPr>
          </w:p>
        </w:tc>
      </w:tr>
      <w:tr w:rsidR="00000000" w14:paraId="5BABE14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7B9BD9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MAVOX</w:t>
            </w:r>
          </w:p>
        </w:tc>
      </w:tr>
      <w:tr w:rsidR="00000000" w14:paraId="361267E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BEDAE2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M.B.L.E. (1911 -           </w:t>
            </w:r>
          </w:p>
          <w:p w14:paraId="183E7D0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w:t>
            </w:r>
          </w:p>
          <w:p w14:paraId="304E9F2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Begonnen als “Lampes Brabant” te Vilvoorde (verhuisd in 1913)</w:t>
            </w:r>
          </w:p>
          <w:p w14:paraId="533C647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Manufacture Belge de Lampes Electriques (1913)</w:t>
            </w:r>
          </w:p>
          <w:p w14:paraId="4EE65BF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Vanaf 1951 : Manufacture Belge  </w:t>
            </w:r>
            <w:r>
              <w:rPr>
                <w:rFonts w:eastAsia="Times New Roman"/>
                <w:color w:val="000000"/>
                <w:sz w:val="27"/>
                <w:szCs w:val="27"/>
                <w:lang w:val="fr-FR" w:eastAsia="en-US"/>
              </w:rPr>
              <w:t>de Lampes et de matériel Electronique</w:t>
            </w:r>
          </w:p>
          <w:p w14:paraId="76637B9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Lampes ADZAM, pièces détachées électroniques, kits radio</w:t>
            </w:r>
          </w:p>
          <w:p w14:paraId="6189D7D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Vilvoorde (1911)</w:t>
            </w:r>
          </w:p>
          <w:p w14:paraId="0029B6D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Anderlecht (1913) </w:t>
            </w:r>
          </w:p>
          <w:p w14:paraId="5B58DD6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80 rue des deux gares, Bruxelles (à partir de 1948)</w:t>
            </w:r>
          </w:p>
          <w:p w14:paraId="7B329D3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55 quai du </w:t>
            </w:r>
            <w:r>
              <w:rPr>
                <w:rFonts w:eastAsia="Times New Roman"/>
                <w:color w:val="000000"/>
                <w:sz w:val="27"/>
                <w:szCs w:val="27"/>
                <w:lang w:val="fr-FR" w:eastAsia="en-US"/>
              </w:rPr>
              <w:t>Halage, Bruxelles (de 1913 à 1948) – (quai du Halage heet hedendaags quai Fernand Demets</w:t>
            </w:r>
          </w:p>
          <w:p w14:paraId="5FC57B27" w14:textId="77777777" w:rsidR="00000000" w:rsidRDefault="00D4396A">
            <w:pPr>
              <w:spacing w:after="0" w:line="240" w:lineRule="auto"/>
              <w:rPr>
                <w:lang w:val="fr-FR" w:eastAsia="en-US"/>
              </w:rPr>
            </w:pPr>
          </w:p>
        </w:tc>
      </w:tr>
      <w:tr w:rsidR="00000000" w14:paraId="48A4BCD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B28CF7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MDC (M.D.C.) </w:t>
            </w:r>
          </w:p>
          <w:p w14:paraId="67AD3F6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Marcel De Caluwe</w:t>
            </w:r>
          </w:p>
          <w:p w14:paraId="7C65835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5D6D952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Carnotstraat, Antwerpen</w:t>
            </w:r>
          </w:p>
          <w:p w14:paraId="4FFFB12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toestel(len) op radiomuseum.org</w:t>
            </w:r>
          </w:p>
          <w:p w14:paraId="1F3B7FDB" w14:textId="77777777" w:rsidR="00000000" w:rsidRDefault="00D4396A">
            <w:pPr>
              <w:spacing w:after="0" w:line="240" w:lineRule="auto"/>
              <w:rPr>
                <w:lang w:eastAsia="en-US"/>
              </w:rPr>
            </w:pPr>
          </w:p>
        </w:tc>
      </w:tr>
      <w:tr w:rsidR="00000000" w14:paraId="64F5A43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2EE4EFC"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MEGATONE (vooroorlogs-      )</w:t>
            </w:r>
          </w:p>
          <w:p w14:paraId="3B591E8C"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1 toestel(len) op </w:t>
            </w:r>
            <w:r>
              <w:rPr>
                <w:rFonts w:eastAsia="Times New Roman"/>
                <w:color w:val="000000"/>
                <w:sz w:val="27"/>
                <w:szCs w:val="27"/>
                <w:lang w:eastAsia="en-US"/>
              </w:rPr>
              <w:t>radiomuseum.org</w:t>
            </w:r>
          </w:p>
        </w:tc>
      </w:tr>
      <w:tr w:rsidR="00000000" w14:paraId="4AC8D8C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EA9DD7F"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MERRY ( jaren 20 -      )</w:t>
            </w:r>
          </w:p>
          <w:p w14:paraId="15A33339"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w:t>
            </w:r>
          </w:p>
          <w:p w14:paraId="30F0BC44"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w:t>
            </w:r>
          </w:p>
          <w:p w14:paraId="1E735D23" w14:textId="77777777" w:rsidR="00000000" w:rsidRDefault="00D4396A">
            <w:pPr>
              <w:numPr>
                <w:ilvl w:val="1"/>
                <w:numId w:val="2"/>
              </w:numPr>
              <w:spacing w:before="100" w:beforeAutospacing="1" w:after="100" w:afterAutospacing="1" w:line="240" w:lineRule="auto"/>
              <w:ind w:left="1418" w:right="567"/>
              <w:rPr>
                <w:rFonts w:eastAsia="Times New Roman"/>
                <w:i/>
                <w:iCs/>
                <w:color w:val="000000"/>
                <w:lang w:val="fr-FR" w:eastAsia="en-US"/>
              </w:rPr>
            </w:pPr>
            <w:r>
              <w:rPr>
                <w:rFonts w:eastAsia="Times New Roman"/>
                <w:i/>
                <w:iCs/>
                <w:color w:val="000000"/>
                <w:lang w:val="fr-FR" w:eastAsia="en-US"/>
              </w:rPr>
              <w:t>Merry, Le Guide du Collectionneur T.S.F.-Radio-T.V. by Guy Biraud et Richard Foster, 2000 Documents en 2 Volumes, Vol. 1 page 233.</w:t>
            </w:r>
          </w:p>
        </w:tc>
      </w:tr>
      <w:tr w:rsidR="00000000" w14:paraId="46FE9D0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6318564"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MERVEILLOPHONE (1926 -                )</w:t>
            </w:r>
          </w:p>
          <w:p w14:paraId="04D7162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 </w:t>
            </w:r>
            <w:r>
              <w:rPr>
                <w:rFonts w:eastAsia="Times New Roman"/>
                <w:color w:val="000000"/>
                <w:sz w:val="27"/>
                <w:szCs w:val="27"/>
                <w:lang w:eastAsia="en-US"/>
              </w:rPr>
              <w:t xml:space="preserve">S.A. des </w:t>
            </w:r>
            <w:r>
              <w:rPr>
                <w:rFonts w:eastAsia="Times New Roman"/>
                <w:color w:val="000000"/>
                <w:sz w:val="27"/>
                <w:szCs w:val="27"/>
                <w:lang w:eastAsia="en-US"/>
              </w:rPr>
              <w:t>Établissements Merveillophone</w:t>
            </w:r>
          </w:p>
          <w:p w14:paraId="4A79EBA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Phonographes et postes de T.S.F.</w:t>
            </w:r>
          </w:p>
          <w:p w14:paraId="42522775"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83 Rue Gaucheret, Brussel (1927)</w:t>
            </w:r>
          </w:p>
          <w:p w14:paraId="64C07969"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1 toestel(len) op radiomuseum.org</w:t>
            </w:r>
          </w:p>
        </w:tc>
      </w:tr>
      <w:tr w:rsidR="00000000" w14:paraId="20A38CA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0DB780D"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highlight w:val="yellow"/>
                <w:lang w:val="fr-FR" w:eastAsia="en-US"/>
              </w:rPr>
            </w:pPr>
            <w:r>
              <w:rPr>
                <w:rFonts w:eastAsia="Times New Roman"/>
                <w:b/>
                <w:bCs/>
                <w:color w:val="000000"/>
                <w:sz w:val="27"/>
                <w:szCs w:val="27"/>
                <w:highlight w:val="yellow"/>
                <w:lang w:val="fr-FR" w:eastAsia="en-US"/>
              </w:rPr>
              <w:t>MELODIA</w:t>
            </w:r>
            <w:r>
              <w:rPr>
                <w:rFonts w:eastAsia="Times New Roman"/>
                <w:color w:val="000000"/>
                <w:sz w:val="27"/>
                <w:szCs w:val="27"/>
                <w:highlight w:val="yellow"/>
                <w:lang w:val="fr-FR" w:eastAsia="en-US"/>
              </w:rPr>
              <w:t xml:space="preserve">  </w:t>
            </w:r>
            <w:r>
              <w:rPr>
                <w:rFonts w:eastAsia="Times New Roman"/>
                <w:b/>
                <w:bCs/>
                <w:color w:val="000000"/>
                <w:sz w:val="27"/>
                <w:szCs w:val="27"/>
                <w:highlight w:val="yellow"/>
                <w:lang w:val="fr-FR" w:eastAsia="en-US"/>
              </w:rPr>
              <w:t>(1935 – 1937)</w:t>
            </w:r>
          </w:p>
          <w:p w14:paraId="6E99686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RINGLET F.</w:t>
            </w:r>
          </w:p>
          <w:p w14:paraId="0E46536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3AF9EA7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Fernand Cocqplein te Elsene (1935 - 1937)</w:t>
            </w:r>
          </w:p>
        </w:tc>
      </w:tr>
      <w:tr w:rsidR="00000000" w14:paraId="2515F98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D56A9F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MERRY (1927   -           </w:t>
            </w:r>
          </w:p>
          <w:p w14:paraId="40C372C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De "Laboratoires et Ateliers Clément Macq" monteerde tot 1930 radio-ontvangers met merknaam "Merry".</w:t>
            </w:r>
            <w:r>
              <w:rPr>
                <w:lang w:eastAsia="en-US"/>
              </w:rPr>
              <w:tab/>
              <w:t>De firmanaam ging dan over in "Radio-Synthèse" (zie daar) /</w:t>
            </w:r>
          </w:p>
        </w:tc>
      </w:tr>
      <w:tr w:rsidR="00000000" w14:paraId="37F3CBD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713933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MIDLAND’S RADIO</w:t>
            </w:r>
          </w:p>
          <w:p w14:paraId="25030AD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Ets Brau</w:t>
            </w:r>
            <w:r>
              <w:rPr>
                <w:lang w:val="fr-FR" w:eastAsia="en-US"/>
              </w:rPr>
              <w:t>ch Frères,</w:t>
            </w:r>
          </w:p>
          <w:p w14:paraId="00C3582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51 rue du Transvaal.</w:t>
            </w:r>
          </w:p>
          <w:p w14:paraId="6119DB0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 xml:space="preserve">recl </w:t>
            </w:r>
            <w:smartTag w:uri="urn:schemas-microsoft-com:office:smarttags" w:element="PersonName">
              <w:smartTagPr>
                <w:attr w:name="ProductID" w:val="La Radio Professionnelle"/>
              </w:smartTagPr>
              <w:r>
                <w:rPr>
                  <w:lang w:val="fr-FR" w:eastAsia="en-US"/>
                </w:rPr>
                <w:t>La Radio Professionnelle</w:t>
              </w:r>
            </w:smartTag>
            <w:r>
              <w:rPr>
                <w:lang w:val="fr-FR" w:eastAsia="en-US"/>
              </w:rPr>
              <w:t xml:space="preserve"> Belge, feb 1947, nr 30, kaft/</w:t>
            </w:r>
            <w:r>
              <w:rPr>
                <w:lang w:val="fr-FR" w:eastAsia="en-US"/>
              </w:rPr>
              <w:tab/>
            </w:r>
          </w:p>
        </w:tc>
      </w:tr>
      <w:tr w:rsidR="00000000" w14:paraId="01EA64E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EDF126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MIRADYNE</w:t>
            </w:r>
          </w:p>
          <w:p w14:paraId="6ED1CE7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eastAsia="en-US"/>
              </w:rPr>
              <w:t xml:space="preserve">Zie </w:t>
            </w:r>
            <w:r>
              <w:rPr>
                <w:rFonts w:eastAsia="Times New Roman"/>
                <w:b/>
                <w:bCs/>
                <w:color w:val="000000"/>
                <w:sz w:val="27"/>
                <w:szCs w:val="27"/>
                <w:lang w:val="fr-FR" w:eastAsia="en-US"/>
              </w:rPr>
              <w:t xml:space="preserve">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Louis Van Goitsenhoven (1908   -      )</w:t>
            </w:r>
          </w:p>
        </w:tc>
      </w:tr>
      <w:tr w:rsidR="00000000" w14:paraId="59C2EB0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82EACD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MODERNE (Vooroorlogs -             )</w:t>
            </w:r>
          </w:p>
          <w:p w14:paraId="51A99EA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Onbekend</w:t>
            </w:r>
          </w:p>
          <w:p w14:paraId="733868B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 toestel met </w:t>
            </w:r>
            <w:r>
              <w:rPr>
                <w:rFonts w:eastAsia="Times New Roman"/>
                <w:color w:val="000000"/>
                <w:sz w:val="27"/>
                <w:szCs w:val="27"/>
                <w:lang w:eastAsia="en-US"/>
              </w:rPr>
              <w:t>zelfde kast als Barco Benjamin (niet O.C.)</w:t>
            </w:r>
          </w:p>
          <w:p w14:paraId="56175FC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40BFDAC6" wp14:editId="1B38C1F6">
                      <wp:extent cx="990600" cy="581025"/>
                      <wp:effectExtent l="0" t="0" r="0" b="0"/>
                      <wp:docPr id="18" name="Pictur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4832B" id="Picture 17" o:spid="_x0000_s1026" style="width:7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" filled="f" stroked="f">
                      <o:lock v:ext="edit" aspectratio="t"/>
                      <w10:anchorlock/>
                    </v:rect>
                  </w:pict>
                </mc:Fallback>
              </mc:AlternateContent>
            </w:r>
          </w:p>
        </w:tc>
      </w:tr>
      <w:tr w:rsidR="00000000" w14:paraId="1DD168E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5C038A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MODERN EQUIPMENT ( 1933? -        )</w:t>
            </w:r>
          </w:p>
          <w:p w14:paraId="5A4B0E5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17 Rue du bois sauvage, Brussel</w:t>
            </w:r>
          </w:p>
          <w:p w14:paraId="0C7273C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Pourquoi Pas 20/01/1933, nr 964 -&gt; Le succes du recepteur Majestic est du a ses</w:t>
            </w:r>
            <w:r>
              <w:rPr>
                <w:rFonts w:eastAsia="Times New Roman"/>
                <w:color w:val="000000"/>
                <w:sz w:val="27"/>
                <w:szCs w:val="27"/>
                <w:lang w:val="fr-FR" w:eastAsia="en-US"/>
              </w:rPr>
              <w:t xml:space="preserve"> qualités (Mogelijk invoer Majestic VS ? of eigen merk Majestic)</w:t>
            </w:r>
          </w:p>
        </w:tc>
      </w:tr>
      <w:tr w:rsidR="00000000" w14:paraId="03FBA45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5B208D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MODIANO</w:t>
            </w:r>
          </w:p>
          <w:p w14:paraId="1A09C5F2" w14:textId="77777777" w:rsidR="00000000" w:rsidRDefault="00D4396A">
            <w:pPr>
              <w:numPr>
                <w:ilvl w:val="3"/>
                <w:numId w:val="2"/>
              </w:numPr>
              <w:spacing w:before="100" w:beforeAutospacing="1" w:after="100" w:afterAutospacing="1" w:line="240" w:lineRule="auto"/>
              <w:ind w:left="1418" w:right="567"/>
              <w:rPr>
                <w:lang w:val="fr-FR" w:eastAsia="en-US"/>
              </w:rPr>
            </w:pPr>
          </w:p>
        </w:tc>
      </w:tr>
      <w:tr w:rsidR="00000000" w14:paraId="4F6493A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7DC65C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MON REVE</w:t>
            </w:r>
          </w:p>
          <w:p w14:paraId="0D38C09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5541E12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Constructeurs Van De Ven et Willems</w:t>
            </w:r>
          </w:p>
          <w:p w14:paraId="5B68B0F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67 Rue de Maastricht, Tongres (Tongeren)</w:t>
            </w:r>
          </w:p>
          <w:p w14:paraId="5A5A25AF" w14:textId="77777777" w:rsidR="00000000" w:rsidRDefault="00D4396A">
            <w:pPr>
              <w:spacing w:after="0" w:line="240" w:lineRule="auto"/>
              <w:rPr>
                <w:lang w:eastAsia="en-US"/>
              </w:rPr>
            </w:pPr>
          </w:p>
        </w:tc>
      </w:tr>
      <w:tr w:rsidR="00000000" w14:paraId="74C075F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0802DE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MONTGOMERY-LINCOLN</w:t>
            </w:r>
          </w:p>
          <w:p w14:paraId="306EBDE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23783AD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5675D72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01CB7126" w14:textId="77777777" w:rsidR="00000000" w:rsidRDefault="00D4396A">
            <w:pPr>
              <w:numPr>
                <w:ilvl w:val="3"/>
                <w:numId w:val="2"/>
              </w:numPr>
              <w:spacing w:before="100" w:beforeAutospacing="1" w:after="100" w:afterAutospacing="1" w:line="240" w:lineRule="auto"/>
              <w:ind w:left="1418" w:right="567"/>
              <w:rPr>
                <w:lang w:val="fr-FR" w:eastAsia="en-US"/>
              </w:rPr>
            </w:pPr>
          </w:p>
        </w:tc>
      </w:tr>
      <w:tr w:rsidR="00000000" w14:paraId="30BBBF2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679DF7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MONTGOMERY-RADIO CORPORATION</w:t>
            </w:r>
          </w:p>
          <w:p w14:paraId="5C7FCB0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2D9D893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0FA6C8F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sz w:val="27"/>
                <w:szCs w:val="27"/>
                <w:lang w:val="fr-FR" w:eastAsia="en-US"/>
              </w:rPr>
              <w:t>21, rue des Grands-Carmes, Bruxelles</w:t>
            </w:r>
          </w:p>
          <w:p w14:paraId="0C799E5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recl La Radio Professionnelle Belge, okt 1947, nr 37, p 27/nov 1947, nr 38, p 2/</w:t>
            </w:r>
            <w:r>
              <w:rPr>
                <w:lang w:val="fr-FR" w:eastAsia="en-US"/>
              </w:rPr>
              <w:tab/>
              <w:t>slogan: "Victoire par la qualité... mais aussi victoire belge"</w:t>
            </w:r>
            <w:r>
              <w:rPr>
                <w:lang w:val="fr-FR" w:eastAsia="en-US"/>
              </w:rPr>
              <w:tab/>
            </w:r>
          </w:p>
        </w:tc>
      </w:tr>
      <w:tr w:rsidR="00000000" w14:paraId="0DB6F61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DA01AD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M. Sambre &amp; Cie (1939-)</w:t>
            </w:r>
          </w:p>
          <w:p w14:paraId="7231CF3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maatschappij en commandité simple,</w:t>
            </w:r>
          </w:p>
          <w:p w14:paraId="7BE7648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vente et la fabrication eventuelle de d’objects de ménagers se rapportant directement ou indirectement à l’industrie de électrique et radio-électrique</w:t>
            </w:r>
          </w:p>
          <w:p w14:paraId="77081FC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de la Régence 4 te Charleroi</w:t>
            </w:r>
          </w:p>
        </w:tc>
      </w:tr>
      <w:tr w:rsidR="00000000" w14:paraId="70B6442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F0AEAF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MUSICLAIR</w:t>
            </w:r>
          </w:p>
          <w:p w14:paraId="20E55BE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«la maison Mare</w:t>
            </w:r>
            <w:r>
              <w:rPr>
                <w:rFonts w:eastAsia="Times New Roman"/>
                <w:color w:val="000000"/>
                <w:sz w:val="27"/>
                <w:szCs w:val="27"/>
                <w:lang w:val="fr-FR" w:eastAsia="en-US"/>
              </w:rPr>
              <w:t>chal radio»</w:t>
            </w:r>
          </w:p>
          <w:p w14:paraId="1A027F2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6CD5191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59 rue du Moulin, Bressoux Liège (1949)</w:t>
            </w:r>
          </w:p>
          <w:p w14:paraId="463169D7" w14:textId="77777777" w:rsidR="00000000" w:rsidRDefault="00D4396A">
            <w:pPr>
              <w:spacing w:after="0" w:line="240" w:lineRule="auto"/>
              <w:rPr>
                <w:lang w:val="fr-FR" w:eastAsia="en-US"/>
              </w:rPr>
            </w:pPr>
          </w:p>
        </w:tc>
      </w:tr>
      <w:tr w:rsidR="00000000" w14:paraId="4982CFC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B609CD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NATIONAL </w:t>
            </w:r>
          </w:p>
          <w:p w14:paraId="646D27C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highlight w:val="yellow"/>
                <w:lang w:val="fr-FR" w:eastAsia="en-US"/>
              </w:rPr>
              <w:t>NATIONAL</w:t>
            </w:r>
            <w:r>
              <w:rPr>
                <w:rFonts w:eastAsia="Times New Roman"/>
                <w:b/>
                <w:bCs/>
                <w:color w:val="000000"/>
                <w:sz w:val="27"/>
                <w:szCs w:val="27"/>
                <w:lang w:val="fr-FR" w:eastAsia="en-US"/>
              </w:rPr>
              <w:t xml:space="preserve"> </w:t>
            </w:r>
            <w:r>
              <w:rPr>
                <w:rFonts w:eastAsia="Times New Roman"/>
                <w:b/>
                <w:bCs/>
                <w:color w:val="000000"/>
                <w:sz w:val="27"/>
                <w:szCs w:val="27"/>
                <w:highlight w:val="yellow"/>
                <w:lang w:val="fr-FR" w:eastAsia="en-US"/>
              </w:rPr>
              <w:t>RADIO</w:t>
            </w:r>
            <w:r>
              <w:rPr>
                <w:rFonts w:eastAsia="Times New Roman"/>
                <w:b/>
                <w:bCs/>
                <w:color w:val="000000"/>
                <w:sz w:val="27"/>
                <w:szCs w:val="27"/>
                <w:lang w:val="fr-FR" w:eastAsia="en-US"/>
              </w:rPr>
              <w:t xml:space="preserve"> </w:t>
            </w:r>
            <w:r>
              <w:rPr>
                <w:rFonts w:eastAsia="Times New Roman"/>
                <w:b/>
                <w:bCs/>
                <w:color w:val="000000"/>
                <w:sz w:val="27"/>
                <w:szCs w:val="27"/>
                <w:highlight w:val="yellow"/>
                <w:lang w:val="fr-FR" w:eastAsia="en-US"/>
              </w:rPr>
              <w:t>WORKS</w:t>
            </w:r>
          </w:p>
          <w:p w14:paraId="4A9C41C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Van Campenhout 64, Brussel (+/- 1936)</w:t>
            </w:r>
          </w:p>
          <w:p w14:paraId="67936CF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Van 1936 tot 1938 in de annuaire du commerce (34 en 1939 niet)</w:t>
            </w:r>
          </w:p>
          <w:p w14:paraId="1DC92AF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noProof/>
                <w:lang w:eastAsia="en-US"/>
              </w:rPr>
              <mc:AlternateContent>
                <mc:Choice Requires="wps">
                  <w:drawing>
                    <wp:inline distT="0" distB="0" distL="0" distR="0" wp14:anchorId="6B75C0A6" wp14:editId="1F6C88AF">
                      <wp:extent cx="1133475" cy="752475"/>
                      <wp:effectExtent l="0" t="0" r="0" b="0"/>
                      <wp:docPr id="17" name="Pictur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34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875A4" id="Picture 21" o:spid="_x0000_s1026" style="width:89.25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" filled="f" stroked="f">
                      <o:lock v:ext="edit" aspectratio="t"/>
                      <w10:anchorlock/>
                    </v:rect>
                  </w:pict>
                </mc:Fallback>
              </mc:AlternateContent>
            </w:r>
          </w:p>
        </w:tc>
      </w:tr>
      <w:tr w:rsidR="00000000" w14:paraId="2CC51B1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A6AC58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NATIONALE SONORE RADIO (N.S.R.) (1936-1936)</w:t>
            </w:r>
          </w:p>
          <w:p w14:paraId="2D28FF5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 (François Carette &amp; Georges Lobbé)</w:t>
            </w:r>
          </w:p>
          <w:p w14:paraId="18D8C65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4F3E86C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des Veterinaires 36, Anderlecht</w:t>
            </w:r>
          </w:p>
        </w:tc>
      </w:tr>
      <w:tr w:rsidR="00000000" w14:paraId="53930D2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0AE28C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NEO TECHNIC (1936 -     )  -&gt; ZIE NOVAK</w:t>
            </w:r>
          </w:p>
          <w:p w14:paraId="545F8D8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 xml:space="preserve">Qua vormgeving </w:t>
            </w:r>
            <w:r>
              <w:rPr>
                <w:lang w:eastAsia="en-US"/>
              </w:rPr>
              <w:t>gelijkenissen met SBR /</w:t>
            </w:r>
            <w:r>
              <w:rPr>
                <w:lang w:eastAsia="en-US"/>
              </w:rPr>
              <w:tab/>
              <w:t xml:space="preserve">recl </w:t>
            </w:r>
            <w:smartTag w:uri="urn:schemas-microsoft-com:office:smarttags" w:element="PersonName">
              <w:smartTagPr>
                <w:attr w:name="ProductID" w:val="La Radio-Industrie"/>
              </w:smartTagPr>
              <w:r>
                <w:rPr>
                  <w:lang w:eastAsia="en-US"/>
                </w:rPr>
                <w:t>La Radio-Industrie</w:t>
              </w:r>
            </w:smartTag>
            <w:r>
              <w:rPr>
                <w:lang w:eastAsia="en-US"/>
              </w:rPr>
              <w:t>, 1936 (scriptie B. Bostyn p 460) /</w:t>
            </w:r>
            <w:r>
              <w:rPr>
                <w:lang w:eastAsia="en-US"/>
              </w:rPr>
              <w:tab/>
            </w:r>
          </w:p>
          <w:p w14:paraId="70C513B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eastAsia="en-US"/>
              </w:rPr>
              <w:t xml:space="preserve">Merk van NOVAK. </w:t>
            </w:r>
          </w:p>
        </w:tc>
      </w:tr>
      <w:tr w:rsidR="00000000" w14:paraId="03275A1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B6B925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NOORDER RADIOFABRIEK (NORAF) (1931-                )</w:t>
            </w:r>
          </w:p>
          <w:p w14:paraId="78D8F36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35FECFA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toutes opérations industrielles, commerciales financières concernant le commerce des appareils d</w:t>
            </w:r>
            <w:r>
              <w:rPr>
                <w:rFonts w:ascii="TimesNewRoman" w:eastAsiaTheme="minorHAnsi" w:hAnsi="TimesNewRoman" w:cs="TimesNewRoman"/>
                <w:sz w:val="24"/>
                <w:szCs w:val="24"/>
                <w:lang w:val="fr-FR" w:eastAsia="en-US"/>
              </w:rPr>
              <w:t xml:space="preserve">e T.S.F </w:t>
            </w:r>
          </w:p>
          <w:p w14:paraId="0B70D85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Boeckenberglei 100 te Deurne-Zuid</w:t>
            </w:r>
          </w:p>
        </w:tc>
      </w:tr>
      <w:tr w:rsidR="00000000" w14:paraId="285D3D8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7B7125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NOVAK (1929-     )</w:t>
            </w:r>
          </w:p>
          <w:p w14:paraId="6546ACF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Novak-Radio</w:t>
            </w:r>
          </w:p>
          <w:p w14:paraId="6366035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radio de marque Novak et Pontiac. En 1936, constructions sous la marque </w:t>
            </w:r>
            <w:r>
              <w:rPr>
                <w:rFonts w:eastAsia="Times New Roman"/>
                <w:b/>
                <w:bCs/>
                <w:color w:val="000000"/>
                <w:sz w:val="27"/>
                <w:szCs w:val="27"/>
                <w:lang w:val="fr-FR" w:eastAsia="en-US"/>
              </w:rPr>
              <w:t>Neo-Technic</w:t>
            </w:r>
            <w:r>
              <w:rPr>
                <w:rFonts w:eastAsia="Times New Roman"/>
                <w:color w:val="000000"/>
                <w:sz w:val="27"/>
                <w:szCs w:val="27"/>
                <w:lang w:val="fr-FR" w:eastAsia="en-US"/>
              </w:rPr>
              <w:t xml:space="preserve"> </w:t>
            </w:r>
            <w:r>
              <w:rPr>
                <w:rFonts w:eastAsia="Times New Roman"/>
                <w:b/>
                <w:bCs/>
                <w:color w:val="000000"/>
                <w:sz w:val="27"/>
                <w:szCs w:val="27"/>
                <w:lang w:val="fr-FR" w:eastAsia="en-US"/>
              </w:rPr>
              <w:t>Radio</w:t>
            </w:r>
            <w:r>
              <w:rPr>
                <w:rFonts w:eastAsia="Times New Roman"/>
                <w:color w:val="000000"/>
                <w:sz w:val="27"/>
                <w:szCs w:val="27"/>
                <w:lang w:val="fr-FR" w:eastAsia="en-US"/>
              </w:rPr>
              <w:t>.</w:t>
            </w:r>
          </w:p>
          <w:p w14:paraId="5B9A7C9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Merknaam NOVAK neergelegd in 1927. Vanaf 1929 ook firmanaam.</w:t>
            </w:r>
          </w:p>
          <w:p w14:paraId="50A9925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Montoyer 49 Brussel (1929)</w:t>
            </w:r>
          </w:p>
          <w:p w14:paraId="1460721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 Rue Lambert Crickx, Bruxelles (1936).</w:t>
            </w:r>
          </w:p>
          <w:p w14:paraId="5304DB2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93 rue de Laeken, Bruxelles (Tot 1948)</w:t>
            </w:r>
          </w:p>
          <w:p w14:paraId="7C5947D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65-67 rue de la Clinique, Bruxelles (vanaf 1948, nog steeds in 1965)</w:t>
            </w:r>
          </w:p>
          <w:p w14:paraId="082675B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de jaren 70-8</w:t>
            </w:r>
            <w:r>
              <w:rPr>
                <w:rFonts w:eastAsia="Times New Roman"/>
                <w:color w:val="000000"/>
                <w:sz w:val="27"/>
                <w:szCs w:val="27"/>
                <w:lang w:eastAsia="en-US"/>
              </w:rPr>
              <w:t>0 gezamenlijk adres met </w:t>
            </w:r>
            <w:hyperlink r:id="rId32" w:anchor="Siera" w:history="1">
              <w:r>
                <w:rPr>
                  <w:rStyle w:val="Hyperlink"/>
                  <w:rFonts w:eastAsia="Times New Roman"/>
                  <w:sz w:val="27"/>
                  <w:szCs w:val="27"/>
                  <w:lang w:eastAsia="en-US"/>
                </w:rPr>
                <w:t>Siera</w:t>
              </w:r>
            </w:hyperlink>
            <w:r>
              <w:rPr>
                <w:rFonts w:eastAsia="Times New Roman"/>
                <w:color w:val="000000"/>
                <w:sz w:val="27"/>
                <w:szCs w:val="27"/>
                <w:lang w:eastAsia="en-US"/>
              </w:rPr>
              <w:t> : ACB NV 122 boulevard E. Bockstaellaan, 1020 Bruxelles.</w:t>
            </w:r>
          </w:p>
          <w:p w14:paraId="467F1A0A" w14:textId="77777777" w:rsidR="00000000" w:rsidRDefault="00D4396A">
            <w:pPr>
              <w:spacing w:before="100" w:beforeAutospacing="1" w:after="100" w:afterAutospacing="1" w:line="240" w:lineRule="auto"/>
              <w:ind w:left="1418" w:right="567"/>
              <w:rPr>
                <w:rFonts w:eastAsia="Times New Roman"/>
                <w:color w:val="000000"/>
                <w:sz w:val="27"/>
                <w:szCs w:val="27"/>
                <w:lang w:val="fr-FR" w:eastAsia="en-US"/>
              </w:rPr>
            </w:pPr>
            <w:r>
              <w:rPr>
                <w:noProof/>
                <w:lang w:eastAsia="en-US"/>
              </w:rPr>
              <mc:AlternateContent>
                <mc:Choice Requires="wps">
                  <w:drawing>
                    <wp:inline distT="0" distB="0" distL="0" distR="0" wp14:anchorId="21C4561A" wp14:editId="0427E397">
                      <wp:extent cx="895350" cy="942975"/>
                      <wp:effectExtent l="0" t="0" r="0" b="0"/>
                      <wp:docPr id="16" name="Pictur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53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72742" id="Picture 19" o:spid="_x0000_s1026" style="width:70.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" filled="f" stroked="f">
                      <o:lock v:ext="edit" aspectratio="t"/>
                      <w10:anchorlock/>
                    </v:rect>
                  </w:pict>
                </mc:Fallback>
              </mc:AlternateContent>
            </w:r>
            <w:r>
              <w:rPr>
                <w:rFonts w:eastAsia="Times New Roman"/>
                <w:color w:val="000000"/>
                <w:sz w:val="27"/>
                <w:szCs w:val="27"/>
                <w:lang w:val="fr-FR" w:eastAsia="en-US"/>
              </w:rPr>
              <w:t xml:space="preserve">  </w:t>
            </w:r>
            <w:r>
              <w:rPr>
                <w:noProof/>
                <w:lang w:eastAsia="en-US"/>
              </w:rPr>
              <mc:AlternateContent>
                <mc:Choice Requires="wps">
                  <w:drawing>
                    <wp:inline distT="0" distB="0" distL="0" distR="0" wp14:anchorId="0952B78E" wp14:editId="45586FB1">
                      <wp:extent cx="1028700" cy="952500"/>
                      <wp:effectExtent l="0" t="0" r="0" b="0"/>
                      <wp:docPr id="15" name="Pictur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87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9757A" id="Picture 20" o:spid="_x0000_s1026" style="width:8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" filled="f" stroked="f">
                      <o:lock v:ext="edit" aspectratio="t"/>
                      <w10:anchorlock/>
                    </v:rect>
                  </w:pict>
                </mc:Fallback>
              </mc:AlternateContent>
            </w:r>
            <w:r>
              <w:rPr>
                <w:rFonts w:eastAsia="Times New Roman"/>
                <w:color w:val="000000"/>
                <w:sz w:val="27"/>
                <w:szCs w:val="27"/>
                <w:lang w:val="fr-FR" w:eastAsia="en-US"/>
              </w:rPr>
              <w:t xml:space="preserve">  </w:t>
            </w:r>
          </w:p>
          <w:p w14:paraId="1516D7B0" w14:textId="77777777" w:rsidR="00000000" w:rsidRDefault="00D4396A">
            <w:pPr>
              <w:spacing w:after="0" w:line="240" w:lineRule="auto"/>
              <w:rPr>
                <w:lang w:val="fr-FR" w:eastAsia="en-US"/>
              </w:rPr>
            </w:pPr>
          </w:p>
        </w:tc>
      </w:tr>
      <w:tr w:rsidR="00000000" w14:paraId="5446249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C0F100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NOVELTY</w:t>
            </w:r>
          </w:p>
          <w:p w14:paraId="08E7CE0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Ateliers Adams (M. d'Haeseleer)</w:t>
            </w:r>
          </w:p>
          <w:p w14:paraId="3FD73CA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3F3DC9C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33, Minderbroederstraat, Tienen (1965)</w:t>
            </w:r>
          </w:p>
          <w:p w14:paraId="4072903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118 rue de Louvain, Tienen (1949)</w:t>
            </w:r>
          </w:p>
          <w:p w14:paraId="06144FCD" w14:textId="77777777" w:rsidR="00000000" w:rsidRDefault="00D4396A">
            <w:pPr>
              <w:spacing w:after="0" w:line="240" w:lineRule="auto"/>
              <w:rPr>
                <w:lang w:val="fr-FR" w:eastAsia="en-US"/>
              </w:rPr>
            </w:pPr>
          </w:p>
        </w:tc>
      </w:tr>
      <w:tr w:rsidR="00000000" w14:paraId="6AF3961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1F5B84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NOVERA (1924- 1960? )</w:t>
            </w:r>
          </w:p>
          <w:p w14:paraId="6AAA467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S.P.R.L. , Monsieur Georges Claisse</w:t>
            </w:r>
          </w:p>
          <w:p w14:paraId="215E2D8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350670C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172 </w:t>
            </w:r>
            <w:r>
              <w:rPr>
                <w:rFonts w:eastAsia="Times New Roman"/>
                <w:color w:val="000000"/>
                <w:sz w:val="27"/>
                <w:szCs w:val="27"/>
                <w:lang w:val="fr-FR" w:eastAsia="en-US"/>
              </w:rPr>
              <w:t>Grand'rue, Marbehan. Même adresse du début (1923) à la fin (1960).</w:t>
            </w:r>
          </w:p>
          <w:p w14:paraId="5320A9F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Verkoopzaal Rogierslaan Brussel</w:t>
            </w:r>
          </w:p>
          <w:p w14:paraId="2724C99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Begonnen in 1924, 1 radio per dag. NOVERA (NOuVEauté Radio) werd in 1938 een gedeponeerd merk. </w:t>
            </w:r>
          </w:p>
          <w:p w14:paraId="49555D92" w14:textId="77777777" w:rsidR="00000000" w:rsidRDefault="00D4396A">
            <w:pPr>
              <w:numPr>
                <w:ilvl w:val="3"/>
                <w:numId w:val="2"/>
              </w:numPr>
              <w:spacing w:before="100" w:beforeAutospacing="1" w:after="100" w:afterAutospacing="1" w:line="240" w:lineRule="auto"/>
              <w:ind w:left="1418" w:right="567"/>
              <w:rPr>
                <w:rFonts w:eastAsia="Times New Roman"/>
                <w:color w:val="000000"/>
                <w:lang w:eastAsia="en-US"/>
              </w:rPr>
            </w:pPr>
            <w:r>
              <w:rPr>
                <w:rFonts w:eastAsia="Times New Roman"/>
                <w:color w:val="000000"/>
                <w:lang w:eastAsia="en-US"/>
              </w:rPr>
              <w:t>Vervaardiging volgens de "kettingmethode"</w:t>
            </w:r>
            <w:r>
              <w:rPr>
                <w:rFonts w:eastAsia="Times New Roman"/>
                <w:color w:val="000000"/>
                <w:lang w:eastAsia="en-US"/>
              </w:rPr>
              <w:t>, dus reeds opgesplitst in afzonderlijke deeltaken / Recl Novera La Radio-Industrie, 1934 /</w:t>
            </w:r>
          </w:p>
        </w:tc>
      </w:tr>
      <w:tr w:rsidR="00000000" w14:paraId="23F9F61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DD1A0F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NOVY</w:t>
            </w:r>
          </w:p>
          <w:p w14:paraId="0E19B90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Monsieur Yvon Rousseau-Auquier</w:t>
            </w:r>
          </w:p>
          <w:p w14:paraId="0BDC982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Postes de radio (aussi dépannage et transformation).</w:t>
            </w:r>
          </w:p>
          <w:p w14:paraId="28C558F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13 rue des Ecluses, 7080 Frameries (années 30)</w:t>
            </w:r>
          </w:p>
          <w:p w14:paraId="35F21AC6" w14:textId="77777777" w:rsidR="00000000" w:rsidRDefault="00D4396A">
            <w:pPr>
              <w:spacing w:after="0" w:line="240" w:lineRule="auto"/>
              <w:rPr>
                <w:lang w:val="fr-FR" w:eastAsia="en-US"/>
              </w:rPr>
            </w:pPr>
          </w:p>
        </w:tc>
      </w:tr>
      <w:tr w:rsidR="00000000" w14:paraId="5B54D92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763D51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OHMEWATT</w:t>
            </w:r>
          </w:p>
          <w:p w14:paraId="5BF26DF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S.P.R.L. </w:t>
            </w:r>
            <w:r>
              <w:rPr>
                <w:rFonts w:eastAsia="Times New Roman"/>
                <w:color w:val="000000"/>
                <w:sz w:val="27"/>
                <w:szCs w:val="27"/>
                <w:lang w:val="fr-FR" w:eastAsia="en-US"/>
              </w:rPr>
              <w:t>(Monsieur Lemaître)</w:t>
            </w:r>
          </w:p>
          <w:p w14:paraId="7E7115F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Résistances, postes de radio.</w:t>
            </w:r>
          </w:p>
          <w:p w14:paraId="5365576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Halvemaanstraat 55 (51?) (Rue du Croissant), 1190 Bruxelles</w:t>
            </w:r>
          </w:p>
          <w:p w14:paraId="71D74284" w14:textId="77777777" w:rsidR="00000000" w:rsidRDefault="00D4396A">
            <w:pPr>
              <w:numPr>
                <w:ilvl w:val="3"/>
                <w:numId w:val="2"/>
              </w:numPr>
              <w:spacing w:before="100" w:beforeAutospacing="1" w:after="100" w:afterAutospacing="1" w:line="240" w:lineRule="auto"/>
              <w:ind w:left="1418" w:right="567"/>
              <w:rPr>
                <w:rFonts w:eastAsia="Times New Roman"/>
                <w:color w:val="000000"/>
                <w:lang w:val="fr-FR" w:eastAsia="en-US"/>
              </w:rPr>
            </w:pPr>
            <w:r>
              <w:rPr>
                <w:rFonts w:eastAsia="Times New Roman"/>
                <w:color w:val="000000"/>
                <w:lang w:eastAsia="en-US"/>
              </w:rPr>
              <w:t xml:space="preserve">Tel 02/538 29 92.  Fax 02/537 52 61.  Aantal werknemers in het hele bedrijf: van 1 tot 10. </w:t>
            </w:r>
            <w:r>
              <w:rPr>
                <w:rFonts w:eastAsia="Times New Roman"/>
                <w:color w:val="000000"/>
                <w:lang w:val="fr-FR" w:eastAsia="en-US"/>
              </w:rPr>
              <w:t>Omzet: 0,5 tot 1 miljoen euro. Opgericht in 1917</w:t>
            </w:r>
            <w:r>
              <w:rPr>
                <w:rFonts w:eastAsia="Times New Roman"/>
                <w:color w:val="000000"/>
                <w:lang w:val="fr-FR" w:eastAsia="en-US"/>
              </w:rPr>
              <w:tab/>
            </w:r>
            <w:r>
              <w:rPr>
                <w:rFonts w:eastAsia="Times New Roman"/>
                <w:color w:val="000000"/>
                <w:lang w:val="fr-FR" w:eastAsia="en-US"/>
              </w:rPr>
              <w:tab/>
            </w:r>
          </w:p>
          <w:p w14:paraId="6A1FA6F4" w14:textId="77777777" w:rsidR="00000000" w:rsidRDefault="00D4396A">
            <w:pPr>
              <w:spacing w:after="0" w:line="240" w:lineRule="auto"/>
              <w:rPr>
                <w:lang w:val="fr-FR" w:eastAsia="en-US"/>
              </w:rPr>
            </w:pPr>
          </w:p>
        </w:tc>
      </w:tr>
      <w:tr w:rsidR="00000000" w14:paraId="658734F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11B5FF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OLGADYNE</w:t>
            </w:r>
          </w:p>
          <w:p w14:paraId="723D8CC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ZIE ETS. </w:t>
            </w:r>
            <w:r>
              <w:rPr>
                <w:rFonts w:eastAsia="Times New Roman"/>
                <w:color w:val="000000"/>
                <w:sz w:val="16"/>
                <w:szCs w:val="16"/>
                <w:lang w:val="fr-FR" w:eastAsia="en-US"/>
              </w:rPr>
              <w:t>(ETABLISSEMENTS)</w:t>
            </w:r>
            <w:r>
              <w:rPr>
                <w:rFonts w:eastAsia="Times New Roman"/>
                <w:b/>
                <w:bCs/>
                <w:color w:val="000000"/>
                <w:sz w:val="27"/>
                <w:szCs w:val="27"/>
                <w:lang w:val="fr-FR" w:eastAsia="en-US"/>
              </w:rPr>
              <w:t xml:space="preserve"> Louis Van Goitsenhoven (1908   -      )</w:t>
            </w:r>
          </w:p>
          <w:p w14:paraId="3E4E8669" w14:textId="77777777" w:rsidR="00000000" w:rsidRDefault="00D4396A">
            <w:pPr>
              <w:spacing w:before="100" w:beforeAutospacing="1" w:after="100" w:afterAutospacing="1" w:line="240" w:lineRule="auto"/>
              <w:ind w:left="1058" w:right="567"/>
              <w:rPr>
                <w:rFonts w:eastAsia="Times New Roman"/>
                <w:b/>
                <w:bCs/>
                <w:color w:val="000000"/>
                <w:sz w:val="27"/>
                <w:szCs w:val="27"/>
                <w:lang w:val="fr-FR" w:eastAsia="en-US"/>
              </w:rPr>
            </w:pPr>
          </w:p>
        </w:tc>
      </w:tr>
      <w:tr w:rsidR="00000000" w14:paraId="76FB4CF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F09061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OLLIMAC</w:t>
            </w:r>
          </w:p>
          <w:p w14:paraId="683B3F9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4403C6F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5FF4F1A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97 Provinciestraat, Antwerpen (Anvers)</w:t>
            </w:r>
          </w:p>
          <w:p w14:paraId="52E6B003" w14:textId="77777777" w:rsidR="00000000" w:rsidRDefault="00D4396A">
            <w:pPr>
              <w:spacing w:before="100" w:beforeAutospacing="1" w:after="100" w:afterAutospacing="1" w:line="240" w:lineRule="auto"/>
              <w:ind w:left="1418" w:right="567"/>
              <w:rPr>
                <w:lang w:val="fr-FR" w:eastAsia="en-US"/>
              </w:rPr>
            </w:pPr>
          </w:p>
        </w:tc>
      </w:tr>
      <w:tr w:rsidR="00000000" w14:paraId="1EDBFC8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1C46C7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OLYMPE</w:t>
            </w:r>
          </w:p>
          <w:p w14:paraId="07819E5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Marque de distribution de Pro Radio</w:t>
            </w:r>
          </w:p>
          <w:p w14:paraId="12A467A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4828D7F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33" w:anchor="PRO" w:history="1">
              <w:r>
                <w:rPr>
                  <w:rStyle w:val="Hyperlink"/>
                  <w:rFonts w:eastAsia="Times New Roman"/>
                  <w:sz w:val="27"/>
                  <w:szCs w:val="27"/>
                  <w:lang w:eastAsia="en-US"/>
                </w:rPr>
                <w:t>Pro Radio</w:t>
              </w:r>
            </w:hyperlink>
          </w:p>
          <w:p w14:paraId="61F21351" w14:textId="77777777" w:rsidR="00000000" w:rsidRDefault="00D4396A">
            <w:pPr>
              <w:spacing w:after="0" w:line="240" w:lineRule="auto"/>
              <w:rPr>
                <w:lang w:val="fr-FR" w:eastAsia="en-US"/>
              </w:rPr>
            </w:pPr>
          </w:p>
        </w:tc>
      </w:tr>
      <w:tr w:rsidR="00000000" w14:paraId="5234B41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8742C7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OLYMPIC-RADIO (Vooroorlogs -              )</w:t>
            </w:r>
          </w:p>
          <w:p w14:paraId="1BDAFED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3B6F52B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38C479A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Avenue Louise 141, Brussel</w:t>
            </w:r>
          </w:p>
          <w:p w14:paraId="647B4F8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Vb. SUPER OLYPMPIC 1 , 2, 3 en 7 anno 1936</w:t>
            </w:r>
          </w:p>
          <w:p w14:paraId="69A71521" w14:textId="77777777" w:rsidR="00000000" w:rsidRDefault="00D4396A">
            <w:pPr>
              <w:numPr>
                <w:ilvl w:val="3"/>
                <w:numId w:val="2"/>
              </w:numPr>
              <w:spacing w:before="100" w:beforeAutospacing="1" w:after="100" w:afterAutospacing="1" w:line="240" w:lineRule="auto"/>
              <w:ind w:left="1418" w:right="567"/>
              <w:rPr>
                <w:rFonts w:eastAsia="Times New Roman"/>
                <w:color w:val="000000"/>
                <w:lang w:val="fr-FR" w:eastAsia="en-US"/>
              </w:rPr>
            </w:pPr>
            <w:r>
              <w:rPr>
                <w:rFonts w:eastAsia="Times New Roman"/>
                <w:color w:val="000000"/>
                <w:lang w:val="fr-FR" w:eastAsia="en-US"/>
              </w:rPr>
              <w:t xml:space="preserve">recl </w:t>
            </w:r>
            <w:r>
              <w:rPr>
                <w:rFonts w:eastAsia="Times New Roman"/>
                <w:color w:val="000000"/>
                <w:lang w:val="fr-FR" w:eastAsia="en-US"/>
              </w:rPr>
              <w:t>La Radio-Industrie, 1936 (scriptie B. Bostyn p 461) /</w:t>
            </w:r>
            <w:r>
              <w:rPr>
                <w:rFonts w:eastAsia="Times New Roman"/>
                <w:color w:val="000000"/>
                <w:lang w:val="fr-FR" w:eastAsia="en-US"/>
              </w:rPr>
              <w:tab/>
            </w:r>
            <w:r>
              <w:rPr>
                <w:rFonts w:eastAsia="Times New Roman"/>
                <w:color w:val="000000"/>
                <w:lang w:val="fr-FR" w:eastAsia="en-US"/>
              </w:rPr>
              <w:tab/>
            </w:r>
          </w:p>
          <w:p w14:paraId="49E29570" w14:textId="77777777" w:rsidR="00000000" w:rsidRDefault="00D4396A">
            <w:pPr>
              <w:spacing w:before="100" w:beforeAutospacing="1" w:after="100" w:afterAutospacing="1" w:line="240" w:lineRule="auto"/>
              <w:ind w:left="1418" w:right="567"/>
              <w:rPr>
                <w:rFonts w:eastAsia="Times New Roman"/>
                <w:color w:val="000000"/>
                <w:sz w:val="27"/>
                <w:szCs w:val="27"/>
                <w:lang w:val="en-US" w:eastAsia="en-US"/>
              </w:rPr>
            </w:pPr>
            <w:r>
              <w:rPr>
                <w:noProof/>
                <w:lang w:eastAsia="en-US"/>
              </w:rPr>
              <mc:AlternateContent>
                <mc:Choice Requires="wps">
                  <w:drawing>
                    <wp:inline distT="0" distB="0" distL="0" distR="0" wp14:anchorId="6CC1C07A" wp14:editId="6001E6BA">
                      <wp:extent cx="2514600" cy="714375"/>
                      <wp:effectExtent l="0" t="0" r="0" b="0"/>
                      <wp:docPr id="14" name="Pict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B4626" id="Picture 1" o:spid="_x0000_s1026" style="width:19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" filled="f" stroked="f">
                      <o:lock v:ext="edit" aspectratio="t"/>
                      <w10:anchorlock/>
                    </v:rect>
                  </w:pict>
                </mc:Fallback>
              </mc:AlternateContent>
            </w:r>
          </w:p>
          <w:p w14:paraId="148BCC99" w14:textId="77777777" w:rsidR="00000000" w:rsidRDefault="00D4396A">
            <w:pPr>
              <w:spacing w:before="100" w:beforeAutospacing="1" w:after="100" w:afterAutospacing="1" w:line="240" w:lineRule="auto"/>
              <w:ind w:left="1418" w:right="567"/>
              <w:rPr>
                <w:rFonts w:eastAsia="Times New Roman"/>
                <w:color w:val="000000"/>
                <w:sz w:val="27"/>
                <w:szCs w:val="27"/>
                <w:lang w:val="en-US" w:eastAsia="en-US"/>
              </w:rPr>
            </w:pPr>
          </w:p>
        </w:tc>
      </w:tr>
      <w:tr w:rsidR="00000000" w14:paraId="07A69C5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AECC9A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ONDOVOX</w:t>
            </w:r>
          </w:p>
          <w:p w14:paraId="79006DC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Ateliers Radio-Electriques du Calvaire</w:t>
            </w:r>
          </w:p>
          <w:p w14:paraId="20800C9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TSF, lessiveuses électriques et appareils ménagers.</w:t>
            </w:r>
          </w:p>
          <w:p w14:paraId="6B6EBCA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153 rue du Calvaire, </w:t>
            </w:r>
            <w:r>
              <w:rPr>
                <w:rFonts w:eastAsia="Times New Roman"/>
                <w:color w:val="000000"/>
                <w:sz w:val="27"/>
                <w:szCs w:val="27"/>
                <w:lang w:val="fr-FR" w:eastAsia="en-US"/>
              </w:rPr>
              <w:t>Liège (ouest) 1924-1935 (peut-être après 1935 mais pas de traces)</w:t>
            </w:r>
          </w:p>
          <w:p w14:paraId="1248A31F" w14:textId="77777777" w:rsidR="00000000" w:rsidRDefault="00D4396A">
            <w:pPr>
              <w:spacing w:before="100" w:beforeAutospacing="1" w:after="100" w:afterAutospacing="1" w:line="240" w:lineRule="auto"/>
              <w:ind w:left="1418" w:right="567"/>
              <w:rPr>
                <w:lang w:val="fr-FR" w:eastAsia="en-US"/>
              </w:rPr>
            </w:pPr>
          </w:p>
        </w:tc>
      </w:tr>
      <w:tr w:rsidR="00000000" w14:paraId="76AFBB4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DC8019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ORGA</w:t>
            </w:r>
          </w:p>
          <w:p w14:paraId="1CF26EE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de constructions électriques Orga, SPRL</w:t>
            </w:r>
          </w:p>
          <w:p w14:paraId="1B95545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Transformateurs pour radio.</w:t>
            </w:r>
          </w:p>
          <w:p w14:paraId="4AD208F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43 chaussée d'Handsacht, Tubize (1946)</w:t>
            </w:r>
          </w:p>
        </w:tc>
      </w:tr>
      <w:tr w:rsidR="00000000" w14:paraId="4A9B5F9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EAFBBA7" w14:textId="77777777" w:rsidR="00000000" w:rsidRDefault="00D4396A">
            <w:pPr>
              <w:numPr>
                <w:ilvl w:val="0"/>
                <w:numId w:val="2"/>
              </w:numPr>
              <w:spacing w:before="100" w:beforeAutospacing="1" w:after="100" w:afterAutospacing="1" w:line="240" w:lineRule="auto"/>
              <w:ind w:left="1418"/>
              <w:rPr>
                <w:rFonts w:ascii="Calibri" w:eastAsia="Times New Roman" w:hAnsi="Calibri" w:cs="Calibri"/>
                <w:b/>
                <w:bCs/>
                <w:color w:val="000000"/>
                <w:sz w:val="27"/>
                <w:szCs w:val="27"/>
                <w:lang w:val="fr-FR" w:eastAsia="en-US"/>
              </w:rPr>
            </w:pPr>
            <w:r>
              <w:rPr>
                <w:rFonts w:ascii="Calibri" w:eastAsiaTheme="minorHAnsi" w:hAnsi="Calibri" w:cs="Calibri"/>
                <w:b/>
                <w:bCs/>
                <w:sz w:val="27"/>
                <w:szCs w:val="27"/>
                <w:lang w:val="fr-FR" w:eastAsia="en-US"/>
              </w:rPr>
              <w:t>Orphée Radio (Vooroorlogs -            )</w:t>
            </w:r>
          </w:p>
          <w:p w14:paraId="46BEC61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(J. Deckers)</w:t>
            </w:r>
          </w:p>
          <w:p w14:paraId="1FC1503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562E55B8" w14:textId="77777777" w:rsidR="00000000" w:rsidRDefault="00D4396A">
            <w:pPr>
              <w:numPr>
                <w:ilvl w:val="0"/>
                <w:numId w:val="2"/>
              </w:numPr>
              <w:spacing w:before="100" w:beforeAutospacing="1" w:after="100" w:afterAutospacing="1" w:line="240" w:lineRule="auto"/>
              <w:ind w:left="1418"/>
              <w:rPr>
                <w:rFonts w:ascii="Calibri" w:eastAsia="Times New Roman" w:hAnsi="Calibri" w:cs="Calibri"/>
                <w:b/>
                <w:bCs/>
                <w:color w:val="000000"/>
                <w:sz w:val="27"/>
                <w:szCs w:val="27"/>
                <w:lang w:val="fr-FR" w:eastAsia="en-US"/>
              </w:rPr>
            </w:pPr>
            <w:r>
              <w:rPr>
                <w:rFonts w:ascii="TimesNewRoman" w:eastAsiaTheme="minorHAnsi" w:hAnsi="TimesNewRoman" w:cs="TimesNewRoman"/>
                <w:sz w:val="24"/>
                <w:szCs w:val="24"/>
                <w:lang w:eastAsia="en-US"/>
              </w:rPr>
              <w:t>Rue Lairesse 66, Luik</w:t>
            </w:r>
          </w:p>
        </w:tc>
      </w:tr>
      <w:tr w:rsidR="00000000" w14:paraId="5C6BF2F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5AF055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ORPHEUS </w:t>
            </w:r>
          </w:p>
          <w:p w14:paraId="666C9A2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Orpheus Radio</w:t>
            </w:r>
          </w:p>
          <w:p w14:paraId="6F62587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2AE934C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 rue Jennart, Bruxelles (1949)</w:t>
            </w:r>
          </w:p>
          <w:p w14:paraId="4F99DACE" w14:textId="77777777" w:rsidR="00000000" w:rsidRDefault="00D4396A">
            <w:pPr>
              <w:spacing w:after="0" w:line="240" w:lineRule="auto"/>
              <w:rPr>
                <w:lang w:val="fr-FR" w:eastAsia="en-US"/>
              </w:rPr>
            </w:pPr>
          </w:p>
        </w:tc>
      </w:tr>
      <w:tr w:rsidR="00000000" w14:paraId="3558024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455D22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ORPHEUS-RADIO  </w:t>
            </w:r>
            <w:r>
              <w:rPr>
                <w:rFonts w:ascii="Calibri" w:eastAsiaTheme="minorHAnsi" w:hAnsi="Calibri" w:cs="Calibri"/>
                <w:b/>
                <w:bCs/>
                <w:sz w:val="27"/>
                <w:szCs w:val="27"/>
                <w:lang w:val="fr-FR" w:eastAsia="en-US"/>
              </w:rPr>
              <w:t>(1936 ? -            )</w:t>
            </w:r>
          </w:p>
          <w:p w14:paraId="5B6C719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A4DBF7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43B7E2E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Rue Vanden Corput 47, Brussel</w:t>
            </w:r>
          </w:p>
          <w:p w14:paraId="008845C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b/>
                <w:bCs/>
                <w:sz w:val="24"/>
                <w:szCs w:val="24"/>
                <w:lang w:eastAsia="en-US"/>
              </w:rPr>
              <w:t>Zelfde als hierboven?</w:t>
            </w:r>
          </w:p>
          <w:p w14:paraId="06E9D44A" w14:textId="77777777" w:rsidR="00000000" w:rsidRDefault="00D4396A">
            <w:pPr>
              <w:numPr>
                <w:ilvl w:val="0"/>
                <w:numId w:val="2"/>
              </w:numPr>
              <w:spacing w:before="100" w:beforeAutospacing="1" w:after="100" w:afterAutospacing="1" w:line="240" w:lineRule="auto"/>
              <w:ind w:left="1418" w:right="567"/>
              <w:rPr>
                <w:rFonts w:eastAsia="Times New Roman"/>
                <w:color w:val="000000"/>
                <w:lang w:val="fr-FR" w:eastAsia="en-US"/>
              </w:rPr>
            </w:pPr>
            <w:r>
              <w:rPr>
                <w:rFonts w:eastAsia="Times New Roman"/>
                <w:color w:val="000000"/>
                <w:lang w:val="fr-FR" w:eastAsia="en-US"/>
              </w:rPr>
              <w:t>/ Recl La Radio-Industrie, 1936 (scriptie B. Bostyn p 459 /</w:t>
            </w:r>
            <w:r>
              <w:rPr>
                <w:rFonts w:eastAsia="Times New Roman"/>
                <w:color w:val="000000"/>
                <w:lang w:val="fr-FR" w:eastAsia="en-US"/>
              </w:rPr>
              <w:tab/>
            </w:r>
            <w:r>
              <w:rPr>
                <w:rFonts w:eastAsia="Times New Roman"/>
                <w:color w:val="000000"/>
                <w:lang w:val="fr-FR" w:eastAsia="en-US"/>
              </w:rPr>
              <w:tab/>
            </w:r>
            <w:r>
              <w:rPr>
                <w:rFonts w:eastAsia="Times New Roman"/>
                <w:color w:val="000000"/>
                <w:lang w:val="fr-FR" w:eastAsia="en-US"/>
              </w:rPr>
              <w:tab/>
            </w:r>
            <w:r>
              <w:rPr>
                <w:rFonts w:eastAsia="Times New Roman"/>
                <w:color w:val="000000"/>
                <w:lang w:val="fr-FR" w:eastAsia="en-US"/>
              </w:rPr>
              <w:tab/>
            </w:r>
          </w:p>
          <w:p w14:paraId="5381CB10"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r>
              <w:rPr>
                <w:noProof/>
                <w:lang w:eastAsia="en-US"/>
              </w:rPr>
              <mc:AlternateContent>
                <mc:Choice Requires="wps">
                  <w:drawing>
                    <wp:inline distT="0" distB="0" distL="0" distR="0" wp14:anchorId="43FD68AD" wp14:editId="6BA59F65">
                      <wp:extent cx="1314450" cy="1057275"/>
                      <wp:effectExtent l="0" t="0" r="0" b="0"/>
                      <wp:docPr id="13" name="Pictur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B7A80" id="Picture 7" o:spid="_x0000_s1026" style="width:103.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" filled="f" stroked="f">
                      <o:lock v:ext="edit" aspectratio="t"/>
                      <w10:anchorlock/>
                    </v:rect>
                  </w:pict>
                </mc:Fallback>
              </mc:AlternateContent>
            </w:r>
          </w:p>
        </w:tc>
      </w:tr>
      <w:tr w:rsidR="00000000" w14:paraId="0EED850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C5C880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ORTHODYNE (1922 - </w:t>
            </w:r>
          </w:p>
          <w:p w14:paraId="54DB68C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lang w:val="fr-FR" w:eastAsia="en-US"/>
              </w:rPr>
              <w:t xml:space="preserve">Ets </w:t>
            </w:r>
            <w:r>
              <w:rPr>
                <w:rFonts w:eastAsia="Times New Roman"/>
                <w:color w:val="000000"/>
                <w:sz w:val="27"/>
                <w:szCs w:val="27"/>
                <w:lang w:eastAsia="en-US"/>
              </w:rPr>
              <w:t>Jean Bonhomme</w:t>
            </w:r>
          </w:p>
          <w:p w14:paraId="004EA9C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64D30B5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43-47 rue Dossin, Liege (1927, 1969).</w:t>
            </w:r>
          </w:p>
          <w:p w14:paraId="0F669AE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45 Rue de L'Université, Liege</w:t>
            </w:r>
          </w:p>
          <w:p w14:paraId="6E50EAF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42 Rue des Commercants</w:t>
            </w:r>
            <w:r>
              <w:rPr>
                <w:rFonts w:eastAsia="Times New Roman"/>
                <w:color w:val="000000"/>
                <w:sz w:val="27"/>
                <w:szCs w:val="27"/>
                <w:lang w:val="fr-FR" w:eastAsia="en-US"/>
              </w:rPr>
              <w:t>, Bruxelles (représentation)</w:t>
            </w:r>
          </w:p>
          <w:p w14:paraId="315363F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25 Avenue de la Paix, Liège (1972)</w:t>
            </w:r>
          </w:p>
          <w:p w14:paraId="672EF157" w14:textId="77777777" w:rsidR="00000000" w:rsidRDefault="00D4396A">
            <w:pPr>
              <w:spacing w:after="0" w:line="240" w:lineRule="auto"/>
              <w:rPr>
                <w:lang w:val="fr-FR" w:eastAsia="en-US"/>
              </w:rPr>
            </w:pPr>
          </w:p>
        </w:tc>
      </w:tr>
      <w:tr w:rsidR="00000000" w14:paraId="5359363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916138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OTS</w:t>
            </w:r>
          </w:p>
          <w:p w14:paraId="6EF7C05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3199A59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des Fabriques 1A Brussel</w:t>
            </w:r>
          </w:p>
          <w:p w14:paraId="6E7254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O.L.Vr. Van Vaerstraat 2, Brussel</w:t>
            </w:r>
          </w:p>
          <w:p w14:paraId="331985B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Advertentie 01/11/1931</w:t>
            </w:r>
          </w:p>
          <w:p w14:paraId="752A77E4"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eastAsia="en-US"/>
              </w:rPr>
            </w:pPr>
            <w:r>
              <w:rPr>
                <w:rFonts w:eastAsia="Times New Roman"/>
                <w:i/>
                <w:iCs/>
                <w:color w:val="000000"/>
                <w:sz w:val="27"/>
                <w:szCs w:val="27"/>
                <w:lang w:eastAsia="en-US"/>
              </w:rPr>
              <w:t>Zelfde als deze van HARIO?</w:t>
            </w:r>
          </w:p>
          <w:p w14:paraId="7946668D"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val="fr-FR" w:eastAsia="en-US"/>
              </w:rPr>
            </w:pPr>
            <w:r>
              <w:rPr>
                <w:rFonts w:eastAsia="Times New Roman"/>
                <w:color w:val="000000"/>
                <w:sz w:val="27"/>
                <w:szCs w:val="27"/>
                <w:lang w:val="fr-FR" w:eastAsia="en-US"/>
              </w:rPr>
              <w:t xml:space="preserve">Pourquoi Pas 22/01/1932, nr 912 -&gt; Rue Notre </w:t>
            </w:r>
            <w:r>
              <w:rPr>
                <w:rFonts w:eastAsia="Times New Roman"/>
                <w:color w:val="000000"/>
                <w:sz w:val="27"/>
                <w:szCs w:val="27"/>
                <w:lang w:val="fr-FR" w:eastAsia="en-US"/>
              </w:rPr>
              <w:t>Dame du sommeil, 7, Maison de gros HENRI OTS,  tel : 12.11.63 – 12.36.24</w:t>
            </w:r>
          </w:p>
          <w:p w14:paraId="1CD931D3"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sz w:val="27"/>
                <w:szCs w:val="27"/>
                <w:lang w:val="fr-FR" w:eastAsia="en-US"/>
              </w:rPr>
            </w:pPr>
            <w:r>
              <w:rPr>
                <w:rFonts w:eastAsia="Times New Roman"/>
                <w:color w:val="000000"/>
                <w:sz w:val="27"/>
                <w:szCs w:val="27"/>
                <w:lang w:val="fr-FR" w:eastAsia="en-US"/>
              </w:rPr>
              <w:t>Pourquoi Pas 16/12/1932, nr 959 : -&gt; PRÉ-SÉLECTEUR SU-GA 33, un poste merveilleux (3500 fr op afbetaling – 2975 fr contant)</w:t>
            </w:r>
          </w:p>
        </w:tc>
      </w:tr>
      <w:tr w:rsidR="00000000" w14:paraId="1E3081B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0815ED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O. VAN SANT &amp; F. DE RAYTER “Radiolina” (1931-     )</w:t>
            </w:r>
          </w:p>
          <w:p w14:paraId="1E1FC11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w:t>
            </w:r>
            <w:r>
              <w:rPr>
                <w:rFonts w:eastAsia="Times New Roman"/>
                <w:color w:val="000000"/>
                <w:sz w:val="27"/>
                <w:szCs w:val="27"/>
                <w:lang w:eastAsia="en-US"/>
              </w:rPr>
              <w:t>happij in gezamenlijke naam</w:t>
            </w:r>
          </w:p>
          <w:p w14:paraId="43401DB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 xml:space="preserve">“het uitbaten van een élektrotechnisch werkhuis, de verkoop van alle toestellen, het daarstellen van alle inrichtingen in verband </w:t>
            </w:r>
            <w:r>
              <w:rPr>
                <w:rFonts w:ascii="TimesNewRoman" w:eastAsiaTheme="minorHAnsi" w:hAnsi="TimesNewRoman" w:cs="TimesNewRoman"/>
                <w:sz w:val="24"/>
                <w:szCs w:val="24"/>
                <w:lang w:eastAsia="en-US"/>
              </w:rPr>
              <w:t>met elektriciteit, pick-up en alle mogelijke toestellen der elektrotechniek”</w:t>
            </w:r>
          </w:p>
          <w:p w14:paraId="0DC01D4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Groote Steenweg 109 te Berchem, Antwerpen. </w:t>
            </w:r>
          </w:p>
        </w:tc>
      </w:tr>
      <w:tr w:rsidR="00000000" w14:paraId="77BB223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5EE120A"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en-US" w:eastAsia="en-US"/>
              </w:rPr>
            </w:pPr>
            <w:r>
              <w:rPr>
                <w:rFonts w:eastAsia="Times New Roman"/>
                <w:b/>
                <w:bCs/>
                <w:color w:val="000000"/>
                <w:sz w:val="27"/>
                <w:szCs w:val="27"/>
                <w:lang w:val="en-US" w:eastAsia="en-US"/>
              </w:rPr>
              <w:t>PACIFIC (na-oorlogs? -             )</w:t>
            </w:r>
          </w:p>
          <w:p w14:paraId="5936F66D"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en-US" w:eastAsia="en-US"/>
              </w:rPr>
            </w:pPr>
            <w:r>
              <w:rPr>
                <w:rFonts w:eastAsia="Times New Roman"/>
                <w:color w:val="000000"/>
                <w:sz w:val="27"/>
                <w:szCs w:val="27"/>
                <w:lang w:val="en-US" w:eastAsia="en-US"/>
              </w:rPr>
              <w:t>Brussel?</w:t>
            </w:r>
          </w:p>
          <w:p w14:paraId="2C98A9E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Schildje met verticale lijnen en bovenaan PACIFIC</w:t>
            </w:r>
          </w:p>
        </w:tc>
      </w:tr>
      <w:tr w:rsidR="00000000" w14:paraId="6AED631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11C784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en-US" w:eastAsia="en-US"/>
              </w:rPr>
              <w:t xml:space="preserve">Palco-Radio, Ed. Palmans &amp; Co. </w:t>
            </w:r>
            <w:r>
              <w:rPr>
                <w:rFonts w:eastAsia="Times New Roman"/>
                <w:b/>
                <w:bCs/>
                <w:color w:val="000000"/>
                <w:sz w:val="27"/>
                <w:szCs w:val="27"/>
                <w:lang w:val="fr-FR" w:eastAsia="en-US"/>
              </w:rPr>
              <w:t>(1935-         )</w:t>
            </w:r>
          </w:p>
          <w:p w14:paraId="1C3E8BE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en commandité (Edouard Palmans)</w:t>
            </w:r>
          </w:p>
          <w:p w14:paraId="268A673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fabrication, la réparation et le commerce de tous appareils radiophoniques, électriques, mécaniques et scientifiques</w:t>
            </w:r>
          </w:p>
          <w:p w14:paraId="26A6E00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Boulevard Lambermont 157 Schaarbeek</w:t>
            </w:r>
          </w:p>
        </w:tc>
      </w:tr>
      <w:tr w:rsidR="00000000" w14:paraId="279C7F1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FFEDDB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PASCAL</w:t>
            </w:r>
          </w:p>
          <w:p w14:paraId="5F8D960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Marque </w:t>
            </w:r>
            <w:r>
              <w:rPr>
                <w:rFonts w:eastAsia="Times New Roman"/>
                <w:color w:val="000000"/>
                <w:sz w:val="27"/>
                <w:szCs w:val="27"/>
                <w:lang w:val="fr-FR" w:eastAsia="en-US"/>
              </w:rPr>
              <w:t>commerciale d'émetteurs FM de Van Rompaey.</w:t>
            </w:r>
          </w:p>
          <w:p w14:paraId="55C1090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34" w:anchor="VR" w:history="1">
              <w:r>
                <w:rPr>
                  <w:rStyle w:val="Hyperlink"/>
                  <w:rFonts w:eastAsia="Times New Roman"/>
                  <w:sz w:val="27"/>
                  <w:szCs w:val="27"/>
                  <w:lang w:eastAsia="en-US"/>
                </w:rPr>
                <w:t>Van Rompaey</w:t>
              </w:r>
            </w:hyperlink>
          </w:p>
          <w:p w14:paraId="6984D2EB" w14:textId="77777777" w:rsidR="00000000" w:rsidRDefault="00D4396A">
            <w:pPr>
              <w:spacing w:after="0" w:line="240" w:lineRule="auto"/>
              <w:rPr>
                <w:lang w:val="fr-FR" w:eastAsia="en-US"/>
              </w:rPr>
            </w:pPr>
          </w:p>
        </w:tc>
      </w:tr>
      <w:tr w:rsidR="00000000" w14:paraId="4B155A8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9C4DA5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P.A.W.</w:t>
            </w:r>
          </w:p>
          <w:p w14:paraId="4FF929E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Mr. P-A Wenmaekers, </w:t>
            </w:r>
            <w:r>
              <w:rPr>
                <w:lang w:val="fr-FR" w:eastAsia="en-US"/>
              </w:rPr>
              <w:t>ingénieur électricien</w:t>
            </w:r>
          </w:p>
          <w:p w14:paraId="24C944C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w:t>
            </w:r>
            <w:r>
              <w:rPr>
                <w:rFonts w:eastAsia="Times New Roman"/>
                <w:color w:val="000000"/>
                <w:sz w:val="27"/>
                <w:szCs w:val="27"/>
                <w:lang w:val="fr-FR" w:eastAsia="en-US"/>
              </w:rPr>
              <w:t>radio signaux horaires tour Eiffel</w:t>
            </w:r>
          </w:p>
          <w:p w14:paraId="58607988"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eastAsia="en-US"/>
              </w:rPr>
              <w:t>18 rue des Mineurs, Bruxelles (1913)</w:t>
            </w:r>
          </w:p>
          <w:p w14:paraId="08233E30" w14:textId="77777777" w:rsidR="00000000" w:rsidRDefault="00D4396A">
            <w:pPr>
              <w:numPr>
                <w:ilvl w:val="3"/>
                <w:numId w:val="2"/>
              </w:numPr>
              <w:spacing w:before="100" w:beforeAutospacing="1" w:after="100" w:afterAutospacing="1" w:line="240" w:lineRule="auto"/>
              <w:ind w:left="1418" w:right="567"/>
              <w:rPr>
                <w:lang w:eastAsia="en-US"/>
              </w:rPr>
            </w:pPr>
            <w:r>
              <w:rPr>
                <w:lang w:eastAsia="en-US"/>
              </w:rPr>
              <w:t>folder PAW van Emiel Franck (Retro Radio) uit 1913 / Glijspoelontvanger /</w:t>
            </w:r>
            <w:r>
              <w:rPr>
                <w:lang w:eastAsia="en-US"/>
              </w:rPr>
              <w:tab/>
            </w:r>
          </w:p>
        </w:tc>
      </w:tr>
      <w:tr w:rsidR="00000000" w14:paraId="209A374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D3DE10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PHILIPS</w:t>
            </w:r>
          </w:p>
          <w:p w14:paraId="19EDAA8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PHILIPS Radio Belge S.A.</w:t>
            </w:r>
          </w:p>
          <w:p w14:paraId="4DB485C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radio, </w:t>
            </w:r>
            <w:r>
              <w:rPr>
                <w:rFonts w:eastAsia="Times New Roman"/>
                <w:color w:val="000000"/>
                <w:sz w:val="27"/>
                <w:szCs w:val="27"/>
                <w:lang w:val="fr-FR" w:eastAsia="en-US"/>
              </w:rPr>
              <w:t>matériel d'amplification,...</w:t>
            </w:r>
          </w:p>
          <w:p w14:paraId="217C7FE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37-39 rue d'Anderlecht Bruxelles</w:t>
            </w:r>
          </w:p>
          <w:p w14:paraId="40448B21" w14:textId="77777777" w:rsidR="00000000" w:rsidRDefault="00D4396A">
            <w:pPr>
              <w:spacing w:after="0" w:line="240" w:lineRule="auto"/>
              <w:rPr>
                <w:lang w:val="fr-FR" w:eastAsia="en-US"/>
              </w:rPr>
            </w:pPr>
          </w:p>
        </w:tc>
      </w:tr>
      <w:tr w:rsidR="00000000" w14:paraId="3AFCB4B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7473A7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PILLER-SPIRA-PILLER  (1931-          )</w:t>
            </w:r>
          </w:p>
          <w:p w14:paraId="6299DBD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gezamenlijke naam (Belgian American Radio Corporation)</w:t>
            </w:r>
          </w:p>
          <w:p w14:paraId="43948CD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l’importation, l’exportation </w:t>
            </w:r>
            <w:r>
              <w:rPr>
                <w:rFonts w:ascii="TimesNewRoman" w:eastAsiaTheme="minorHAnsi" w:hAnsi="TimesNewRoman" w:cs="TimesNewRoman"/>
                <w:sz w:val="24"/>
                <w:szCs w:val="24"/>
                <w:lang w:val="fr-FR" w:eastAsia="en-US"/>
              </w:rPr>
              <w:t>et la construction de tous appareils et accessoires de radio et de gramophon</w:t>
            </w:r>
          </w:p>
          <w:p w14:paraId="34EB1E78"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Rue du Petit-Chien 15 Antwerpen </w:t>
            </w:r>
          </w:p>
        </w:tc>
      </w:tr>
      <w:tr w:rsidR="00000000" w14:paraId="5EFC3C4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BACAEA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PRECISIA</w:t>
            </w:r>
          </w:p>
          <w:p w14:paraId="7AB46FD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 (N.V.)</w:t>
            </w:r>
          </w:p>
          <w:p w14:paraId="77346A8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Téléviseurs, plus tard construction du matériel </w:t>
            </w:r>
            <w:hyperlink r:id="rId35" w:anchor="STA" w:history="1">
              <w:r>
                <w:rPr>
                  <w:rStyle w:val="Hyperlink"/>
                  <w:rFonts w:eastAsia="Times New Roman"/>
                  <w:sz w:val="27"/>
                  <w:szCs w:val="27"/>
                  <w:lang w:val="fr-FR" w:eastAsia="en-US"/>
                </w:rPr>
                <w:t>Stanford</w:t>
              </w:r>
            </w:hyperlink>
          </w:p>
          <w:p w14:paraId="30E7464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89-93, Kloostrerstraat  (rue du Couvent), Anvers (avant 1952)</w:t>
            </w:r>
          </w:p>
          <w:p w14:paraId="337F390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Bureau de ventes d'Anvers : 38 rue Emile Banning (voir </w:t>
            </w:r>
            <w:hyperlink r:id="rId36" w:anchor="WY" w:history="1">
              <w:r>
                <w:rPr>
                  <w:rStyle w:val="Hyperlink"/>
                  <w:rFonts w:eastAsia="Times New Roman"/>
                  <w:sz w:val="27"/>
                  <w:szCs w:val="27"/>
                  <w:lang w:val="fr-FR" w:eastAsia="en-US"/>
                </w:rPr>
                <w:t>Wyca</w:t>
              </w:r>
            </w:hyperlink>
            <w:r>
              <w:rPr>
                <w:rFonts w:eastAsia="Times New Roman"/>
                <w:color w:val="000000"/>
                <w:sz w:val="27"/>
                <w:szCs w:val="27"/>
                <w:lang w:val="fr-FR" w:eastAsia="en-US"/>
              </w:rPr>
              <w:t>)</w:t>
            </w:r>
          </w:p>
          <w:p w14:paraId="32BAABD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42, Zuidzandstraat (rue Sud du Sablon), Bruges (à partir de 1952)</w:t>
            </w:r>
          </w:p>
          <w:p w14:paraId="3E5F0DB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5-6, Dirk Maartenstraat Brugge (Bruges) (à partir de 1971)</w:t>
            </w:r>
          </w:p>
          <w:p w14:paraId="5F9E825E" w14:textId="77777777" w:rsidR="00000000" w:rsidRDefault="00D4396A">
            <w:pPr>
              <w:spacing w:after="0" w:line="240" w:lineRule="auto"/>
              <w:rPr>
                <w:lang w:val="fr-FR" w:eastAsia="en-US"/>
              </w:rPr>
            </w:pPr>
          </w:p>
        </w:tc>
      </w:tr>
      <w:tr w:rsidR="00000000" w14:paraId="4412656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DA1010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 xml:space="preserve">PREMIER RADIO AUTOMATIQUE BELGE ELECTROMAT </w:t>
            </w:r>
            <w:r>
              <w:rPr>
                <w:rFonts w:eastAsia="Times New Roman"/>
                <w:b/>
                <w:bCs/>
                <w:color w:val="000000"/>
                <w:sz w:val="27"/>
                <w:szCs w:val="27"/>
                <w:lang w:val="fr-FR" w:eastAsia="en-US"/>
              </w:rPr>
              <w:t>(PRABE)  (1934-          )</w:t>
            </w:r>
          </w:p>
          <w:p w14:paraId="74B13AD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4E2B270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“l’importation et l’exploitation, la fabrication, l’achat et la vente, la location, la réparation, </w:t>
            </w:r>
            <w:r>
              <w:rPr>
                <w:rFonts w:ascii="TimesNewRoman" w:eastAsiaTheme="minorHAnsi" w:hAnsi="TimesNewRoman" w:cs="TimesNewRoman"/>
                <w:sz w:val="24"/>
                <w:szCs w:val="24"/>
                <w:lang w:val="fr-FR" w:eastAsia="en-US"/>
              </w:rPr>
              <w:t>soit directement pour son compte, soit comme agent ou de toute autre manière, de tous appareils et accessoires de radio,…..</w:t>
            </w:r>
          </w:p>
          <w:p w14:paraId="6884A74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BRUSSEL</w:t>
            </w:r>
          </w:p>
        </w:tc>
      </w:tr>
      <w:tr w:rsidR="00000000" w14:paraId="5414801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0C8D7A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PRIOR AUTOMATIC RADIO (1934-            )</w:t>
            </w:r>
          </w:p>
          <w:p w14:paraId="0405836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w:t>
            </w:r>
          </w:p>
          <w:p w14:paraId="628EAB3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r>
              <w:rPr>
                <w:rFonts w:ascii="TimesNewRoman" w:eastAsiaTheme="minorHAnsi" w:hAnsi="TimesNewRoman" w:cs="TimesNewRoman"/>
                <w:sz w:val="24"/>
                <w:szCs w:val="24"/>
                <w:lang w:val="fr-FR" w:eastAsia="en-US"/>
              </w:rPr>
              <w:t>“la fabrication, l’achat et la vente de tous appareils de radio…</w:t>
            </w:r>
          </w:p>
          <w:p w14:paraId="164AF13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de-DE" w:eastAsia="en-US"/>
              </w:rPr>
              <w:t>Chaussée d</w:t>
            </w:r>
            <w:r>
              <w:rPr>
                <w:rFonts w:eastAsia="Times New Roman"/>
                <w:color w:val="000000"/>
                <w:sz w:val="27"/>
                <w:szCs w:val="27"/>
                <w:lang w:val="de-DE" w:eastAsia="en-US"/>
              </w:rPr>
              <w:t>e Termonde 7, Gent</w:t>
            </w:r>
          </w:p>
        </w:tc>
      </w:tr>
      <w:tr w:rsidR="00000000" w14:paraId="0B26D4F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1835D5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PRISMA</w:t>
            </w:r>
          </w:p>
          <w:p w14:paraId="17A0515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Prisma S.P.R.L.</w:t>
            </w:r>
          </w:p>
          <w:p w14:paraId="7C5D005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Téléviseurs (avec électroniques Precisia).</w:t>
            </w:r>
          </w:p>
          <w:p w14:paraId="16E3215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89-93, Kloostrerstraat  (rue du Couvent), Antwerpen (Anvers)</w:t>
            </w:r>
          </w:p>
          <w:p w14:paraId="2282B357" w14:textId="77777777" w:rsidR="00000000" w:rsidRDefault="00D4396A">
            <w:pPr>
              <w:spacing w:after="0" w:line="240" w:lineRule="auto"/>
              <w:rPr>
                <w:lang w:val="fr-FR" w:eastAsia="en-US"/>
              </w:rPr>
            </w:pPr>
          </w:p>
        </w:tc>
      </w:tr>
      <w:tr w:rsidR="00000000" w14:paraId="10ABC17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BC3EE3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PRO-ARTE L.B.    (?     -    ?    )</w:t>
            </w:r>
          </w:p>
          <w:p w14:paraId="569613C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Les etablissements GALVA</w:t>
            </w:r>
          </w:p>
          <w:p w14:paraId="5680F5C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2C61E09C"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val="fr-FR" w:eastAsia="en-US"/>
              </w:rPr>
              <w:t xml:space="preserve">43 Boulevard du Midi, Bruxelles </w:t>
            </w:r>
          </w:p>
          <w:p w14:paraId="41F28A2D" w14:textId="77777777" w:rsidR="00000000" w:rsidRDefault="00D4396A">
            <w:pPr>
              <w:numPr>
                <w:ilvl w:val="3"/>
                <w:numId w:val="2"/>
              </w:numPr>
              <w:spacing w:before="100" w:beforeAutospacing="1" w:after="100" w:afterAutospacing="1" w:line="240" w:lineRule="auto"/>
              <w:ind w:left="1418" w:right="567"/>
              <w:rPr>
                <w:lang w:val="de-DE" w:eastAsia="en-US"/>
              </w:rPr>
            </w:pPr>
            <w:r>
              <w:rPr>
                <w:rFonts w:eastAsia="Times New Roman"/>
                <w:color w:val="000000"/>
                <w:sz w:val="27"/>
                <w:szCs w:val="27"/>
                <w:lang w:val="de-DE" w:eastAsia="en-US"/>
              </w:rPr>
              <w:t>Foldertje PRO-ARTE – L.B. Type T.C.O. XIII</w:t>
            </w:r>
          </w:p>
        </w:tc>
      </w:tr>
      <w:tr w:rsidR="00000000" w14:paraId="71AC05E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829689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PRO-RADIO</w:t>
            </w:r>
          </w:p>
          <w:p w14:paraId="579D4BF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Magasin et production de matériel radio (années 50)</w:t>
            </w:r>
          </w:p>
          <w:p w14:paraId="4877C23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matériel de récupération (armée).</w:t>
            </w:r>
          </w:p>
          <w:p w14:paraId="35623AA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85 rue Marché au Charbon, Bruxelles (comptoir général)</w:t>
            </w:r>
          </w:p>
          <w:p w14:paraId="1471ED5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94 rue du Midi, Bruxelles </w:t>
            </w:r>
            <w:r>
              <w:rPr>
                <w:rFonts w:eastAsia="Times New Roman"/>
                <w:color w:val="000000"/>
                <w:sz w:val="27"/>
                <w:szCs w:val="27"/>
                <w:lang w:val="fr-FR" w:eastAsia="en-US"/>
              </w:rPr>
              <w:t>(département récupération)</w:t>
            </w:r>
          </w:p>
        </w:tc>
      </w:tr>
      <w:tr w:rsidR="00000000" w14:paraId="52049DC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F6BC8E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PRORADO (1934? -                   )</w:t>
            </w:r>
          </w:p>
          <w:p w14:paraId="15066F1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Etablissements DANIEL DOYEN</w:t>
            </w:r>
          </w:p>
          <w:p w14:paraId="32E0182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w:t>
            </w:r>
          </w:p>
          <w:p w14:paraId="5A0C3BE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Boulevard du Midi, 31-39, Brussel </w:t>
            </w:r>
          </w:p>
          <w:p w14:paraId="22621629" w14:textId="77777777" w:rsidR="00000000" w:rsidRDefault="00D4396A">
            <w:pPr>
              <w:numPr>
                <w:ilvl w:val="0"/>
                <w:numId w:val="2"/>
              </w:numPr>
              <w:spacing w:before="100" w:beforeAutospacing="1" w:after="100" w:afterAutospacing="1" w:line="240" w:lineRule="auto"/>
              <w:ind w:left="1418" w:right="567"/>
              <w:rPr>
                <w:rFonts w:eastAsia="Times New Roman"/>
                <w:color w:val="000000"/>
                <w:lang w:val="fr-FR" w:eastAsia="en-US"/>
              </w:rPr>
            </w:pPr>
            <w:r>
              <w:rPr>
                <w:rFonts w:eastAsia="Times New Roman"/>
                <w:color w:val="000000"/>
                <w:lang w:val="fr-FR" w:eastAsia="en-US"/>
              </w:rPr>
              <w:t>recl La Radio-Industrie, 1934 (scriptie B. Bostyn p 461) /</w:t>
            </w:r>
            <w:r>
              <w:rPr>
                <w:rFonts w:eastAsia="Times New Roman"/>
                <w:color w:val="000000"/>
                <w:lang w:val="fr-FR" w:eastAsia="en-US"/>
              </w:rPr>
              <w:tab/>
            </w:r>
          </w:p>
          <w:p w14:paraId="27F8DA32" w14:textId="77777777" w:rsidR="00000000" w:rsidRDefault="00D4396A">
            <w:pPr>
              <w:numPr>
                <w:ilvl w:val="0"/>
                <w:numId w:val="2"/>
              </w:numPr>
              <w:spacing w:before="100" w:beforeAutospacing="1" w:after="100" w:afterAutospacing="1" w:line="240" w:lineRule="auto"/>
              <w:ind w:left="1418" w:right="567"/>
              <w:rPr>
                <w:rFonts w:eastAsia="Times New Roman"/>
                <w:color w:val="000000"/>
                <w:lang w:val="fr-FR" w:eastAsia="en-US"/>
              </w:rPr>
            </w:pPr>
            <w:r>
              <w:rPr>
                <w:rFonts w:eastAsia="Times New Roman"/>
                <w:color w:val="000000"/>
                <w:lang w:val="fr-FR" w:eastAsia="en-US"/>
              </w:rPr>
              <w:t xml:space="preserve">Vb : DU-2710 Superheterodyne Universeel, 7 lampen, </w:t>
            </w:r>
            <w:r>
              <w:rPr>
                <w:rFonts w:eastAsia="Times New Roman"/>
                <w:color w:val="000000"/>
                <w:lang w:val="fr-FR" w:eastAsia="en-US"/>
              </w:rPr>
              <w:t>1936</w:t>
            </w:r>
          </w:p>
          <w:p w14:paraId="10D76597"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r>
              <w:rPr>
                <w:noProof/>
                <w:lang w:eastAsia="en-US"/>
              </w:rPr>
              <mc:AlternateContent>
                <mc:Choice Requires="wps">
                  <w:drawing>
                    <wp:inline distT="0" distB="0" distL="0" distR="0" wp14:anchorId="4BE0CAC5" wp14:editId="09CFC2C2">
                      <wp:extent cx="1009650" cy="1200150"/>
                      <wp:effectExtent l="0" t="0" r="0" b="0"/>
                      <wp:docPr id="12"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65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9F218" id="Picture 2" o:spid="_x0000_s1026" style="width:79.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" filled="f" stroked="f">
                      <o:lock v:ext="edit" aspectratio="t"/>
                      <w10:anchorlock/>
                    </v:rect>
                  </w:pict>
                </mc:Fallback>
              </mc:AlternateContent>
            </w:r>
          </w:p>
          <w:p w14:paraId="326118E3"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68F285D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626731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RADAR-RADIO </w:t>
            </w:r>
          </w:p>
          <w:p w14:paraId="5C19832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Electro-dépannage Radar-Radio</w:t>
            </w:r>
          </w:p>
          <w:p w14:paraId="59CA6F6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M. Dusausoy, Rue J.B Van Péé, Vorst tel: 43.45.78</w:t>
            </w:r>
          </w:p>
          <w:p w14:paraId="4620874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1 toestel(len) op radiomuseum.org</w:t>
            </w:r>
          </w:p>
        </w:tc>
      </w:tr>
      <w:tr w:rsidR="00000000" w14:paraId="32F6A43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B06254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RADEAN BRUXELLES</w:t>
            </w:r>
          </w:p>
          <w:p w14:paraId="75D2201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Radéan-radio, Radio-dépannage</w:t>
            </w:r>
          </w:p>
          <w:p w14:paraId="1926DF4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St-Gu</w:t>
            </w:r>
            <w:r>
              <w:rPr>
                <w:rFonts w:eastAsia="Times New Roman"/>
                <w:color w:val="000000"/>
                <w:sz w:val="27"/>
                <w:szCs w:val="27"/>
                <w:lang w:val="fr-FR" w:eastAsia="en-US"/>
              </w:rPr>
              <w:t>idon 80, Brussel, tel 21.73.83</w:t>
            </w:r>
          </w:p>
          <w:p w14:paraId="034FE86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In annuaire du Commerce vanaf 1949 tot 1950</w:t>
            </w:r>
          </w:p>
          <w:p w14:paraId="2B929F5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51 en 52 onbekend. 53 niet meer vermeld</w:t>
            </w:r>
          </w:p>
        </w:tc>
      </w:tr>
      <w:tr w:rsidR="00000000" w14:paraId="37C8916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B07C9B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RADIELEC</w:t>
            </w:r>
          </w:p>
          <w:p w14:paraId="34D37B7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033ED8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à lampes, pièces, matériaux isolants.</w:t>
            </w:r>
          </w:p>
          <w:p w14:paraId="532C2C7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 rue de l'Arbre, Bruxelles (1924)</w:t>
            </w:r>
          </w:p>
          <w:p w14:paraId="60B26B3B" w14:textId="77777777" w:rsidR="00000000" w:rsidRDefault="00D4396A">
            <w:pPr>
              <w:spacing w:after="0" w:line="240" w:lineRule="auto"/>
              <w:rPr>
                <w:lang w:val="fr-FR" w:eastAsia="en-US"/>
              </w:rPr>
            </w:pPr>
          </w:p>
        </w:tc>
      </w:tr>
      <w:tr w:rsidR="00000000" w14:paraId="06374D0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47EBD2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RADIO-AMERICAINE (1931-         )</w:t>
            </w:r>
          </w:p>
          <w:p w14:paraId="2D2BB63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00F9700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fabrication, le commerce, l’installation et la réparation de toutes machines et appareils électriques ou autres, et notamment, des appareils de télégraphie sans fil</w:t>
            </w:r>
          </w:p>
          <w:p w14:paraId="7C4AE06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des GOUJONS, Anderlecht</w:t>
            </w:r>
          </w:p>
          <w:p w14:paraId="5F8ED968" w14:textId="77777777" w:rsidR="00000000" w:rsidRDefault="00D4396A">
            <w:pPr>
              <w:spacing w:before="100" w:beforeAutospacing="1" w:after="100" w:afterAutospacing="1" w:line="240" w:lineRule="auto"/>
              <w:ind w:left="1058" w:right="567"/>
              <w:rPr>
                <w:rFonts w:eastAsia="Times New Roman"/>
                <w:b/>
                <w:bCs/>
                <w:color w:val="000000"/>
                <w:sz w:val="27"/>
                <w:szCs w:val="27"/>
                <w:lang w:eastAsia="en-US"/>
              </w:rPr>
            </w:pPr>
          </w:p>
        </w:tc>
      </w:tr>
      <w:tr w:rsidR="00000000" w14:paraId="62A8FD1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2924AF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ANSPACH</w:t>
            </w:r>
          </w:p>
          <w:p w14:paraId="1152247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74DE16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21CD86D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Bruxelles</w:t>
            </w:r>
          </w:p>
          <w:p w14:paraId="64BA85B9" w14:textId="77777777" w:rsidR="00000000" w:rsidRDefault="00D4396A">
            <w:pPr>
              <w:spacing w:after="0" w:line="240" w:lineRule="auto"/>
              <w:rPr>
                <w:lang w:val="fr-FR" w:eastAsia="en-US"/>
              </w:rPr>
            </w:pPr>
          </w:p>
        </w:tc>
      </w:tr>
      <w:tr w:rsidR="00000000" w14:paraId="3CC32ED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80186D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RADIO-BATENBURG (1931-         )</w:t>
            </w:r>
          </w:p>
          <w:p w14:paraId="3D9E9DC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 xml:space="preserve">N.V. </w:t>
            </w:r>
          </w:p>
          <w:p w14:paraId="0917B39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ascii="TimesNewRoman" w:eastAsiaTheme="minorHAnsi" w:hAnsi="TimesNewRoman" w:cs="TimesNewRoman"/>
                <w:sz w:val="24"/>
                <w:szCs w:val="24"/>
                <w:lang w:eastAsia="en-US"/>
              </w:rPr>
              <w:t>de fabricatie, aanleg, reparatie en den handel in radio telegrafische artikelen en installaties en alles wat in den minsten zin des woords daarmee verband houdt</w:t>
            </w:r>
          </w:p>
          <w:p w14:paraId="6D504DB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 Mechelsesteenweg 123 te Antwerpen</w:t>
            </w:r>
          </w:p>
        </w:tc>
      </w:tr>
      <w:tr w:rsidR="00000000" w14:paraId="709E32B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6E9C10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RADIOBE</w:t>
            </w:r>
          </w:p>
        </w:tc>
      </w:tr>
      <w:tr w:rsidR="00000000" w14:paraId="048281E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00C207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BELGE</w:t>
            </w:r>
          </w:p>
          <w:p w14:paraId="6C45956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Rue Pascale 8 Brussel</w:t>
            </w:r>
          </w:p>
          <w:p w14:paraId="448137A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Rue Royale 141 Brussel</w:t>
            </w:r>
          </w:p>
          <w:p w14:paraId="2C41FCB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Avenue de la toison d’or  87 Brussel</w:t>
            </w:r>
          </w:p>
          <w:p w14:paraId="7A8968B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Pourquoi Pas 16/12/1932, nr 959 : -&gt; AUTO-SONA</w:t>
            </w:r>
          </w:p>
        </w:tc>
      </w:tr>
      <w:tr w:rsidR="00000000" w14:paraId="0F4CA3E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DBE63E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RADIOBELL</w:t>
            </w:r>
          </w:p>
          <w:p w14:paraId="2C0B0E0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Division de Bell telephone S.A.</w:t>
            </w:r>
          </w:p>
          <w:p w14:paraId="3F25E11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w:t>
            </w:r>
            <w:r>
              <w:rPr>
                <w:rFonts w:eastAsia="Times New Roman"/>
                <w:color w:val="000000"/>
                <w:sz w:val="27"/>
                <w:szCs w:val="27"/>
                <w:lang w:val="fr-FR" w:eastAsia="en-US"/>
              </w:rPr>
              <w:t>radio, matériel de transmission,...</w:t>
            </w:r>
          </w:p>
          <w:p w14:paraId="2B39BC5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 Boudewijnstraat, Antwerpen (Anvers)</w:t>
            </w:r>
          </w:p>
          <w:p w14:paraId="60FB7F9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10 Volkstraat, Antwerpen (1959)</w:t>
            </w:r>
          </w:p>
          <w:p w14:paraId="2B5BAFB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285 Chaussée de Herentals, Deurne-Anvers (1949)</w:t>
            </w:r>
          </w:p>
          <w:p w14:paraId="77708E6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166 rue Royale, Bruxelles (1933)</w:t>
            </w:r>
          </w:p>
          <w:p w14:paraId="341371C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36 rue de Sclessin, Liège (1932)</w:t>
            </w:r>
          </w:p>
          <w:p w14:paraId="690115B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p>
          <w:p w14:paraId="69ABFF2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026F4221" wp14:editId="0148A191">
                      <wp:extent cx="657225" cy="657225"/>
                      <wp:effectExtent l="0" t="0" r="0" b="0"/>
                      <wp:docPr id="11" name="Pictur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72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9C146" id="Picture 54" o:spid="_x0000_s1026" style="width:51.7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" filled="f" stroked="f">
                      <o:lock v:ext="edit" aspectratio="t"/>
                      <w10:anchorlock/>
                    </v:rect>
                  </w:pict>
                </mc:Fallback>
              </mc:AlternateContent>
            </w:r>
          </w:p>
          <w:p w14:paraId="0669436F" w14:textId="77777777" w:rsidR="00000000" w:rsidRDefault="00D4396A">
            <w:pPr>
              <w:spacing w:after="0" w:line="240" w:lineRule="auto"/>
              <w:rPr>
                <w:lang w:val="fr-FR" w:eastAsia="en-US"/>
              </w:rPr>
            </w:pPr>
          </w:p>
        </w:tc>
      </w:tr>
      <w:tr w:rsidR="00000000" w14:paraId="56F6623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A37F58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RADIO-BOURSE</w:t>
            </w:r>
          </w:p>
          <w:p w14:paraId="1FD359D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Distributeur de matériel électrique et électronique</w:t>
            </w:r>
          </w:p>
          <w:p w14:paraId="0A2A7B7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Vente des «kits» </w:t>
            </w:r>
            <w:hyperlink r:id="rId37" w:anchor="rex" w:history="1">
              <w:r>
                <w:rPr>
                  <w:rStyle w:val="Hyperlink"/>
                  <w:rFonts w:eastAsia="Times New Roman"/>
                  <w:sz w:val="27"/>
                  <w:szCs w:val="27"/>
                  <w:lang w:val="fr-FR" w:eastAsia="en-US"/>
                </w:rPr>
                <w:t>REXOLA</w:t>
              </w:r>
            </w:hyperlink>
            <w:r>
              <w:rPr>
                <w:rFonts w:eastAsia="Times New Roman"/>
                <w:color w:val="000000"/>
                <w:sz w:val="27"/>
                <w:szCs w:val="27"/>
                <w:lang w:val="fr-FR" w:eastAsia="en-US"/>
              </w:rPr>
              <w:t> et </w:t>
            </w:r>
            <w:hyperlink r:id="rId38" w:anchor="SO" w:history="1">
              <w:r>
                <w:rPr>
                  <w:rStyle w:val="Hyperlink"/>
                  <w:rFonts w:eastAsia="Times New Roman"/>
                  <w:sz w:val="27"/>
                  <w:szCs w:val="27"/>
                  <w:lang w:val="fr-FR" w:eastAsia="en-US"/>
                </w:rPr>
                <w:t>SOCORA</w:t>
              </w:r>
            </w:hyperlink>
          </w:p>
          <w:p w14:paraId="1ACFC02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 rue de la Fourche, Brussel</w:t>
            </w:r>
          </w:p>
          <w:p w14:paraId="2F0B60E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16-18 rue Marché aux Herbes, Brusel</w:t>
            </w:r>
          </w:p>
          <w:p w14:paraId="629225E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29 Kathelijne</w:t>
            </w:r>
            <w:r>
              <w:rPr>
                <w:rFonts w:eastAsia="Times New Roman"/>
                <w:color w:val="000000"/>
                <w:sz w:val="27"/>
                <w:szCs w:val="27"/>
                <w:lang w:eastAsia="en-US"/>
              </w:rPr>
              <w:t xml:space="preserve">vest, Antwerpen </w:t>
            </w:r>
          </w:p>
          <w:p w14:paraId="1BC43B6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112 rue Cathédrale, Luik</w:t>
            </w:r>
          </w:p>
          <w:p w14:paraId="5226976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76 Vlaanderenstraat, Gent</w:t>
            </w:r>
          </w:p>
          <w:p w14:paraId="2D8B6033" w14:textId="77777777" w:rsidR="00000000" w:rsidRDefault="00D4396A">
            <w:pPr>
              <w:spacing w:after="0" w:line="240" w:lineRule="auto"/>
              <w:rPr>
                <w:lang w:val="fr-FR" w:eastAsia="en-US"/>
              </w:rPr>
            </w:pPr>
          </w:p>
        </w:tc>
      </w:tr>
      <w:tr w:rsidR="00000000" w14:paraId="4A86E74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521A73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RADIO-BRAND (jaren 20 -         )</w:t>
            </w:r>
          </w:p>
          <w:p w14:paraId="3719231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5A647D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5C3A134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18, Boulevard du Régent, Bruxelles</w:t>
            </w:r>
          </w:p>
          <w:p w14:paraId="3B01AE42" w14:textId="77777777" w:rsidR="00000000" w:rsidRDefault="00D4396A">
            <w:pPr>
              <w:spacing w:after="0" w:line="240" w:lineRule="auto"/>
              <w:rPr>
                <w:lang w:val="fr-FR" w:eastAsia="en-US"/>
              </w:rPr>
            </w:pPr>
          </w:p>
        </w:tc>
      </w:tr>
      <w:tr w:rsidR="00000000" w14:paraId="06264DF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464603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BRANT</w:t>
            </w:r>
          </w:p>
          <w:p w14:paraId="09CB353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SPRL, Monsieur Henri Brant</w:t>
            </w:r>
          </w:p>
          <w:p w14:paraId="53C5F4D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w:t>
            </w:r>
            <w:r>
              <w:rPr>
                <w:rFonts w:eastAsia="Times New Roman"/>
                <w:color w:val="000000"/>
                <w:sz w:val="27"/>
                <w:szCs w:val="27"/>
                <w:lang w:val="fr-FR" w:eastAsia="en-US"/>
              </w:rPr>
              <w:t>radio, matériel électrique en gros</w:t>
            </w:r>
          </w:p>
          <w:p w14:paraId="6C4DF4B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24 Lange Koepoortstraat, Antwerpen</w:t>
            </w:r>
          </w:p>
          <w:p w14:paraId="05B1841F" w14:textId="77777777" w:rsidR="00000000" w:rsidRDefault="00D4396A">
            <w:pPr>
              <w:spacing w:after="0" w:line="240" w:lineRule="auto"/>
              <w:rPr>
                <w:lang w:val="fr-FR" w:eastAsia="en-US"/>
              </w:rPr>
            </w:pPr>
          </w:p>
        </w:tc>
      </w:tr>
      <w:tr w:rsidR="00000000" w14:paraId="46F7F48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688BE4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RADIO BROADCASTING</w:t>
            </w:r>
          </w:p>
        </w:tc>
      </w:tr>
      <w:tr w:rsidR="00000000" w14:paraId="3363DC0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16C668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CARSY (1928-1931)</w:t>
            </w:r>
          </w:p>
          <w:p w14:paraId="26A675E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Vennootschap onder gemeenschappelijke naam (August De Carleé (Leuvense Straat 94 Aarschot en Persy </w:t>
            </w:r>
            <w:r>
              <w:rPr>
                <w:rFonts w:eastAsia="Times New Roman"/>
                <w:color w:val="000000"/>
                <w:sz w:val="27"/>
                <w:szCs w:val="27"/>
                <w:lang w:eastAsia="en-US"/>
              </w:rPr>
              <w:t>Albert, Albertlaan 31, Aarschot)</w:t>
            </w:r>
          </w:p>
          <w:p w14:paraId="5B05FA7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0F67192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Aarschot</w:t>
            </w:r>
          </w:p>
          <w:p w14:paraId="013D9AAF"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eastAsia="en-US"/>
              </w:rPr>
            </w:pPr>
            <w:r>
              <w:rPr>
                <w:i/>
                <w:iCs/>
                <w:lang w:eastAsia="en-US"/>
              </w:rPr>
              <w:t xml:space="preserve">Typisch tweemansbedrijfje waar radio's werden geassembleerd en verkocht </w:t>
            </w:r>
          </w:p>
        </w:tc>
      </w:tr>
      <w:tr w:rsidR="00000000" w14:paraId="5D48618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8FDCC9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RADIO-C.E.R. (1933 -1938)</w:t>
            </w:r>
          </w:p>
          <w:p w14:paraId="5B9DC6F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coopérative de Constructions Electriques et Radio-électriques/</w:t>
            </w:r>
            <w:r>
              <w:rPr>
                <w:rFonts w:ascii="TimesNewRoman" w:eastAsiaTheme="minorHAnsi" w:hAnsi="TimesNewRoman" w:cs="TimesNewRoman"/>
                <w:sz w:val="24"/>
                <w:szCs w:val="24"/>
                <w:lang w:val="fr-FR" w:eastAsia="en-US"/>
              </w:rPr>
              <w:t>Elektrische en Radio-</w:t>
            </w:r>
            <w:r>
              <w:rPr>
                <w:rFonts w:ascii="TimesNewRoman" w:eastAsiaTheme="minorHAnsi" w:hAnsi="TimesNewRoman" w:cs="TimesNewRoman"/>
                <w:sz w:val="24"/>
                <w:szCs w:val="24"/>
                <w:lang w:val="fr-FR" w:eastAsia="en-US"/>
              </w:rPr>
              <w:t>Elektrische Fabrikaten</w:t>
            </w:r>
          </w:p>
          <w:p w14:paraId="4EE672E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79D27AB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57 Rue Navez, Bruxelles.</w:t>
            </w:r>
          </w:p>
          <w:p w14:paraId="1ABB32F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Opvolger van S.I.C.E.R. </w:t>
            </w:r>
            <w:r>
              <w:rPr>
                <w:rFonts w:eastAsia="Times New Roman"/>
                <w:i/>
                <w:iCs/>
                <w:color w:val="000000"/>
                <w:lang w:eastAsia="en-US"/>
              </w:rPr>
              <w:t>(Na de ontbinding van S.I.C.E.R. in 1933 verdeelde Radio-Cer de modellen van de Machelse firma van het jaar 1933-1934. Ook de officiële onderhoudsdienst en de garanties werden ov</w:t>
            </w:r>
            <w:r>
              <w:rPr>
                <w:rFonts w:eastAsia="Times New Roman"/>
                <w:i/>
                <w:iCs/>
                <w:color w:val="000000"/>
                <w:lang w:eastAsia="en-US"/>
              </w:rPr>
              <w:t>ergenomen.)</w:t>
            </w:r>
          </w:p>
          <w:p w14:paraId="1A9F489C"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Opgevolgd door C.E.R. (1938-          )</w:t>
            </w:r>
          </w:p>
          <w:p w14:paraId="6BB14D74" w14:textId="77777777" w:rsidR="00000000" w:rsidRDefault="00D4396A">
            <w:pPr>
              <w:numPr>
                <w:ilvl w:val="3"/>
                <w:numId w:val="2"/>
              </w:numPr>
              <w:spacing w:before="100" w:beforeAutospacing="1" w:after="100" w:afterAutospacing="1" w:line="240" w:lineRule="auto"/>
              <w:ind w:left="1418" w:right="567"/>
              <w:rPr>
                <w:lang w:eastAsia="en-US"/>
              </w:rPr>
            </w:pPr>
            <w:r>
              <w:rPr>
                <w:lang w:val="fr-FR" w:eastAsia="en-US"/>
              </w:rPr>
              <w:t>/ recl in "</w:t>
            </w:r>
            <w:smartTag w:uri="urn:schemas-microsoft-com:office:smarttags" w:element="PersonName">
              <w:smartTagPr>
                <w:attr w:name="ProductID" w:val="La Radio-Industrie"/>
              </w:smartTagPr>
              <w:r>
                <w:rPr>
                  <w:lang w:val="fr-FR" w:eastAsia="en-US"/>
                </w:rPr>
                <w:t>La Radio-Industrie</w:t>
              </w:r>
            </w:smartTag>
            <w:r>
              <w:rPr>
                <w:lang w:val="fr-FR" w:eastAsia="en-US"/>
              </w:rPr>
              <w:t>", 1937</w:t>
            </w:r>
          </w:p>
          <w:p w14:paraId="0BF5519B" w14:textId="77777777" w:rsidR="00000000" w:rsidRDefault="00D4396A">
            <w:pPr>
              <w:numPr>
                <w:ilvl w:val="2"/>
                <w:numId w:val="2"/>
              </w:numPr>
              <w:spacing w:before="100" w:beforeAutospacing="1" w:after="100" w:afterAutospacing="1" w:line="240" w:lineRule="auto"/>
              <w:ind w:right="567"/>
              <w:rPr>
                <w:lang w:eastAsia="en-US"/>
              </w:rPr>
            </w:pPr>
            <w:r>
              <w:rPr>
                <w:noProof/>
                <w:lang w:eastAsia="en-US"/>
              </w:rPr>
              <mc:AlternateContent>
                <mc:Choice Requires="wps">
                  <w:drawing>
                    <wp:inline distT="0" distB="0" distL="0" distR="0" wp14:anchorId="5A6AE648" wp14:editId="5211483E">
                      <wp:extent cx="1590675" cy="771525"/>
                      <wp:effectExtent l="0" t="0" r="0" b="0"/>
                      <wp:docPr id="10" name="Pictur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067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3B2C7" id="Picture 52" o:spid="_x0000_s1026" style="width:125.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" filled="f" stroked="f">
                      <o:lock v:ext="edit" aspectratio="t"/>
                      <w10:anchorlock/>
                    </v:rect>
                  </w:pict>
                </mc:Fallback>
              </mc:AlternateContent>
            </w:r>
            <w:r>
              <w:rPr>
                <w:lang w:eastAsia="en-US"/>
              </w:rPr>
              <w:t xml:space="preserve"> </w:t>
            </w:r>
            <w:r>
              <w:rPr>
                <w:noProof/>
                <w:lang w:eastAsia="en-US"/>
              </w:rPr>
              <mc:AlternateContent>
                <mc:Choice Requires="wps">
                  <w:drawing>
                    <wp:inline distT="0" distB="0" distL="0" distR="0" wp14:anchorId="7C0D556D" wp14:editId="26932DCF">
                      <wp:extent cx="609600" cy="742950"/>
                      <wp:effectExtent l="0" t="0" r="0" b="0"/>
                      <wp:docPr id="9" name="Pictur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F8382" id="Picture 53" o:spid="_x0000_s1026" style="width:48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" filled="f" stroked="f">
                      <o:lock v:ext="edit" aspectratio="t"/>
                      <w10:anchorlock/>
                    </v:rect>
                  </w:pict>
                </mc:Fallback>
              </mc:AlternateContent>
            </w:r>
          </w:p>
        </w:tc>
      </w:tr>
      <w:tr w:rsidR="00000000" w14:paraId="547F126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CD2570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CHANTECLAIR (jaren 20 -        )</w:t>
            </w:r>
          </w:p>
          <w:p w14:paraId="6C6273D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8033B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4F19032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82 Avenue Clémenceau, Bruxelles (1929)</w:t>
            </w:r>
          </w:p>
          <w:p w14:paraId="0D9AE26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63 rue de la Clinique, Bruxelles</w:t>
            </w:r>
          </w:p>
          <w:p w14:paraId="09EC9790" w14:textId="77777777" w:rsidR="00000000" w:rsidRDefault="00D4396A">
            <w:pPr>
              <w:spacing w:after="0" w:line="240" w:lineRule="auto"/>
              <w:rPr>
                <w:lang w:val="fr-FR" w:eastAsia="en-US"/>
              </w:rPr>
            </w:pPr>
          </w:p>
        </w:tc>
      </w:tr>
      <w:tr w:rsidR="00000000" w14:paraId="2CB033A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9F0ED6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RADIOCLAIR (1927-           )</w:t>
            </w:r>
          </w:p>
          <w:p w14:paraId="1ACF696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Edmond du Bus de Warnaffe</w:t>
            </w:r>
          </w:p>
          <w:p w14:paraId="220C1D2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45C6BDC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Gevestigd te Yvoir</w:t>
            </w:r>
          </w:p>
          <w:p w14:paraId="746C458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Demonstratiezaal te 54 rue du Marais, Bruxelles</w:t>
            </w:r>
          </w:p>
          <w:p w14:paraId="78B32C2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127 avenue de l'Armée, Bruxelles (1929)</w:t>
            </w:r>
          </w:p>
          <w:p w14:paraId="0CB16FF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Bestond nog in 1932</w:t>
            </w:r>
          </w:p>
          <w:p w14:paraId="0E213F8F"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Zie recl Radiohome, 1927 /</w:t>
            </w:r>
            <w:r>
              <w:rPr>
                <w:rFonts w:eastAsia="Times New Roman"/>
                <w:i/>
                <w:iCs/>
                <w:color w:val="000000"/>
                <w:lang w:eastAsia="en-US"/>
              </w:rPr>
              <w:tab/>
            </w:r>
          </w:p>
          <w:p w14:paraId="2C9008D9" w14:textId="77777777" w:rsidR="00000000" w:rsidRDefault="00D4396A">
            <w:pPr>
              <w:spacing w:after="0" w:line="240" w:lineRule="auto"/>
              <w:rPr>
                <w:lang w:val="fr-FR" w:eastAsia="en-US"/>
              </w:rPr>
            </w:pPr>
          </w:p>
        </w:tc>
      </w:tr>
      <w:tr w:rsidR="00000000" w14:paraId="7E2BBA0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EB9E70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RADIO-COMPTOIR HEMBISE et GROSJEAN (1936-            )</w:t>
            </w:r>
          </w:p>
          <w:p w14:paraId="3CDFF5B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Maatschappij in gezamelijke naam (</w:t>
            </w:r>
            <w:r>
              <w:rPr>
                <w:rFonts w:eastAsia="Times New Roman"/>
                <w:color w:val="000000"/>
                <w:sz w:val="27"/>
                <w:szCs w:val="27"/>
                <w:lang w:eastAsia="en-US"/>
              </w:rPr>
              <w:t>Hembise Roger en Grosjean Michel</w:t>
            </w:r>
          </w:p>
          <w:p w14:paraId="76E1698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la fabrication, la représentation, la vente, l’achat et la réparation de tous articles relatifs à l’électricité et à la radio-électricité</w:t>
            </w:r>
          </w:p>
          <w:p w14:paraId="409A654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Rue de Flandres 118 </w:t>
            </w:r>
            <w:r>
              <w:rPr>
                <w:rFonts w:eastAsia="Times New Roman"/>
                <w:color w:val="000000"/>
                <w:sz w:val="27"/>
                <w:szCs w:val="27"/>
                <w:lang w:val="fr-FR" w:eastAsia="en-US"/>
              </w:rPr>
              <w:t>te BRUSSEL</w:t>
            </w:r>
          </w:p>
        </w:tc>
      </w:tr>
      <w:tr w:rsidR="00000000" w14:paraId="2C9F44A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E8D17C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CONSORTIUM BELGE (1932-            )</w:t>
            </w:r>
          </w:p>
          <w:p w14:paraId="35D5265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en commandité simple</w:t>
            </w:r>
          </w:p>
          <w:p w14:paraId="4D2CF91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Verkoop en productie T.S.F. toestellen</w:t>
            </w:r>
          </w:p>
          <w:p w14:paraId="515C387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Gevestigd te BRUSSEL</w:t>
            </w:r>
          </w:p>
          <w:p w14:paraId="59EE78DB"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568016F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51A4F8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RADIO-CONSTRUCTIONS (1930 - </w:t>
            </w:r>
          </w:p>
          <w:p w14:paraId="0D69CE1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53.54.74.14</w:t>
            </w:r>
          </w:p>
          <w:p w14:paraId="2F14903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 xml:space="preserve">Radio (bvb </w:t>
            </w:r>
            <w:r>
              <w:rPr>
                <w:rFonts w:eastAsia="Times New Roman"/>
                <w:b/>
                <w:bCs/>
                <w:color w:val="000000"/>
                <w:sz w:val="27"/>
                <w:szCs w:val="27"/>
                <w:lang w:val="en-US" w:eastAsia="en-US"/>
              </w:rPr>
              <w:t>SUPER-RADIO-SELECTA</w:t>
            </w:r>
            <w:r>
              <w:rPr>
                <w:rFonts w:eastAsia="Times New Roman"/>
                <w:color w:val="000000"/>
                <w:sz w:val="27"/>
                <w:szCs w:val="27"/>
                <w:lang w:val="en-US" w:eastAsia="en-US"/>
              </w:rPr>
              <w:t>)</w:t>
            </w:r>
          </w:p>
          <w:p w14:paraId="42EC6BF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Chaussée d’ Alsemberg 400, Brussel tel 44.28.49</w:t>
            </w:r>
          </w:p>
          <w:p w14:paraId="02F787A1"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Zie ook J. VAN ACHTER (1930 - )</w:t>
            </w:r>
          </w:p>
          <w:p w14:paraId="6D1AE03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Vanaf 1948 als Radio-Constructions in de annuaire du commerce</w:t>
            </w:r>
          </w:p>
          <w:p w14:paraId="3B19593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 Pourquoi Pas 17/01/1930 (nr. 807) onder Radio-construction SUPER-Radio-Selecta, six lampes Philips, accus Tudor, cadre « Trigonio », ébénisterie acajou massif, </w:t>
            </w:r>
            <w:r>
              <w:rPr>
                <w:rFonts w:eastAsia="Times New Roman"/>
                <w:color w:val="000000"/>
                <w:sz w:val="27"/>
                <w:szCs w:val="27"/>
                <w:lang w:val="fr-FR" w:eastAsia="en-US"/>
              </w:rPr>
              <w:t>diffuseur de choix. Une notice Prix : 2750 francs – Sur secteur : 3500 francs, 423 ch. D’ Alsemberg.</w:t>
            </w:r>
          </w:p>
        </w:tc>
      </w:tr>
      <w:tr w:rsidR="00000000" w14:paraId="63C8900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AFD5A2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RADIO-COUCOU</w:t>
            </w:r>
          </w:p>
          <w:p w14:paraId="3479010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Max Verreydt, technicien-constructeur</w:t>
            </w:r>
          </w:p>
          <w:p w14:paraId="212A635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Appareils de mesure, radios</w:t>
            </w:r>
          </w:p>
          <w:p w14:paraId="7231874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15-17 place Communale, Couillet (1951)</w:t>
            </w:r>
          </w:p>
          <w:p w14:paraId="711F68A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Démarrage des activités </w:t>
            </w:r>
            <w:r>
              <w:rPr>
                <w:rFonts w:eastAsia="Times New Roman"/>
                <w:color w:val="000000"/>
                <w:sz w:val="27"/>
                <w:szCs w:val="27"/>
                <w:lang w:eastAsia="en-US"/>
              </w:rPr>
              <w:t>en 1924</w:t>
            </w:r>
          </w:p>
          <w:p w14:paraId="5CFE17B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 toestellen radiomuseum.org (Super Populaire 1936? &amp; Super V 1940?)</w:t>
            </w:r>
          </w:p>
          <w:p w14:paraId="1AE1CED5" w14:textId="77777777" w:rsidR="00000000" w:rsidRDefault="00D4396A">
            <w:pPr>
              <w:spacing w:after="0" w:line="240" w:lineRule="auto"/>
              <w:rPr>
                <w:lang w:val="fr-FR" w:eastAsia="en-US"/>
              </w:rPr>
            </w:pPr>
          </w:p>
        </w:tc>
      </w:tr>
      <w:tr w:rsidR="00000000" w14:paraId="3CD3F9E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04B384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CREATIONS (1938 -        )</w:t>
            </w:r>
          </w:p>
          <w:p w14:paraId="00BB222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Samenwerkende maatschappij</w:t>
            </w:r>
          </w:p>
          <w:p w14:paraId="2619557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accessoires (transformateurs, bobinages)</w:t>
            </w:r>
          </w:p>
          <w:p w14:paraId="34F1357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Importation du matériel </w:t>
            </w:r>
            <w:r>
              <w:rPr>
                <w:rFonts w:eastAsia="Times New Roman"/>
                <w:color w:val="000000"/>
                <w:sz w:val="27"/>
                <w:szCs w:val="27"/>
                <w:lang w:val="fr-FR" w:eastAsia="en-US"/>
              </w:rPr>
              <w:t xml:space="preserve">Richard Allan (1951), Akkord (1951), Nivico (1972) et Sansui (1972). </w:t>
            </w:r>
            <w:r>
              <w:rPr>
                <w:rFonts w:eastAsia="Times New Roman"/>
                <w:color w:val="000000"/>
                <w:sz w:val="27"/>
                <w:szCs w:val="27"/>
                <w:lang w:eastAsia="en-US"/>
              </w:rPr>
              <w:t>Vente du matériel </w:t>
            </w:r>
            <w:hyperlink r:id="rId39" w:history="1">
              <w:r>
                <w:rPr>
                  <w:rStyle w:val="Hyperlink"/>
                  <w:rFonts w:eastAsia="Times New Roman"/>
                  <w:sz w:val="27"/>
                  <w:szCs w:val="27"/>
                  <w:lang w:eastAsia="en-US"/>
                </w:rPr>
                <w:t>Carad</w:t>
              </w:r>
            </w:hyperlink>
            <w:r>
              <w:rPr>
                <w:rFonts w:eastAsia="Times New Roman"/>
                <w:color w:val="000000"/>
                <w:sz w:val="27"/>
                <w:szCs w:val="27"/>
                <w:lang w:eastAsia="en-US"/>
              </w:rPr>
              <w:t> (1972)</w:t>
            </w:r>
          </w:p>
          <w:p w14:paraId="249BE24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118 boulevard Lemonnier, Bruxelles (1965, 1972)</w:t>
            </w:r>
          </w:p>
          <w:p w14:paraId="0B4515D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148 Rue du Midi, Bruxelles (1938, 1951)</w:t>
            </w:r>
          </w:p>
          <w:p w14:paraId="746409AC" w14:textId="77777777" w:rsidR="00000000" w:rsidRDefault="00D4396A">
            <w:pPr>
              <w:spacing w:after="0" w:line="240" w:lineRule="auto"/>
              <w:rPr>
                <w:lang w:val="fr-FR" w:eastAsia="en-US"/>
              </w:rPr>
            </w:pPr>
          </w:p>
        </w:tc>
      </w:tr>
      <w:tr w:rsidR="00000000" w14:paraId="1B3352F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B267F5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w:t>
            </w:r>
            <w:r>
              <w:rPr>
                <w:rFonts w:eastAsia="Times New Roman"/>
                <w:b/>
                <w:bCs/>
                <w:color w:val="000000"/>
                <w:sz w:val="27"/>
                <w:szCs w:val="27"/>
                <w:lang w:eastAsia="en-US"/>
              </w:rPr>
              <w:t>DIO DELGA</w:t>
            </w:r>
          </w:p>
          <w:p w14:paraId="7EF0DCF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Gordon Deleu</w:t>
            </w:r>
          </w:p>
          <w:p w14:paraId="7959C2D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394036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054404A" w14:textId="77777777" w:rsidR="00000000" w:rsidRDefault="00D4396A">
            <w:pPr>
              <w:spacing w:after="0" w:line="240" w:lineRule="auto"/>
              <w:rPr>
                <w:lang w:val="fr-FR" w:eastAsia="en-US"/>
              </w:rPr>
            </w:pPr>
          </w:p>
        </w:tc>
      </w:tr>
      <w:tr w:rsidR="00000000" w14:paraId="78D35C8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B029FC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DUJA</w:t>
            </w:r>
          </w:p>
          <w:p w14:paraId="4EB86B2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13F3E3E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Leopold 21, Laeken</w:t>
            </w:r>
          </w:p>
          <w:p w14:paraId="0E79FC5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Advertentie 15/02/1935</w:t>
            </w:r>
          </w:p>
        </w:tc>
      </w:tr>
      <w:tr w:rsidR="00000000" w14:paraId="49FC65E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F9120E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RADIO, ELECTRICITÉ, MÉCANIQUE (R.E.M.)  (1934 – 1936)</w:t>
            </w:r>
          </w:p>
          <w:p w14:paraId="5DA7F59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Maatschappij in gezamelijke naam (Charles De Cuyper &amp; </w:t>
            </w:r>
            <w:r>
              <w:rPr>
                <w:rFonts w:eastAsia="Times New Roman"/>
                <w:color w:val="000000"/>
                <w:sz w:val="27"/>
                <w:szCs w:val="27"/>
                <w:lang w:eastAsia="en-US"/>
              </w:rPr>
              <w:t>Jean Massart)</w:t>
            </w:r>
          </w:p>
          <w:p w14:paraId="0F857A2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Fabricatie en herstelling toestellen radiofonie </w:t>
            </w:r>
          </w:p>
          <w:p w14:paraId="0EAAD00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Avenue De Gaesbeek, St-Pieters-Leeuw</w:t>
            </w:r>
          </w:p>
        </w:tc>
      </w:tr>
      <w:tr w:rsidR="00000000" w14:paraId="2728B93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2DF21D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RADIO-ESSOR (1929-       )</w:t>
            </w:r>
          </w:p>
          <w:p w14:paraId="75213E4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Societe en nom collectif  (Hautem et Descamps)</w:t>
            </w:r>
          </w:p>
          <w:p w14:paraId="175EB3E9"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557DEFE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055C54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RADIO-FLANDRE</w:t>
            </w:r>
          </w:p>
        </w:tc>
      </w:tr>
      <w:tr w:rsidR="00000000" w14:paraId="56490CA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B69A38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RADIO-FOREST</w:t>
            </w:r>
          </w:p>
          <w:p w14:paraId="7EB40CE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53.54.74.14</w:t>
            </w:r>
          </w:p>
          <w:p w14:paraId="5C5FA1A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Radio (bvb </w:t>
            </w:r>
            <w:r>
              <w:rPr>
                <w:rFonts w:eastAsia="Times New Roman"/>
                <w:b/>
                <w:bCs/>
                <w:color w:val="000000"/>
                <w:sz w:val="27"/>
                <w:szCs w:val="27"/>
                <w:lang w:val="fr-FR" w:eastAsia="en-US"/>
              </w:rPr>
              <w:t>MARCO-SIX</w:t>
            </w:r>
            <w:r>
              <w:rPr>
                <w:rFonts w:eastAsia="Times New Roman"/>
                <w:color w:val="000000"/>
                <w:sz w:val="27"/>
                <w:szCs w:val="27"/>
                <w:lang w:val="fr-FR" w:eastAsia="en-US"/>
              </w:rPr>
              <w:t>)</w:t>
            </w:r>
          </w:p>
          <w:p w14:paraId="5BC881D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Chaussée de Bruxelles 154-156 Vorst</w:t>
            </w:r>
          </w:p>
          <w:p w14:paraId="3629111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Pourquoi Pas? 17/01/1930 (nr. 807) 18/04/1930 (nr820)</w:t>
            </w:r>
          </w:p>
          <w:p w14:paraId="60812A85" w14:textId="77777777" w:rsidR="00000000" w:rsidRDefault="00D4396A">
            <w:pPr>
              <w:spacing w:before="100" w:beforeAutospacing="1" w:after="100" w:afterAutospacing="1" w:line="240" w:lineRule="auto"/>
              <w:ind w:left="1058" w:right="567"/>
              <w:rPr>
                <w:rFonts w:eastAsia="Times New Roman"/>
                <w:b/>
                <w:bCs/>
                <w:color w:val="000000"/>
                <w:sz w:val="27"/>
                <w:szCs w:val="27"/>
                <w:lang w:val="fr-FR" w:eastAsia="en-US"/>
              </w:rPr>
            </w:pPr>
          </w:p>
        </w:tc>
      </w:tr>
      <w:tr w:rsidR="00000000" w14:paraId="75AA4B3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B764DE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GANTOISE (LA) (1923 – 1924?)</w:t>
            </w:r>
          </w:p>
          <w:p w14:paraId="1498B4A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  vanaf 1923 tot 1924</w:t>
            </w:r>
          </w:p>
          <w:p w14:paraId="4158051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Radios, transformateurs, </w:t>
            </w:r>
            <w:r>
              <w:rPr>
                <w:rFonts w:eastAsia="Times New Roman"/>
                <w:color w:val="000000"/>
                <w:sz w:val="27"/>
                <w:szCs w:val="27"/>
                <w:lang w:val="fr-FR" w:eastAsia="en-US"/>
              </w:rPr>
              <w:t>condensateurs à air, pièces détachées.</w:t>
            </w:r>
          </w:p>
          <w:p w14:paraId="68C7748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11-13 Roskamstraat, Gand (1924)</w:t>
            </w:r>
          </w:p>
          <w:p w14:paraId="46CE5BF3" w14:textId="77777777" w:rsidR="00000000" w:rsidRDefault="00D4396A">
            <w:pPr>
              <w:spacing w:after="0" w:line="240" w:lineRule="auto"/>
              <w:rPr>
                <w:lang w:val="fr-FR" w:eastAsia="en-US"/>
              </w:rPr>
            </w:pPr>
          </w:p>
        </w:tc>
      </w:tr>
      <w:tr w:rsidR="00000000" w14:paraId="6C8796D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115A52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HOUSE</w:t>
            </w:r>
          </w:p>
          <w:p w14:paraId="566D86F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L. Vander Donck</w:t>
            </w:r>
          </w:p>
          <w:p w14:paraId="42E045C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(montage et transformation), pièces détachées.</w:t>
            </w:r>
          </w:p>
          <w:p w14:paraId="30E1505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 rue de Cirque, Bruxelles (1929)</w:t>
            </w:r>
          </w:p>
          <w:p w14:paraId="4ED3CEC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Pourquoi Pas? 17/01/1930 </w:t>
            </w:r>
            <w:r>
              <w:rPr>
                <w:rFonts w:eastAsia="Times New Roman"/>
                <w:color w:val="000000"/>
                <w:sz w:val="27"/>
                <w:szCs w:val="27"/>
                <w:lang w:val="fr-FR" w:eastAsia="en-US"/>
              </w:rPr>
              <w:t>(nr. 807) en 18/04/1930 (nr. 820)</w:t>
            </w:r>
          </w:p>
          <w:p w14:paraId="2EB18D5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Pourquoi Pas? 16/01/1931 (nr. 807) en 18/04/1930 (nr. 859) -^&gt; SUPER-ORVOX Complet : 2500 francs</w:t>
            </w:r>
          </w:p>
        </w:tc>
      </w:tr>
      <w:tr w:rsidR="00000000" w14:paraId="56D4144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8B2D9A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H</w:t>
            </w:r>
          </w:p>
          <w:p w14:paraId="7055896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1 toestel(len) op radiomuseum.org 1936?</w:t>
            </w:r>
          </w:p>
          <w:p w14:paraId="1C85202B"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r>
              <w:rPr>
                <w:noProof/>
                <w:lang w:eastAsia="en-US"/>
              </w:rPr>
              <mc:AlternateContent>
                <mc:Choice Requires="wps">
                  <w:drawing>
                    <wp:inline distT="0" distB="0" distL="0" distR="0" wp14:anchorId="775137BC" wp14:editId="01D429D3">
                      <wp:extent cx="447675" cy="619125"/>
                      <wp:effectExtent l="0" t="0" r="0" b="0"/>
                      <wp:docPr id="8" name="Pictur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FB4A2" id="Picture 11" o:spid="_x0000_s1026" style="width:35.2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" filled="f" stroked="f">
                      <o:lock v:ext="edit" aspectratio="t"/>
                      <w10:anchorlock/>
                    </v:rect>
                  </w:pict>
                </mc:Fallback>
              </mc:AlternateContent>
            </w:r>
          </w:p>
          <w:p w14:paraId="3A2FCCE4"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7D0CA7B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11BC72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IMPERATOR (1939)</w:t>
            </w:r>
          </w:p>
          <w:p w14:paraId="41B3322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toestel(len) serie 1939 op radiomuseum.org</w:t>
            </w:r>
          </w:p>
          <w:p w14:paraId="1298C57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Enkel catalogus, gedrukt in Luik, gekend voor serie 1939. Gene adres</w:t>
            </w:r>
          </w:p>
          <w:p w14:paraId="09DCF76C" w14:textId="77777777" w:rsidR="00000000" w:rsidRDefault="00D4396A">
            <w:pPr>
              <w:spacing w:before="100" w:beforeAutospacing="1" w:after="100" w:afterAutospacing="1" w:line="240" w:lineRule="auto"/>
              <w:ind w:right="567"/>
              <w:jc w:val="center"/>
              <w:rPr>
                <w:rFonts w:eastAsia="Times New Roman"/>
                <w:b/>
                <w:bCs/>
                <w:color w:val="000000"/>
                <w:sz w:val="27"/>
                <w:szCs w:val="27"/>
                <w:lang w:eastAsia="en-US"/>
              </w:rPr>
            </w:pPr>
            <w:r>
              <w:rPr>
                <w:noProof/>
                <w:lang w:eastAsia="en-US"/>
              </w:rPr>
              <mc:AlternateContent>
                <mc:Choice Requires="wps">
                  <w:drawing>
                    <wp:inline distT="0" distB="0" distL="0" distR="0" wp14:anchorId="43554750" wp14:editId="399DA2BB">
                      <wp:extent cx="781050" cy="581025"/>
                      <wp:effectExtent l="0" t="0" r="0" b="0"/>
                      <wp:docPr id="7" name="Pictur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05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96B64" id="Picture 12" o:spid="_x0000_s1026" style="width:6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" filled="f" stroked="f">
                      <o:lock v:ext="edit" aspectratio="t"/>
                      <w10:anchorlock/>
                    </v:rect>
                  </w:pict>
                </mc:Fallback>
              </mc:AlternateContent>
            </w:r>
          </w:p>
        </w:tc>
      </w:tr>
      <w:tr w:rsidR="00000000" w14:paraId="3316A3F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98C4F7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eastAsia="en-US"/>
              </w:rPr>
              <w:t>Radio Imperial (1933-1933)</w:t>
            </w:r>
          </w:p>
          <w:p w14:paraId="46D12C1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hyperlink r:id="rId40" w:anchor="RIB" w:history="1">
              <w:r>
                <w:rPr>
                  <w:rStyle w:val="Hyperlink"/>
                  <w:rFonts w:eastAsia="Times New Roman"/>
                  <w:sz w:val="27"/>
                  <w:szCs w:val="27"/>
                  <w:lang w:eastAsia="en-US"/>
                </w:rPr>
                <w:t>maatschappij</w:t>
              </w:r>
            </w:hyperlink>
            <w:r>
              <w:rPr>
                <w:rStyle w:val="Hyperlink"/>
                <w:rFonts w:eastAsia="Times New Roman"/>
                <w:sz w:val="27"/>
                <w:szCs w:val="27"/>
                <w:lang w:eastAsia="en-US"/>
              </w:rPr>
              <w:t xml:space="preserve"> in gezamenlijke naam (Dorochenko D. &amp; SCHIERLE G.)</w:t>
            </w:r>
          </w:p>
          <w:p w14:paraId="61967B5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650605B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BRUSSEL</w:t>
            </w:r>
          </w:p>
        </w:tc>
      </w:tr>
      <w:tr w:rsidR="00000000" w14:paraId="6858AB8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69CE3B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RADIO INDUSTRIE BELGE (1924-1927) / RADIO INDUSTRIE VIERVIETOISE (1927-1928)</w:t>
            </w:r>
          </w:p>
          <w:p w14:paraId="4BD8CB0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hyperlink r:id="rId41" w:anchor="RIB" w:history="1">
              <w:r>
                <w:rPr>
                  <w:rStyle w:val="Hyperlink"/>
                  <w:rFonts w:eastAsia="Times New Roman"/>
                  <w:sz w:val="27"/>
                  <w:szCs w:val="27"/>
                  <w:lang w:eastAsia="en-US"/>
                </w:rPr>
                <w:t>RIB</w:t>
              </w:r>
            </w:hyperlink>
          </w:p>
          <w:p w14:paraId="56F1CCC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RIB (1924), Ribofona (1929)</w:t>
            </w:r>
          </w:p>
          <w:p w14:paraId="154A6E4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des Hougnes 85 Verviers (1927)</w:t>
            </w:r>
          </w:p>
          <w:p w14:paraId="6374534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114 rue de la Clinique, Bruxelles (Fabriek)</w:t>
            </w:r>
          </w:p>
          <w:p w14:paraId="00ACD12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85 rue de Fiennes, Bruxelles (verkoopzaal)</w:t>
            </w:r>
          </w:p>
          <w:p w14:paraId="00E145C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Zie ook </w:t>
            </w:r>
            <w:r>
              <w:rPr>
                <w:rFonts w:eastAsia="Times New Roman"/>
                <w:b/>
                <w:bCs/>
                <w:color w:val="000000"/>
                <w:sz w:val="27"/>
                <w:szCs w:val="27"/>
                <w:lang w:val="fr-FR" w:eastAsia="en-US"/>
              </w:rPr>
              <w:t>LUMOPHONE</w:t>
            </w:r>
          </w:p>
          <w:p w14:paraId="5D3F8185" w14:textId="77777777" w:rsidR="00000000" w:rsidRDefault="00D4396A">
            <w:pPr>
              <w:spacing w:before="100" w:beforeAutospacing="1" w:after="100" w:afterAutospacing="1" w:line="240" w:lineRule="auto"/>
              <w:ind w:left="1418" w:right="567"/>
              <w:rPr>
                <w:lang w:val="fr-FR" w:eastAsia="en-US"/>
              </w:rPr>
            </w:pPr>
          </w:p>
        </w:tc>
      </w:tr>
      <w:tr w:rsidR="00000000" w14:paraId="3594232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CBA6F2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Radio Industrie Nationale (R.I.N., 1934-1938)</w:t>
            </w:r>
          </w:p>
          <w:p w14:paraId="0748169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 xml:space="preserve">N.V. </w:t>
            </w:r>
          </w:p>
          <w:p w14:paraId="7396B73A" w14:textId="77777777" w:rsidR="00000000" w:rsidRDefault="00D4396A">
            <w:pPr>
              <w:numPr>
                <w:ilvl w:val="2"/>
                <w:numId w:val="2"/>
              </w:numPr>
              <w:spacing w:before="100" w:beforeAutospacing="1" w:after="100" w:afterAutospacing="1" w:line="240" w:lineRule="auto"/>
              <w:ind w:left="1418" w:right="567"/>
              <w:rPr>
                <w:rFonts w:ascii="TimesNewRoman" w:eastAsiaTheme="minorHAnsi" w:hAnsi="TimesNewRoman" w:cs="TimesNewRoman"/>
                <w:sz w:val="24"/>
                <w:szCs w:val="24"/>
                <w:lang w:val="fr-FR" w:eastAsia="en-US"/>
              </w:rPr>
            </w:pPr>
            <w:r>
              <w:rPr>
                <w:rFonts w:ascii="TimesNewRoman" w:eastAsiaTheme="minorHAnsi" w:hAnsi="TimesNewRoman" w:cs="TimesNewRoman"/>
                <w:sz w:val="24"/>
                <w:szCs w:val="24"/>
                <w:lang w:val="fr-FR" w:eastAsia="en-US"/>
              </w:rPr>
              <w:t>toutes opérations généralement quelconque sindustrielles, commerciales, financières, mobilières ou immobilières se rapportant directement ou indirectement à la fabrication ou la transformation</w:t>
            </w:r>
            <w:r>
              <w:rPr>
                <w:rFonts w:ascii="TimesNewRoman" w:eastAsiaTheme="minorHAnsi" w:hAnsi="TimesNewRoman" w:cs="TimesNewRoman"/>
                <w:sz w:val="24"/>
                <w:szCs w:val="24"/>
                <w:lang w:val="fr-FR" w:eastAsia="en-US"/>
              </w:rPr>
              <w:t>, l’achat, la vente, et l’exportation de tous appareils, accesoires et articles se rapportant à l’industrie radio-éléctriques et éléectrique ainsi qu’a la télévision ou s’y rattachant.</w:t>
            </w:r>
          </w:p>
          <w:p w14:paraId="7800244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eastAsia="en-US"/>
              </w:rPr>
              <w:t>l’importation</w:t>
            </w:r>
            <w:r>
              <w:rPr>
                <w:rFonts w:ascii="TimesNewRoman" w:eastAsiaTheme="minorHAnsi" w:hAnsi="TimesNewRoman" w:cs="TimesNewRoman"/>
                <w:sz w:val="24"/>
                <w:szCs w:val="24"/>
                <w:lang w:val="fr-FR" w:eastAsia="en-US"/>
              </w:rPr>
              <w:t xml:space="preserve"> </w:t>
            </w:r>
          </w:p>
          <w:p w14:paraId="387BB8F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114 rue de Poinçon, Bruxelles </w:t>
            </w:r>
          </w:p>
          <w:p w14:paraId="7D72BB9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Op 6 september 1938 werd de maatschappij overgenomen door La Radiophonie Belge en ontbonden</w:t>
            </w:r>
          </w:p>
        </w:tc>
      </w:tr>
      <w:tr w:rsidR="00000000" w14:paraId="70FD3EB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F15036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JLR</w:t>
            </w:r>
          </w:p>
          <w:p w14:paraId="343072C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41AF95B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80F05B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435A0EF9" w14:textId="77777777" w:rsidR="00000000" w:rsidRDefault="00D4396A">
            <w:pPr>
              <w:spacing w:after="0" w:line="240" w:lineRule="auto"/>
              <w:rPr>
                <w:lang w:val="fr-FR" w:eastAsia="en-US"/>
              </w:rPr>
            </w:pPr>
          </w:p>
        </w:tc>
      </w:tr>
      <w:tr w:rsidR="00000000" w14:paraId="05991E8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E5C17F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KALERA</w:t>
            </w:r>
          </w:p>
          <w:p w14:paraId="6E1174E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Kalera Laboratorium</w:t>
            </w:r>
          </w:p>
          <w:p w14:paraId="2EBF28B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42" w:anchor="K" w:history="1">
              <w:r>
                <w:rPr>
                  <w:rStyle w:val="Hyperlink"/>
                  <w:rFonts w:eastAsia="Times New Roman"/>
                  <w:sz w:val="27"/>
                  <w:szCs w:val="27"/>
                  <w:lang w:eastAsia="en-US"/>
                </w:rPr>
                <w:t>KALERA</w:t>
              </w:r>
            </w:hyperlink>
          </w:p>
          <w:p w14:paraId="76891FE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p>
        </w:tc>
      </w:tr>
      <w:tr w:rsidR="00000000" w14:paraId="3FFBE5F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E3523F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KONTROOL</w:t>
            </w:r>
          </w:p>
          <w:p w14:paraId="37B0BAE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 Vandergucht </w:t>
            </w:r>
          </w:p>
          <w:p w14:paraId="11FF0E6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 autoradio</w:t>
            </w:r>
          </w:p>
          <w:p w14:paraId="00D8612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Korte Nieuwstraat 6 Aalst</w:t>
            </w:r>
          </w:p>
          <w:p w14:paraId="0813156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Kattestraat 53 Aalst (Den aankondiger 30/12/1945)</w:t>
            </w:r>
          </w:p>
          <w:p w14:paraId="5F2968F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Advertentie Den </w:t>
            </w:r>
            <w:r>
              <w:rPr>
                <w:rFonts w:eastAsia="Times New Roman"/>
                <w:b/>
                <w:bCs/>
                <w:color w:val="000000"/>
                <w:sz w:val="27"/>
                <w:szCs w:val="27"/>
                <w:lang w:eastAsia="en-US"/>
              </w:rPr>
              <w:t xml:space="preserve">Aankondiger 03/04/1947 </w:t>
            </w:r>
          </w:p>
          <w:p w14:paraId="52AC887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Advertentie “is klaar met zijn reeks 1939 – automatische post”</w:t>
            </w:r>
          </w:p>
        </w:tc>
      </w:tr>
      <w:tr w:rsidR="00000000" w14:paraId="2AE4EB0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DB313E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LEGIA</w:t>
            </w:r>
          </w:p>
          <w:p w14:paraId="1A1005A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Paul Cocagne, ingénieur en radio-électricité</w:t>
            </w:r>
          </w:p>
          <w:p w14:paraId="73B48A2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Matériel pour construction radio</w:t>
            </w:r>
          </w:p>
          <w:p w14:paraId="702457B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aussi </w:t>
            </w:r>
            <w:hyperlink r:id="rId43" w:anchor="CO" w:history="1">
              <w:r>
                <w:rPr>
                  <w:rStyle w:val="Hyperlink"/>
                  <w:rFonts w:eastAsia="Times New Roman"/>
                  <w:sz w:val="27"/>
                  <w:szCs w:val="27"/>
                  <w:lang w:eastAsia="en-US"/>
                </w:rPr>
                <w:t>Cocagne</w:t>
              </w:r>
            </w:hyperlink>
          </w:p>
          <w:p w14:paraId="3D4558F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25, rue Saint-Remy, Liège (bureaux, 1929)</w:t>
            </w:r>
          </w:p>
          <w:p w14:paraId="287243E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50, rue Henri Maus, Liège (atelier, 1929)</w:t>
            </w:r>
          </w:p>
          <w:p w14:paraId="42A40F1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733A95C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B1A6D4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RADIO-LEWA (1930 -      )</w:t>
            </w:r>
          </w:p>
          <w:p w14:paraId="2FDEF39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w:t>
            </w:r>
          </w:p>
          <w:p w14:paraId="1732D30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Private opnames van muziek en word. Vanaf 1932 </w:t>
            </w:r>
            <w:r>
              <w:rPr>
                <w:rFonts w:eastAsia="Times New Roman"/>
                <w:color w:val="000000"/>
                <w:sz w:val="27"/>
                <w:szCs w:val="27"/>
                <w:lang w:eastAsia="en-US"/>
              </w:rPr>
              <w:t>productie ontvangtoestellen (Standard, Luxe en Combiné)</w:t>
            </w:r>
          </w:p>
          <w:p w14:paraId="13D7573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Belgische firma met buitenlands (Duits/Nederlands) kapitaal</w:t>
            </w:r>
          </w:p>
          <w:p w14:paraId="473A9DD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23, Boulevard d’Ypres Brussel</w:t>
            </w:r>
          </w:p>
          <w:p w14:paraId="2EC73E4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 xml:space="preserve">Recl </w:t>
            </w:r>
            <w:smartTag w:uri="urn:schemas-microsoft-com:office:smarttags" w:element="PersonName">
              <w:smartTagPr>
                <w:attr w:name="ProductID" w:val="La Radio-Industrie"/>
              </w:smartTagPr>
              <w:r>
                <w:rPr>
                  <w:lang w:val="fr-FR" w:eastAsia="en-US"/>
                </w:rPr>
                <w:t>La Radio-Industrie</w:t>
              </w:r>
            </w:smartTag>
            <w:r>
              <w:rPr>
                <w:lang w:val="fr-FR" w:eastAsia="en-US"/>
              </w:rPr>
              <w:t>, 1932</w:t>
            </w:r>
          </w:p>
          <w:p w14:paraId="2CAC90C5" w14:textId="77777777" w:rsidR="00000000" w:rsidRDefault="00D4396A">
            <w:pPr>
              <w:spacing w:before="100" w:beforeAutospacing="1" w:after="100" w:afterAutospacing="1" w:line="240" w:lineRule="auto"/>
              <w:ind w:right="567"/>
              <w:rPr>
                <w:rFonts w:eastAsia="Times New Roman"/>
                <w:b/>
                <w:bCs/>
                <w:color w:val="000000"/>
                <w:sz w:val="27"/>
                <w:szCs w:val="27"/>
                <w:lang w:eastAsia="en-US"/>
              </w:rPr>
            </w:pPr>
          </w:p>
        </w:tc>
      </w:tr>
      <w:tr w:rsidR="00000000" w14:paraId="36EE96E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990E6A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RADIOLITA</w:t>
            </w:r>
          </w:p>
        </w:tc>
      </w:tr>
      <w:tr w:rsidR="00000000" w14:paraId="55F0A26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A20C34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RADIO-LUX</w:t>
            </w:r>
          </w:p>
        </w:tc>
      </w:tr>
      <w:tr w:rsidR="00000000" w14:paraId="2861676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B93565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RADIOLYNA (etablissements)</w:t>
            </w:r>
          </w:p>
          <w:p w14:paraId="2E64D47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w:t>
            </w:r>
          </w:p>
          <w:p w14:paraId="6D370F2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72 Rue </w:t>
            </w:r>
            <w:r>
              <w:rPr>
                <w:rFonts w:eastAsia="Times New Roman"/>
                <w:color w:val="000000"/>
                <w:sz w:val="27"/>
                <w:szCs w:val="27"/>
                <w:lang w:eastAsia="en-US"/>
              </w:rPr>
              <w:t>de Theux, Brussel (1930)</w:t>
            </w:r>
          </w:p>
          <w:p w14:paraId="744C262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in Pourquoi Pas  17/01/1930 n° 807 -&gt;  Super Navy-six, complet sur cadre, accus 4 et 8 volts, équipé avbec diffuseur « Westminster » de la grande marque « point bleu » 2250 francs</w:t>
            </w:r>
          </w:p>
        </w:tc>
      </w:tr>
      <w:tr w:rsidR="00000000" w14:paraId="7ABFC18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BC80F1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LYRE (1920? -        )</w:t>
            </w:r>
          </w:p>
          <w:p w14:paraId="04F8B6B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Ed. Eliaers</w:t>
            </w:r>
          </w:p>
          <w:p w14:paraId="548527A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134FD1F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Vertegenwoordiger voor België van </w:t>
            </w:r>
            <w:hyperlink r:id="rId44" w:tgtFrame="_blank" w:history="1">
              <w:r>
                <w:rPr>
                  <w:rStyle w:val="Hyperlink"/>
                  <w:rFonts w:eastAsia="Times New Roman"/>
                  <w:b/>
                  <w:bCs/>
                  <w:sz w:val="27"/>
                  <w:szCs w:val="27"/>
                  <w:lang w:eastAsia="en-US"/>
                </w:rPr>
                <w:t>Ateliers Isodio</w:t>
              </w:r>
            </w:hyperlink>
          </w:p>
          <w:p w14:paraId="7837D55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20 Rue Jean Stas Brussel (1924)</w:t>
            </w:r>
          </w:p>
          <w:p w14:paraId="10FF48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157 rue de l'Aqueduc</w:t>
            </w:r>
            <w:r>
              <w:rPr>
                <w:rFonts w:eastAsia="Times New Roman"/>
                <w:color w:val="000000"/>
                <w:sz w:val="27"/>
                <w:szCs w:val="27"/>
                <w:lang w:eastAsia="en-US"/>
              </w:rPr>
              <w:t>, Bruxelles (1929)</w:t>
            </w:r>
          </w:p>
          <w:p w14:paraId="2C85EE6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 rue du Midi, Bruxelles</w:t>
            </w:r>
          </w:p>
          <w:p w14:paraId="2918520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aussi </w:t>
            </w:r>
            <w:hyperlink r:id="rId45" w:anchor="ED" w:history="1">
              <w:r>
                <w:rPr>
                  <w:rStyle w:val="Hyperlink"/>
                  <w:rFonts w:eastAsia="Times New Roman"/>
                  <w:sz w:val="27"/>
                  <w:szCs w:val="27"/>
                  <w:lang w:eastAsia="en-US"/>
                </w:rPr>
                <w:t>ELIAERS</w:t>
              </w:r>
            </w:hyperlink>
          </w:p>
          <w:p w14:paraId="25103B4D" w14:textId="77777777" w:rsidR="00000000" w:rsidRDefault="00D4396A">
            <w:pPr>
              <w:numPr>
                <w:ilvl w:val="2"/>
                <w:numId w:val="2"/>
              </w:numPr>
              <w:spacing w:before="100" w:beforeAutospacing="1" w:after="100" w:afterAutospacing="1" w:line="240" w:lineRule="auto"/>
              <w:ind w:left="1418" w:right="567"/>
              <w:rPr>
                <w:lang w:val="fr-FR" w:eastAsia="en-US"/>
              </w:rPr>
            </w:pPr>
          </w:p>
        </w:tc>
      </w:tr>
      <w:tr w:rsidR="00000000" w14:paraId="2828D06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96F451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Radio-Manufacture Excelsior (1936-1937)</w:t>
            </w:r>
          </w:p>
          <w:p w14:paraId="2CBB158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  (Sadi G.-M. Jaquet)</w:t>
            </w:r>
          </w:p>
          <w:p w14:paraId="20355AB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9E52E2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Brussel</w:t>
            </w:r>
          </w:p>
        </w:tc>
      </w:tr>
      <w:tr w:rsidR="00000000" w14:paraId="60A8255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0CF123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Radio Marlein </w:t>
            </w:r>
            <w:r>
              <w:rPr>
                <w:rFonts w:eastAsia="Times New Roman"/>
                <w:b/>
                <w:bCs/>
                <w:color w:val="000000"/>
                <w:sz w:val="27"/>
                <w:szCs w:val="27"/>
                <w:lang w:eastAsia="en-US"/>
              </w:rPr>
              <w:t>(1934- 1995 )</w:t>
            </w:r>
          </w:p>
          <w:p w14:paraId="62FBE22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Zaakvoerder Oscar Marlein en vanaf 1972 zoon Marcel Marlein (handel)</w:t>
            </w:r>
          </w:p>
          <w:p w14:paraId="741F3E1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6D9DEF5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Wittenonnenstraat 43, Oostende</w:t>
            </w:r>
          </w:p>
          <w:p w14:paraId="5EF3C78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Christinastraat 85, Oostende (1939)</w:t>
            </w:r>
          </w:p>
          <w:p w14:paraId="493A67A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de-DE" w:eastAsia="en-US"/>
              </w:rPr>
            </w:pPr>
            <w:r>
              <w:rPr>
                <w:rFonts w:eastAsia="Times New Roman"/>
                <w:color w:val="000000"/>
                <w:sz w:val="27"/>
                <w:szCs w:val="27"/>
                <w:lang w:val="de-DE" w:eastAsia="en-US"/>
              </w:rPr>
              <w:t>Vb: Model Type MU, model 47</w:t>
            </w:r>
          </w:p>
        </w:tc>
      </w:tr>
      <w:tr w:rsidR="00000000" w14:paraId="00AF090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DACB3F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MATEL (1929 -            )</w:t>
            </w:r>
          </w:p>
          <w:p w14:paraId="5580401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Verkoop onderdelen en lampen ook eigen radio’s</w:t>
            </w:r>
          </w:p>
          <w:p w14:paraId="3428029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Boshovestraat 103, Deurne-Noord (Antwerpen)</w:t>
            </w:r>
          </w:p>
          <w:p w14:paraId="7DF7DF7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Ook vestiging te Gasstraat 23, Turnhout.</w:t>
            </w:r>
          </w:p>
          <w:p w14:paraId="2946156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toestel(len) op radiomuseum.org</w:t>
            </w:r>
          </w:p>
        </w:tc>
      </w:tr>
      <w:tr w:rsidR="00000000" w14:paraId="20DA914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5F9FC6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MECANICA (RAMEC) (1931-      )</w:t>
            </w:r>
          </w:p>
          <w:p w14:paraId="7254D15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(Herman Bluitz)</w:t>
            </w:r>
          </w:p>
          <w:p w14:paraId="3AF0A8D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D8A01A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Antwerpen</w:t>
            </w:r>
          </w:p>
          <w:p w14:paraId="726ED47C"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4B12B5E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C054BB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MECANIQUE (Eind jaren 20 – begin jaren 30)</w:t>
            </w:r>
          </w:p>
          <w:p w14:paraId="7236279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DULSTA </w:t>
            </w:r>
          </w:p>
          <w:p w14:paraId="22996E4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François D’Hulst</w:t>
            </w:r>
          </w:p>
          <w:p w14:paraId="73274F1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Meubels met radio gevoed door batterij en met aparte L.S. van GRAWOR of AMPLION</w:t>
            </w:r>
          </w:p>
          <w:p w14:paraId="4612D86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Jos Scheurweghstraat 19 te Deurne</w:t>
            </w:r>
          </w:p>
          <w:p w14:paraId="5C051C12" w14:textId="77777777" w:rsidR="00000000" w:rsidRDefault="00D4396A">
            <w:pPr>
              <w:spacing w:before="100" w:beforeAutospacing="1" w:after="100" w:afterAutospacing="1" w:line="240" w:lineRule="auto"/>
              <w:ind w:left="1418" w:right="567"/>
              <w:rPr>
                <w:rFonts w:eastAsia="Times New Roman"/>
                <w:b/>
                <w:bCs/>
                <w:color w:val="000000"/>
                <w:sz w:val="27"/>
                <w:szCs w:val="27"/>
                <w:highlight w:val="yellow"/>
                <w:lang w:eastAsia="en-US"/>
              </w:rPr>
            </w:pPr>
          </w:p>
        </w:tc>
      </w:tr>
      <w:tr w:rsidR="00000000" w14:paraId="6F2E14B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7D9572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RADIO MECANIQUE</w:t>
            </w:r>
          </w:p>
          <w:p w14:paraId="57F247A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Radiomecanic S.A.</w:t>
            </w:r>
          </w:p>
          <w:p w14:paraId="04B346C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6CB019B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400, chaussée de Jette, Brussel (1949, 1965)</w:t>
            </w:r>
          </w:p>
          <w:p w14:paraId="3AD742E5" w14:textId="77777777" w:rsidR="00000000" w:rsidRDefault="00D4396A">
            <w:pPr>
              <w:numPr>
                <w:ilvl w:val="2"/>
                <w:numId w:val="2"/>
              </w:numPr>
              <w:spacing w:before="100" w:beforeAutospacing="1" w:after="100" w:afterAutospacing="1" w:line="240" w:lineRule="auto"/>
              <w:ind w:left="1418" w:right="567"/>
              <w:rPr>
                <w:lang w:val="fr-FR" w:eastAsia="en-US"/>
              </w:rPr>
            </w:pPr>
          </w:p>
        </w:tc>
      </w:tr>
      <w:tr w:rsidR="00000000" w14:paraId="3AA123C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5DCD1C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RADIOMECANIC (Radiohome)</w:t>
            </w:r>
          </w:p>
          <w:p w14:paraId="13685BF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259DE88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Brussel (vooroorlogs)</w:t>
            </w:r>
          </w:p>
          <w:p w14:paraId="35EF5BC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 Radiohome op radiomuseum.org volgens hen merk van Radiomecanic Brussel (Zelfde als hierboven?)</w:t>
            </w:r>
          </w:p>
        </w:tc>
      </w:tr>
      <w:tr w:rsidR="00000000" w14:paraId="7677866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2E7845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RADIO-NEDA (1929 – 1932)</w:t>
            </w:r>
          </w:p>
          <w:p w14:paraId="16CD6DD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SOciete </w:t>
            </w:r>
            <w:r>
              <w:rPr>
                <w:rFonts w:eastAsia="Times New Roman"/>
                <w:color w:val="000000"/>
                <w:sz w:val="27"/>
                <w:szCs w:val="27"/>
                <w:lang w:val="fr-FR" w:eastAsia="en-US"/>
              </w:rPr>
              <w:t>en Commandité (J.NEYTS et Cie.)</w:t>
            </w:r>
          </w:p>
          <w:p w14:paraId="61FB1E8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Verkoop en fabricatie radio-electrisch meateriaal, grammofoons, platen en alles wat te maken heeft met de industrie van de T.S.F.</w:t>
            </w:r>
          </w:p>
          <w:p w14:paraId="79CF09F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Etterbeek, Eudore Pirmezlaan</w:t>
            </w:r>
          </w:p>
          <w:p w14:paraId="16BD47C8"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494AEC9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26C8AA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RADIONE</w:t>
            </w:r>
          </w:p>
          <w:p w14:paraId="790F926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 Marco</w:t>
            </w:r>
          </w:p>
          <w:p w14:paraId="6570C85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32C3B2A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16 rue Philippe de Champagne, Bruxelles (1932)</w:t>
            </w:r>
          </w:p>
          <w:p w14:paraId="18A9E88B" w14:textId="77777777" w:rsidR="00000000" w:rsidRDefault="00D4396A">
            <w:pPr>
              <w:numPr>
                <w:ilvl w:val="2"/>
                <w:numId w:val="2"/>
              </w:numPr>
              <w:spacing w:before="100" w:beforeAutospacing="1" w:after="100" w:afterAutospacing="1" w:line="240" w:lineRule="auto"/>
              <w:ind w:left="1418" w:right="567"/>
              <w:rPr>
                <w:lang w:val="fr-FR" w:eastAsia="en-US"/>
              </w:rPr>
            </w:pPr>
          </w:p>
        </w:tc>
      </w:tr>
      <w:tr w:rsidR="00000000" w14:paraId="3E6F629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A6363B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RADIO-OPÉRA</w:t>
            </w:r>
          </w:p>
          <w:p w14:paraId="31F5AE9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 TURIANSKY</w:t>
            </w:r>
          </w:p>
          <w:p w14:paraId="393880E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Fabrikant d’Appareils de T.S.F. de 1 à 6 lampes</w:t>
            </w:r>
          </w:p>
          <w:p w14:paraId="47B6A6F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Vergnies 18, Brussel</w:t>
            </w:r>
          </w:p>
          <w:p w14:paraId="452F30C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Annuaire du commerce et de.... </w:t>
            </w:r>
            <w:r>
              <w:rPr>
                <w:rFonts w:eastAsia="Times New Roman"/>
                <w:color w:val="000000"/>
                <w:sz w:val="27"/>
                <w:szCs w:val="27"/>
                <w:lang w:eastAsia="en-US"/>
              </w:rPr>
              <w:t>Brussel.. 1927, 1928 onder Turiansky (daarna niet meer)</w:t>
            </w:r>
          </w:p>
        </w:tc>
      </w:tr>
      <w:tr w:rsidR="00000000" w14:paraId="5B7BA48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2251C7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bookmarkStart w:id="2" w:name="_Hlk84006722"/>
            <w:r>
              <w:rPr>
                <w:rFonts w:eastAsia="Times New Roman"/>
                <w:b/>
                <w:bCs/>
                <w:color w:val="000000"/>
                <w:sz w:val="27"/>
                <w:szCs w:val="27"/>
                <w:lang w:eastAsia="en-US"/>
              </w:rPr>
              <w:t>RADIO PALEIS (1934-1936)</w:t>
            </w:r>
            <w:bookmarkEnd w:id="2"/>
          </w:p>
          <w:p w14:paraId="74C18EC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 gesticht o.a. door</w:t>
            </w:r>
            <w:r>
              <w:rPr>
                <w:rFonts w:ascii="TimesNewRoman" w:eastAsiaTheme="minorHAnsi" w:hAnsi="TimesNewRoman" w:cs="TimesNewRoman"/>
                <w:sz w:val="24"/>
                <w:szCs w:val="24"/>
                <w:lang w:eastAsia="en-US"/>
              </w:rPr>
              <w:t xml:space="preserve"> </w:t>
            </w:r>
            <w:r>
              <w:rPr>
                <w:rFonts w:eastAsia="Times New Roman"/>
                <w:color w:val="000000"/>
                <w:sz w:val="27"/>
                <w:szCs w:val="27"/>
                <w:lang w:eastAsia="en-US"/>
              </w:rPr>
              <w:t xml:space="preserve">de société en nom collectif </w:t>
            </w:r>
            <w:r>
              <w:rPr>
                <w:rFonts w:eastAsia="Times New Roman"/>
                <w:b/>
                <w:bCs/>
                <w:color w:val="000000"/>
                <w:sz w:val="27"/>
                <w:szCs w:val="27"/>
                <w:lang w:eastAsia="en-US"/>
              </w:rPr>
              <w:t>Comptoir électrique commercial C.Coppens, A.-E.</w:t>
            </w:r>
            <w:r>
              <w:rPr>
                <w:rFonts w:eastAsia="Times New Roman"/>
                <w:color w:val="000000"/>
                <w:sz w:val="27"/>
                <w:szCs w:val="27"/>
                <w:lang w:eastAsia="en-US"/>
              </w:rPr>
              <w:t xml:space="preserve"> </w:t>
            </w:r>
            <w:r>
              <w:rPr>
                <w:rFonts w:eastAsia="Times New Roman"/>
                <w:b/>
                <w:bCs/>
                <w:color w:val="000000"/>
                <w:sz w:val="27"/>
                <w:szCs w:val="27"/>
                <w:lang w:eastAsia="en-US"/>
              </w:rPr>
              <w:t xml:space="preserve">et </w:t>
            </w:r>
            <w:r>
              <w:rPr>
                <w:rFonts w:ascii="TimesNewRoman" w:eastAsiaTheme="minorHAnsi" w:hAnsi="TimesNewRoman" w:cs="TimesNewRoman"/>
                <w:b/>
                <w:bCs/>
                <w:sz w:val="27"/>
                <w:szCs w:val="27"/>
                <w:lang w:eastAsia="en-US"/>
              </w:rPr>
              <w:t xml:space="preserve">Rudelsheim </w:t>
            </w:r>
            <w:r>
              <w:rPr>
                <w:rFonts w:ascii="TimesNewRoman" w:eastAsiaTheme="minorHAnsi" w:hAnsi="TimesNewRoman" w:cs="TimesNewRoman"/>
                <w:sz w:val="27"/>
                <w:szCs w:val="27"/>
                <w:lang w:eastAsia="en-US"/>
              </w:rPr>
              <w:t>(Antwerpen),</w:t>
            </w:r>
            <w:r>
              <w:rPr>
                <w:rFonts w:ascii="TimesNewRoman" w:eastAsiaTheme="minorHAnsi" w:hAnsi="TimesNewRoman" w:cs="TimesNewRoman"/>
                <w:b/>
                <w:bCs/>
                <w:sz w:val="27"/>
                <w:szCs w:val="27"/>
                <w:lang w:eastAsia="en-US"/>
              </w:rPr>
              <w:t xml:space="preserve"> de N.V. General Radio </w:t>
            </w:r>
            <w:r>
              <w:rPr>
                <w:rFonts w:ascii="TimesNewRoman" w:eastAsiaTheme="minorHAnsi" w:hAnsi="TimesNewRoman" w:cs="TimesNewRoman"/>
                <w:sz w:val="27"/>
                <w:szCs w:val="27"/>
                <w:lang w:eastAsia="en-US"/>
              </w:rPr>
              <w:t xml:space="preserve">(Antwerpen), de </w:t>
            </w:r>
            <w:r>
              <w:rPr>
                <w:rFonts w:ascii="TimesNewRoman" w:eastAsiaTheme="minorHAnsi" w:hAnsi="TimesNewRoman" w:cs="TimesNewRoman"/>
                <w:b/>
                <w:bCs/>
                <w:sz w:val="27"/>
                <w:szCs w:val="27"/>
                <w:lang w:eastAsia="en-US"/>
              </w:rPr>
              <w:t>Etablissements belges Campbell &amp; Isherwood</w:t>
            </w:r>
            <w:r>
              <w:rPr>
                <w:rFonts w:ascii="TimesNewRoman" w:eastAsiaTheme="minorHAnsi" w:hAnsi="TimesNewRoman" w:cs="TimesNewRoman"/>
                <w:sz w:val="27"/>
                <w:szCs w:val="27"/>
                <w:lang w:eastAsia="en-US"/>
              </w:rPr>
              <w:t xml:space="preserve"> (Antwerpen) en </w:t>
            </w:r>
            <w:r>
              <w:rPr>
                <w:rFonts w:ascii="TimesNewRoman" w:eastAsiaTheme="minorHAnsi" w:hAnsi="TimesNewRoman" w:cs="TimesNewRoman"/>
                <w:b/>
                <w:bCs/>
                <w:sz w:val="27"/>
                <w:szCs w:val="27"/>
                <w:lang w:eastAsia="en-US"/>
              </w:rPr>
              <w:t>E</w:t>
            </w:r>
            <w:r>
              <w:rPr>
                <w:rFonts w:ascii="TimesNewRoman" w:eastAsiaTheme="minorHAnsi" w:hAnsi="TimesNewRoman" w:cs="TimesNewRoman"/>
                <w:b/>
                <w:bCs/>
                <w:sz w:val="27"/>
                <w:szCs w:val="27"/>
                <w:lang w:eastAsia="en-US"/>
              </w:rPr>
              <w:t>cko Radio</w:t>
            </w:r>
            <w:r>
              <w:rPr>
                <w:rFonts w:ascii="TimesNewRoman" w:eastAsiaTheme="minorHAnsi" w:hAnsi="TimesNewRoman" w:cs="TimesNewRoman"/>
                <w:sz w:val="27"/>
                <w:szCs w:val="27"/>
                <w:lang w:eastAsia="en-US"/>
              </w:rPr>
              <w:t xml:space="preserve"> (Antwerpen</w:t>
            </w:r>
          </w:p>
          <w:p w14:paraId="408FD6D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l’industrie et le commerce de tous les appareils, pièces ou objets quelconques ayant trait à la radiotélégraphi, ….</w:t>
            </w:r>
          </w:p>
          <w:p w14:paraId="6932C34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Antwerpen</w:t>
            </w:r>
          </w:p>
        </w:tc>
      </w:tr>
      <w:tr w:rsidR="00000000" w14:paraId="6C13E07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163F8C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RADIO PALEIS </w:t>
            </w:r>
          </w:p>
          <w:p w14:paraId="634AEDE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7"/>
                <w:szCs w:val="27"/>
                <w:lang w:eastAsia="en-US"/>
              </w:rPr>
              <w:t xml:space="preserve"> Jef MERTENS - COENE</w:t>
            </w:r>
          </w:p>
          <w:p w14:paraId="4C95EFC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l’industrie, ….</w:t>
            </w:r>
          </w:p>
          <w:p w14:paraId="2F1C102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Lange zoutstraat Aalst</w:t>
            </w:r>
          </w:p>
          <w:p w14:paraId="62A4EC8E" w14:textId="77777777" w:rsidR="00000000" w:rsidRDefault="00D4396A">
            <w:pPr>
              <w:numPr>
                <w:ilvl w:val="0"/>
                <w:numId w:val="2"/>
              </w:numPr>
              <w:spacing w:before="100" w:beforeAutospacing="1" w:after="100" w:afterAutospacing="1" w:line="240" w:lineRule="auto"/>
              <w:ind w:left="1418" w:right="567"/>
              <w:rPr>
                <w:rFonts w:eastAsia="Times New Roman"/>
                <w:b/>
                <w:bCs/>
                <w:i/>
                <w:iCs/>
                <w:color w:val="000000"/>
                <w:sz w:val="27"/>
                <w:szCs w:val="27"/>
                <w:lang w:eastAsia="en-US"/>
              </w:rPr>
            </w:pPr>
            <w:r>
              <w:rPr>
                <w:rFonts w:eastAsia="Times New Roman"/>
                <w:b/>
                <w:bCs/>
                <w:i/>
                <w:iCs/>
                <w:color w:val="000000"/>
                <w:sz w:val="27"/>
                <w:szCs w:val="27"/>
                <w:lang w:eastAsia="en-US"/>
              </w:rPr>
              <w:t xml:space="preserve">“Hier Radio Paloys, …..De </w:t>
            </w:r>
            <w:r>
              <w:rPr>
                <w:rFonts w:eastAsia="Times New Roman"/>
                <w:b/>
                <w:bCs/>
                <w:i/>
                <w:iCs/>
                <w:color w:val="000000"/>
                <w:sz w:val="27"/>
                <w:szCs w:val="27"/>
                <w:lang w:eastAsia="en-US"/>
              </w:rPr>
              <w:t>schooinste, de beste en de simpelste zen te verkroygen ba Jef Mertens – Coene, Lange Zaatstraat” (advertentie)</w:t>
            </w:r>
          </w:p>
        </w:tc>
      </w:tr>
      <w:tr w:rsidR="00000000" w14:paraId="5A80D60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1984AF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RADIOPHONE</w:t>
            </w:r>
          </w:p>
        </w:tc>
      </w:tr>
      <w:tr w:rsidR="00000000" w14:paraId="0040D59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BA06EE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RADIO-PHONO </w:t>
            </w:r>
          </w:p>
          <w:p w14:paraId="74CBD7B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La Radiophonie Belge</w:t>
            </w:r>
          </w:p>
          <w:p w14:paraId="4B1F064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Zie lager La Radiophonie Belge</w:t>
            </w:r>
          </w:p>
        </w:tc>
      </w:tr>
      <w:tr w:rsidR="00000000" w14:paraId="75E3989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24EEF1A" w14:textId="77777777" w:rsidR="00000000" w:rsidRDefault="00D4396A">
            <w:pPr>
              <w:numPr>
                <w:ilvl w:val="0"/>
                <w:numId w:val="2"/>
              </w:numPr>
              <w:spacing w:before="100" w:beforeAutospacing="1" w:after="100" w:afterAutospacing="1" w:line="240" w:lineRule="auto"/>
              <w:ind w:left="1418" w:right="567"/>
              <w:rPr>
                <w:rFonts w:ascii="Calibri" w:eastAsia="Times New Roman" w:hAnsi="Calibri" w:cs="Calibri"/>
                <w:b/>
                <w:bCs/>
                <w:color w:val="000000"/>
                <w:sz w:val="27"/>
                <w:szCs w:val="27"/>
                <w:lang w:val="fr-FR" w:eastAsia="en-US"/>
              </w:rPr>
            </w:pPr>
            <w:r>
              <w:rPr>
                <w:rFonts w:ascii="Calibri" w:eastAsiaTheme="minorHAnsi" w:hAnsi="Calibri" w:cs="Calibri"/>
                <w:b/>
                <w:bCs/>
                <w:sz w:val="27"/>
                <w:szCs w:val="27"/>
                <w:lang w:val="fr-FR" w:eastAsia="en-US"/>
              </w:rPr>
              <w:t>Radio-Populaire (Vooroorlogs -            )</w:t>
            </w:r>
          </w:p>
          <w:p w14:paraId="39378BD8" w14:textId="77777777" w:rsidR="00000000" w:rsidRDefault="00D4396A">
            <w:pPr>
              <w:numPr>
                <w:ilvl w:val="1"/>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Société ?</w:t>
            </w:r>
          </w:p>
          <w:p w14:paraId="22FCA5B4" w14:textId="77777777" w:rsidR="00000000" w:rsidRDefault="00D4396A">
            <w:pPr>
              <w:numPr>
                <w:ilvl w:val="2"/>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Calibri" w:eastAsia="Times New Roman" w:hAnsi="Calibri" w:cs="Calibri"/>
                <w:color w:val="000000"/>
                <w:sz w:val="27"/>
                <w:szCs w:val="27"/>
                <w:lang w:eastAsia="en-US"/>
              </w:rPr>
              <w:t>Radios (?)</w:t>
            </w:r>
          </w:p>
          <w:p w14:paraId="516DA1C3" w14:textId="77777777" w:rsidR="00000000" w:rsidRDefault="00D4396A">
            <w:pPr>
              <w:numPr>
                <w:ilvl w:val="2"/>
                <w:numId w:val="2"/>
              </w:numPr>
              <w:spacing w:before="100" w:beforeAutospacing="1" w:after="100" w:afterAutospacing="1" w:line="240" w:lineRule="auto"/>
              <w:ind w:left="1418" w:right="567"/>
              <w:rPr>
                <w:rFonts w:ascii="Calibri" w:eastAsia="Times New Roman" w:hAnsi="Calibri" w:cs="Calibri"/>
                <w:color w:val="000000"/>
                <w:sz w:val="27"/>
                <w:szCs w:val="27"/>
                <w:lang w:eastAsia="en-US"/>
              </w:rPr>
            </w:pPr>
            <w:r>
              <w:rPr>
                <w:rFonts w:ascii="TimesNewRoman" w:eastAsiaTheme="minorHAnsi" w:hAnsi="TimesNewRoman" w:cs="TimesNewRoman"/>
                <w:sz w:val="24"/>
                <w:szCs w:val="24"/>
                <w:lang w:eastAsia="en-US"/>
              </w:rPr>
              <w:t>Rue de Madeleine 16, Brussel</w:t>
            </w:r>
          </w:p>
        </w:tc>
      </w:tr>
      <w:tr w:rsidR="00000000" w14:paraId="42210B8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761E87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RADIO PUZZLE</w:t>
            </w:r>
          </w:p>
        </w:tc>
      </w:tr>
      <w:tr w:rsidR="00000000" w14:paraId="1E7599F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8C5220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RADIOR (1928 -    )</w:t>
            </w:r>
          </w:p>
          <w:p w14:paraId="0DB6248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 Radior</w:t>
            </w:r>
          </w:p>
          <w:p w14:paraId="1FA52B2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Zie ETS</w:t>
            </w:r>
            <w:r>
              <w:rPr>
                <w:rFonts w:eastAsia="Times New Roman"/>
                <w:color w:val="000000"/>
                <w:sz w:val="16"/>
                <w:szCs w:val="16"/>
                <w:lang w:val="fr-FR" w:eastAsia="en-US"/>
              </w:rPr>
              <w:t>. (ETABLISSEMENTS)</w:t>
            </w:r>
            <w:r>
              <w:rPr>
                <w:rFonts w:eastAsia="Times New Roman"/>
                <w:b/>
                <w:bCs/>
                <w:color w:val="000000"/>
                <w:sz w:val="27"/>
                <w:szCs w:val="27"/>
                <w:lang w:val="fr-FR" w:eastAsia="en-US"/>
              </w:rPr>
              <w:t xml:space="preserve"> M. DE WOUTERS (1918 -       )</w:t>
            </w:r>
          </w:p>
        </w:tc>
      </w:tr>
      <w:tr w:rsidR="00000000" w14:paraId="6E1987C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0A14D7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SECA (1928-       )</w:t>
            </w:r>
          </w:p>
          <w:p w14:paraId="672482F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Coöperative Radio S.E.C.A.</w:t>
            </w:r>
          </w:p>
          <w:p w14:paraId="7EC0862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3AE6A8B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Kroonstraat 140/142 Borgerhout</w:t>
            </w:r>
          </w:p>
          <w:p w14:paraId="3DE3FAC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Bestond nog in 1932</w:t>
            </w:r>
          </w:p>
        </w:tc>
      </w:tr>
      <w:tr w:rsidR="00000000" w14:paraId="3726820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479C59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SECLAR</w:t>
            </w:r>
          </w:p>
          <w:p w14:paraId="2E9D060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Luik</w:t>
            </w:r>
          </w:p>
          <w:p w14:paraId="58FDC0F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Misschien Rue de Hendaye 80</w:t>
            </w:r>
          </w:p>
          <w:p w14:paraId="19DFBB7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toestel(len) op radiomuseum.org (1935?)</w:t>
            </w:r>
          </w:p>
        </w:tc>
      </w:tr>
      <w:tr w:rsidR="00000000" w14:paraId="77D8D34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B56B47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SELECTA (Vooroorlogs -       )</w:t>
            </w:r>
          </w:p>
          <w:p w14:paraId="2856DB8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 Van der Auwera-Truyen</w:t>
            </w:r>
          </w:p>
          <w:p w14:paraId="272FB14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wasmachines,..</w:t>
            </w:r>
          </w:p>
          <w:p w14:paraId="6BB0498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 Janssensstraat 14 Borsbeek – Tel 504.02</w:t>
            </w:r>
          </w:p>
          <w:p w14:paraId="6501B95A" w14:textId="77777777" w:rsidR="00000000" w:rsidRDefault="00D4396A">
            <w:pPr>
              <w:numPr>
                <w:ilvl w:val="0"/>
                <w:numId w:val="2"/>
              </w:numPr>
              <w:spacing w:before="100" w:beforeAutospacing="1" w:after="100" w:afterAutospacing="1" w:line="240" w:lineRule="auto"/>
              <w:ind w:left="1418" w:right="567"/>
              <w:rPr>
                <w:rFonts w:eastAsia="Times New Roman" w:cstheme="minorHAnsi"/>
                <w:color w:val="000000"/>
                <w:lang w:eastAsia="en-US"/>
              </w:rPr>
            </w:pPr>
            <w:r>
              <w:rPr>
                <w:rFonts w:eastAsia="Times New Roman" w:cstheme="minorHAnsi"/>
                <w:color w:val="000000"/>
                <w:lang w:eastAsia="en-US"/>
              </w:rPr>
              <w:t>Advertentie De Volksgazet 03/05/1939 blz 7</w:t>
            </w:r>
          </w:p>
          <w:p w14:paraId="0E308E89" w14:textId="77777777" w:rsidR="00000000" w:rsidRDefault="00D4396A">
            <w:pPr>
              <w:spacing w:before="100" w:beforeAutospacing="1" w:after="100" w:afterAutospacing="1" w:line="240" w:lineRule="auto"/>
              <w:ind w:right="567"/>
              <w:rPr>
                <w:rFonts w:eastAsia="Times New Roman"/>
                <w:b/>
                <w:bCs/>
                <w:color w:val="000000"/>
                <w:sz w:val="27"/>
                <w:szCs w:val="27"/>
                <w:lang w:eastAsia="en-US"/>
              </w:rPr>
            </w:pPr>
          </w:p>
        </w:tc>
      </w:tr>
      <w:tr w:rsidR="00000000" w14:paraId="758EC2E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42DCC1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RADIO-SELECTOPHONE</w:t>
            </w:r>
          </w:p>
          <w:p w14:paraId="7BFA857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54DEDF2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(années 20)</w:t>
            </w:r>
          </w:p>
          <w:p w14:paraId="05249CF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10 place Leopold, Namur</w:t>
            </w:r>
          </w:p>
          <w:p w14:paraId="68A74F01" w14:textId="77777777" w:rsidR="00000000" w:rsidRDefault="00D4396A">
            <w:pPr>
              <w:spacing w:before="100" w:beforeAutospacing="1" w:after="100" w:afterAutospacing="1" w:line="240" w:lineRule="auto"/>
              <w:ind w:left="1418" w:right="567"/>
              <w:rPr>
                <w:lang w:val="fr-FR" w:eastAsia="en-US"/>
              </w:rPr>
            </w:pPr>
          </w:p>
        </w:tc>
      </w:tr>
      <w:tr w:rsidR="00000000" w14:paraId="65062AC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0D9486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Radio Stever (1933-)</w:t>
            </w:r>
          </w:p>
          <w:p w14:paraId="2ABB81B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 (</w:t>
            </w:r>
            <w:r>
              <w:rPr>
                <w:rFonts w:ascii="TimesNewRoman" w:eastAsiaTheme="minorHAnsi" w:hAnsi="TimesNewRoman" w:cs="TimesNewRoman"/>
                <w:sz w:val="24"/>
                <w:szCs w:val="24"/>
                <w:lang w:eastAsia="en-US"/>
              </w:rPr>
              <w:t>De heren Steenwinkels François en Vereecke André, eigenaars van een société en nom collectif “Fr. Steenwinkel et Compagnie” die in mei 1933 in liquidatie ging),)</w:t>
            </w:r>
          </w:p>
          <w:p w14:paraId="766D263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Fabricatie, verkoop en instalatie van radioposten, TV’s enz..</w:t>
            </w:r>
          </w:p>
          <w:p w14:paraId="545F3F2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Leuven</w:t>
            </w:r>
          </w:p>
        </w:tc>
      </w:tr>
      <w:tr w:rsidR="00000000" w14:paraId="39A22FA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8A336C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RADIO-SYNTHESE (1927-     )</w:t>
            </w:r>
          </w:p>
          <w:p w14:paraId="68797C7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Begonnen als Laboratoires et ateliers Clement Macq (1927-1930) monteerde tot 1930 radio’s met merknaam MERRY</w:t>
            </w:r>
          </w:p>
          <w:p w14:paraId="17A9751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Vanaf 1930 Radio-Synthese</w:t>
            </w:r>
          </w:p>
          <w:p w14:paraId="5AFED21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Coopérative </w:t>
            </w:r>
            <w:hyperlink r:id="rId46" w:anchor="M" w:history="1">
              <w:r>
                <w:rPr>
                  <w:rStyle w:val="Hyperlink"/>
                  <w:rFonts w:eastAsia="Times New Roman"/>
                  <w:sz w:val="27"/>
                  <w:szCs w:val="27"/>
                  <w:lang w:val="fr-FR" w:eastAsia="en-US"/>
                </w:rPr>
                <w:t>(M. Clément Macq)</w:t>
              </w:r>
            </w:hyperlink>
            <w:r>
              <w:rPr>
                <w:rStyle w:val="Hyperlink"/>
                <w:rFonts w:eastAsia="Times New Roman"/>
                <w:sz w:val="27"/>
                <w:szCs w:val="27"/>
                <w:lang w:val="fr-FR" w:eastAsia="en-US"/>
              </w:rPr>
              <w:t xml:space="preserve"> ZIe ook MACQ</w:t>
            </w:r>
          </w:p>
          <w:p w14:paraId="7CCEC68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Construction scientifique de matériel de radiophonie</w:t>
            </w:r>
          </w:p>
          <w:p w14:paraId="23A2DA6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 xml:space="preserve">87 Avenue de la Constitution, Ganshoren. </w:t>
            </w:r>
            <w:r>
              <w:rPr>
                <w:rFonts w:eastAsia="Times New Roman"/>
                <w:color w:val="000000"/>
                <w:sz w:val="27"/>
                <w:szCs w:val="27"/>
                <w:lang w:eastAsia="en-US"/>
              </w:rPr>
              <w:t>(1936)</w:t>
            </w:r>
          </w:p>
        </w:tc>
      </w:tr>
      <w:tr w:rsidR="00000000" w14:paraId="37EB4E1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E0C2D3C" w14:textId="77777777" w:rsidR="00000000" w:rsidRDefault="00D4396A">
            <w:pPr>
              <w:numPr>
                <w:ilvl w:val="0"/>
                <w:numId w:val="2"/>
              </w:numPr>
              <w:spacing w:before="100" w:beforeAutospacing="1" w:after="100" w:afterAutospacing="1"/>
              <w:ind w:left="1418" w:right="567"/>
              <w:rPr>
                <w:rFonts w:eastAsia="Times New Roman"/>
                <w:b/>
                <w:bCs/>
                <w:color w:val="000000"/>
                <w:sz w:val="27"/>
                <w:szCs w:val="27"/>
                <w:lang w:val="en-US" w:eastAsia="en-US"/>
              </w:rPr>
            </w:pPr>
            <w:r>
              <w:rPr>
                <w:rFonts w:eastAsia="Times New Roman"/>
                <w:b/>
                <w:bCs/>
                <w:color w:val="000000"/>
                <w:sz w:val="27"/>
                <w:szCs w:val="27"/>
                <w:lang w:val="en-US" w:eastAsia="en-US"/>
              </w:rPr>
              <w:t>RADIO-SYREN</w:t>
            </w:r>
          </w:p>
          <w:p w14:paraId="54301669" w14:textId="77777777" w:rsidR="00000000" w:rsidRDefault="00D4396A">
            <w:pPr>
              <w:numPr>
                <w:ilvl w:val="0"/>
                <w:numId w:val="2"/>
              </w:numPr>
              <w:spacing w:before="100" w:beforeAutospacing="1" w:after="100" w:afterAutospacing="1"/>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6 Rue St-Croix Tournai  </w:t>
            </w:r>
          </w:p>
          <w:p w14:paraId="53D89C26" w14:textId="77777777" w:rsidR="00000000" w:rsidRDefault="00D4396A">
            <w:pPr>
              <w:spacing w:before="100" w:beforeAutospacing="1" w:after="100" w:afterAutospacing="1"/>
              <w:ind w:right="567"/>
              <w:rPr>
                <w:rFonts w:eastAsia="Times New Roman"/>
                <w:b/>
                <w:bCs/>
                <w:color w:val="000000"/>
                <w:sz w:val="27"/>
                <w:szCs w:val="27"/>
                <w:lang w:val="fr-FR" w:eastAsia="en-US"/>
              </w:rPr>
            </w:pPr>
          </w:p>
        </w:tc>
      </w:tr>
      <w:tr w:rsidR="00000000" w14:paraId="5BE91AE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920DFD0" w14:textId="77777777" w:rsidR="00000000" w:rsidRDefault="00D4396A">
            <w:pPr>
              <w:numPr>
                <w:ilvl w:val="0"/>
                <w:numId w:val="2"/>
              </w:numPr>
              <w:spacing w:before="100" w:beforeAutospacing="1" w:after="100" w:afterAutospacing="1"/>
              <w:ind w:left="1418" w:right="567"/>
              <w:rPr>
                <w:rFonts w:eastAsia="Times New Roman"/>
                <w:b/>
                <w:bCs/>
                <w:color w:val="000000"/>
                <w:sz w:val="27"/>
                <w:szCs w:val="27"/>
                <w:lang w:val="en-US" w:eastAsia="en-US"/>
              </w:rPr>
            </w:pPr>
            <w:r>
              <w:rPr>
                <w:rFonts w:eastAsia="Times New Roman"/>
                <w:b/>
                <w:bCs/>
                <w:color w:val="000000"/>
                <w:sz w:val="27"/>
                <w:szCs w:val="27"/>
                <w:lang w:val="en-US" w:eastAsia="en-US"/>
              </w:rPr>
              <w:t>RADIO TRANSACTIONS  (1937 -              )</w:t>
            </w:r>
          </w:p>
          <w:p w14:paraId="5D37259F"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Link met R.B.C. 1934 en ROYAL RECORD 1934</w:t>
            </w:r>
          </w:p>
          <w:p w14:paraId="27AB36A8" w14:textId="77777777" w:rsidR="00000000" w:rsidRDefault="00D4396A">
            <w:pPr>
              <w:numPr>
                <w:ilvl w:val="0"/>
                <w:numId w:val="2"/>
              </w:numPr>
              <w:spacing w:before="100" w:beforeAutospacing="1" w:after="100" w:afterAutospacing="1"/>
              <w:ind w:left="1418" w:right="567"/>
              <w:rPr>
                <w:rFonts w:eastAsia="Times New Roman"/>
                <w:b/>
                <w:bCs/>
                <w:color w:val="000000"/>
                <w:sz w:val="27"/>
                <w:szCs w:val="27"/>
                <w:lang w:val="en-US" w:eastAsia="en-US"/>
              </w:rPr>
            </w:pPr>
            <w:r>
              <w:rPr>
                <w:lang w:val="fr-FR" w:eastAsia="en-US"/>
              </w:rPr>
              <w:t>Etablissements Radio-Transactions</w:t>
            </w:r>
          </w:p>
          <w:p w14:paraId="6E5C821A" w14:textId="77777777" w:rsidR="00000000" w:rsidRDefault="00D4396A">
            <w:pPr>
              <w:numPr>
                <w:ilvl w:val="0"/>
                <w:numId w:val="2"/>
              </w:numPr>
              <w:spacing w:before="100" w:beforeAutospacing="1" w:after="100" w:afterAutospacing="1"/>
              <w:ind w:left="1418" w:right="567"/>
              <w:rPr>
                <w:rFonts w:eastAsia="Times New Roman"/>
                <w:b/>
                <w:bCs/>
                <w:color w:val="000000"/>
                <w:sz w:val="27"/>
                <w:szCs w:val="27"/>
                <w:lang w:eastAsia="en-US"/>
              </w:rPr>
            </w:pPr>
            <w:r>
              <w:rPr>
                <w:lang w:eastAsia="en-US"/>
              </w:rPr>
              <w:t xml:space="preserve">N.V. Gesticht in 1937, doch al eerder bestaande, mogelijk opgericht na financiële problemen met </w:t>
            </w:r>
            <w:r>
              <w:rPr>
                <w:rFonts w:eastAsia="Times New Roman"/>
                <w:color w:val="000000"/>
                <w:sz w:val="27"/>
                <w:szCs w:val="27"/>
                <w:lang w:eastAsia="en-US"/>
              </w:rPr>
              <w:t xml:space="preserve">de NV. Radio Belge de Construction (Royal Record) </w:t>
            </w:r>
            <w:r>
              <w:rPr>
                <w:rFonts w:eastAsia="Times New Roman"/>
                <w:color w:val="000000"/>
                <w:sz w:val="27"/>
                <w:szCs w:val="27"/>
                <w:lang w:eastAsia="en-US"/>
              </w:rPr>
              <w:t xml:space="preserve">en de bestaande Radio Transaction waarvan Beaupain en Goffin medestichters waren samen met RBC Tongeren. </w:t>
            </w:r>
          </w:p>
          <w:p w14:paraId="6DF80CB0" w14:textId="77777777" w:rsidR="00000000" w:rsidRDefault="00D4396A">
            <w:pPr>
              <w:numPr>
                <w:ilvl w:val="3"/>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Square Francois Riga 48, Brussel = Adres boekhouder JADOUL G.</w:t>
            </w:r>
          </w:p>
          <w:p w14:paraId="600BB5D8" w14:textId="77777777" w:rsidR="00000000" w:rsidRDefault="00D4396A">
            <w:pPr>
              <w:numPr>
                <w:ilvl w:val="3"/>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Chaussée de Charleroi 98 (Vermoedelijk verkoopzaal)</w:t>
            </w:r>
          </w:p>
          <w:p w14:paraId="3C4C0DB0" w14:textId="77777777" w:rsidR="00000000" w:rsidRDefault="00D4396A">
            <w:pPr>
              <w:numPr>
                <w:ilvl w:val="3"/>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 xml:space="preserve">Jean Baptiste Colyns </w:t>
            </w:r>
            <w:r>
              <w:rPr>
                <w:rFonts w:eastAsia="Times New Roman"/>
                <w:color w:val="000000"/>
                <w:sz w:val="27"/>
                <w:szCs w:val="27"/>
                <w:lang w:eastAsia="en-US"/>
              </w:rPr>
              <w:t>106 – 108 (vermoedelijk fabrie</w:t>
            </w:r>
          </w:p>
          <w:p w14:paraId="4CB5FA32" w14:textId="77777777" w:rsidR="00000000" w:rsidRDefault="00D4396A">
            <w:pPr>
              <w:numPr>
                <w:ilvl w:val="3"/>
                <w:numId w:val="2"/>
              </w:numPr>
              <w:spacing w:before="100" w:beforeAutospacing="1" w:after="100" w:afterAutospacing="1"/>
              <w:ind w:left="1418" w:right="567"/>
              <w:rPr>
                <w:rFonts w:eastAsia="Times New Roman"/>
                <w:b/>
                <w:bCs/>
                <w:color w:val="000000"/>
                <w:sz w:val="27"/>
                <w:szCs w:val="27"/>
                <w:lang w:eastAsia="en-US"/>
              </w:rPr>
            </w:pPr>
            <w:r>
              <w:rPr>
                <w:lang w:eastAsia="en-US"/>
              </w:rPr>
              <w:t xml:space="preserve">Mede-oprichters Beaupain en Goffin brachten o.m. </w:t>
            </w:r>
            <w:r>
              <w:rPr>
                <w:b/>
                <w:bCs/>
                <w:lang w:eastAsia="en-US"/>
              </w:rPr>
              <w:t>het merk Royal Record in.</w:t>
            </w:r>
          </w:p>
          <w:p w14:paraId="7C4C2128"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Advertentie: Agent Local RADIO-FLANDRE, Rue de la gare 7, Ypres – ROYAL RECORD Modèles 1936, Royal Record « Auditorium » </w:t>
            </w:r>
          </w:p>
          <w:p w14:paraId="0FA1094D"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Radio Transactions bestond a</w:t>
            </w:r>
            <w:r>
              <w:rPr>
                <w:rFonts w:eastAsia="Times New Roman"/>
                <w:color w:val="000000"/>
                <w:sz w:val="27"/>
                <w:szCs w:val="27"/>
                <w:lang w:eastAsia="en-US"/>
              </w:rPr>
              <w:t>l eerder. vanaf 1933 is in de annuaire du commerce et de l’industrie reeds Beuapain M. Radio-Transactions te vinden in de Jean-Baptiste Colynsstraat 106 - 108 – 198</w:t>
            </w:r>
          </w:p>
          <w:p w14:paraId="2FEE7590"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In 1933 staat te J.B. Colynsstraat 198 BEAUPAIN M. als representant de Fabriques</w:t>
            </w:r>
          </w:p>
          <w:p w14:paraId="6A20DDB1"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In 1934 Be</w:t>
            </w:r>
            <w:r>
              <w:rPr>
                <w:rFonts w:eastAsia="Times New Roman"/>
                <w:color w:val="000000"/>
                <w:sz w:val="27"/>
                <w:szCs w:val="27"/>
                <w:lang w:eastAsia="en-US"/>
              </w:rPr>
              <w:t>aupain M. Radio Transactions, J.B. Colyns 106 tel 44.56.64</w:t>
            </w:r>
          </w:p>
          <w:p w14:paraId="09E5BAFA" w14:textId="77777777" w:rsidR="00000000" w:rsidRDefault="00D4396A">
            <w:pPr>
              <w:numPr>
                <w:ilvl w:val="0"/>
                <w:numId w:val="2"/>
              </w:numPr>
              <w:tabs>
                <w:tab w:val="clear" w:pos="720"/>
                <w:tab w:val="num" w:pos="1440"/>
              </w:tabs>
              <w:autoSpaceDE w:val="0"/>
              <w:autoSpaceDN w:val="0"/>
              <w:adjustRightInd w:val="0"/>
              <w:spacing w:before="100" w:beforeAutospacing="1" w:after="100" w:afterAutospacing="1"/>
              <w:ind w:left="1440" w:right="567" w:hanging="426"/>
              <w:rPr>
                <w:rFonts w:ascii="TimesNewRoman" w:eastAsiaTheme="minorHAnsi" w:hAnsi="TimesNewRoman" w:cs="TimesNewRoman"/>
                <w:sz w:val="20"/>
                <w:szCs w:val="20"/>
                <w:lang w:val="fr-FR" w:eastAsia="en-US"/>
              </w:rPr>
            </w:pPr>
            <w:r>
              <w:rPr>
                <w:rFonts w:eastAsia="Times New Roman"/>
                <w:color w:val="000000"/>
                <w:sz w:val="27"/>
                <w:szCs w:val="27"/>
                <w:lang w:val="fr-FR" w:eastAsia="en-US"/>
              </w:rPr>
              <w:t>In 1935, 1936, 1937 als Beaupain M. Radio Transactions, J.B. Colyns 108 tel 44.56.46.  en  Radio Transactions, concess de ventes R.B.C. ROYAL RECORD, Chaussée  de Charleroi 98, tel 37.85.02</w:t>
            </w:r>
          </w:p>
          <w:p w14:paraId="4D42BCF8" w14:textId="77777777" w:rsidR="00000000" w:rsidRDefault="00D4396A">
            <w:pPr>
              <w:numPr>
                <w:ilvl w:val="0"/>
                <w:numId w:val="2"/>
              </w:numPr>
              <w:tabs>
                <w:tab w:val="clear" w:pos="720"/>
                <w:tab w:val="num" w:pos="1440"/>
              </w:tabs>
              <w:autoSpaceDE w:val="0"/>
              <w:autoSpaceDN w:val="0"/>
              <w:adjustRightInd w:val="0"/>
              <w:spacing w:before="100" w:beforeAutospacing="1" w:after="100" w:afterAutospacing="1"/>
              <w:ind w:left="1440" w:right="567" w:hanging="426"/>
              <w:rPr>
                <w:rFonts w:eastAsiaTheme="minorHAnsi" w:cstheme="minorHAnsi"/>
                <w:sz w:val="27"/>
                <w:szCs w:val="27"/>
                <w:lang w:eastAsia="en-US"/>
              </w:rPr>
            </w:pPr>
            <w:r>
              <w:rPr>
                <w:rFonts w:eastAsiaTheme="minorHAnsi" w:cstheme="minorHAnsi"/>
                <w:sz w:val="27"/>
                <w:szCs w:val="27"/>
                <w:lang w:eastAsia="en-US"/>
              </w:rPr>
              <w:t>In 1938</w:t>
            </w:r>
            <w:r>
              <w:rPr>
                <w:rFonts w:eastAsiaTheme="minorHAnsi" w:cstheme="minorHAnsi"/>
                <w:sz w:val="27"/>
                <w:szCs w:val="27"/>
                <w:lang w:eastAsia="en-US"/>
              </w:rPr>
              <w:t xml:space="preserve"> als Beaupain M. Radio Transactions, J.B. Colyns 108 tel 44.56.46. bij Beroepen. (blad waar evt Radio Transactions kan opstaan ontbreekt.) En bij namen als Beaupain M. Radio Transactions, J.B. Colyns 108 tel 44.56.64. </w:t>
            </w:r>
          </w:p>
          <w:p w14:paraId="1458601F" w14:textId="77777777" w:rsidR="00000000" w:rsidRDefault="00D4396A">
            <w:pPr>
              <w:numPr>
                <w:ilvl w:val="0"/>
                <w:numId w:val="2"/>
              </w:numPr>
              <w:tabs>
                <w:tab w:val="clear" w:pos="720"/>
                <w:tab w:val="num" w:pos="1440"/>
              </w:tabs>
              <w:autoSpaceDE w:val="0"/>
              <w:autoSpaceDN w:val="0"/>
              <w:adjustRightInd w:val="0"/>
              <w:spacing w:before="100" w:beforeAutospacing="1" w:after="100" w:afterAutospacing="1"/>
              <w:ind w:left="1440" w:right="567" w:hanging="426"/>
              <w:rPr>
                <w:rFonts w:eastAsiaTheme="minorHAnsi" w:cstheme="minorHAnsi"/>
                <w:sz w:val="27"/>
                <w:szCs w:val="27"/>
                <w:lang w:eastAsia="en-US"/>
              </w:rPr>
            </w:pPr>
            <w:r>
              <w:rPr>
                <w:rFonts w:eastAsiaTheme="minorHAnsi" w:cstheme="minorHAnsi"/>
                <w:sz w:val="27"/>
                <w:szCs w:val="27"/>
                <w:lang w:eastAsia="en-US"/>
              </w:rPr>
              <w:t>In 1939 Geen radio-Transactions meer.</w:t>
            </w:r>
          </w:p>
          <w:p w14:paraId="1D6C399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p>
        </w:tc>
      </w:tr>
      <w:tr w:rsidR="00000000" w14:paraId="67ACCB1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8BA2F1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RADIO-UNION</w:t>
            </w:r>
          </w:p>
          <w:p w14:paraId="39AC718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Frank</w:t>
            </w:r>
          </w:p>
          <w:p w14:paraId="278BED0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en TV zie ook </w:t>
            </w:r>
            <w:hyperlink r:id="rId47" w:anchor="FR" w:history="1">
              <w:r>
                <w:rPr>
                  <w:rStyle w:val="Hyperlink"/>
                  <w:rFonts w:eastAsia="Times New Roman"/>
                  <w:sz w:val="27"/>
                  <w:szCs w:val="27"/>
                  <w:lang w:eastAsia="en-US"/>
                </w:rPr>
                <w:t>FRANK</w:t>
              </w:r>
            </w:hyperlink>
            <w:r>
              <w:rPr>
                <w:rFonts w:eastAsia="Times New Roman"/>
                <w:color w:val="000000"/>
                <w:sz w:val="27"/>
                <w:szCs w:val="27"/>
                <w:lang w:eastAsia="en-US"/>
              </w:rPr>
              <w:t> et </w:t>
            </w:r>
            <w:hyperlink r:id="rId48" w:anchor="UN" w:history="1">
              <w:r>
                <w:rPr>
                  <w:rStyle w:val="Hyperlink"/>
                  <w:rFonts w:eastAsia="Times New Roman"/>
                  <w:sz w:val="27"/>
                  <w:szCs w:val="27"/>
                  <w:lang w:eastAsia="en-US"/>
                </w:rPr>
                <w:t>UNION</w:t>
              </w:r>
            </w:hyperlink>
          </w:p>
          <w:p w14:paraId="3E1227F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 Avenue Sleeckx, Brussel  (1949, 1958)</w:t>
            </w:r>
          </w:p>
          <w:p w14:paraId="5993646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54, rue Nestor de Tière, Brussel (1965)</w:t>
            </w:r>
          </w:p>
          <w:p w14:paraId="067F961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lang w:val="fr-FR" w:eastAsia="en-US"/>
              </w:rPr>
              <w:t>recl La Radio Professionnelle Belge, apr 1952, nr 84, p 25/ geen bewijs van Belgische fab</w:t>
            </w:r>
            <w:r>
              <w:rPr>
                <w:lang w:val="fr-FR" w:eastAsia="en-US"/>
              </w:rPr>
              <w:t>ricage/ (Bruno brasseur)</w:t>
            </w:r>
          </w:p>
        </w:tc>
      </w:tr>
      <w:tr w:rsidR="00000000" w14:paraId="38182E5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AF70A3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VAN EECKHOUT – RADIO-TECHNIEK</w:t>
            </w:r>
          </w:p>
          <w:p w14:paraId="224ECA6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43B87C2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Rozemarijnstraat 3 Aalst</w:t>
            </w:r>
          </w:p>
          <w:p w14:paraId="177FEC1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Kattestraat 41 Aalst</w:t>
            </w:r>
          </w:p>
          <w:p w14:paraId="2190F4D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 xml:space="preserve">Advertentie: Bouwen, </w:t>
            </w:r>
            <w:r>
              <w:rPr>
                <w:rFonts w:eastAsia="Times New Roman"/>
                <w:color w:val="000000"/>
                <w:sz w:val="27"/>
                <w:szCs w:val="27"/>
                <w:lang w:eastAsia="en-US"/>
              </w:rPr>
              <w:t>herstellen, veranderen en regelen van alle merken (Rozemarijnstraat)</w:t>
            </w:r>
          </w:p>
          <w:p w14:paraId="510E993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Avertentie Den Aankondiger 03/04/1947: Radio Van Eeckhout, Rozemarijnstraat 3 Aalst, vanaf Paschen Radio-Techniek Kattestraat 41</w:t>
            </w:r>
          </w:p>
        </w:tc>
      </w:tr>
      <w:tr w:rsidR="00000000" w14:paraId="465FFC5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2B6A04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RADIO VDB (1933 -          )</w:t>
            </w:r>
          </w:p>
          <w:p w14:paraId="032F105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Maurice Vandenberghe</w:t>
            </w:r>
          </w:p>
          <w:p w14:paraId="3F91D56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58B5CD4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H</w:t>
            </w:r>
            <w:r>
              <w:rPr>
                <w:rFonts w:eastAsia="Times New Roman"/>
                <w:color w:val="000000"/>
                <w:sz w:val="27"/>
                <w:szCs w:val="27"/>
                <w:lang w:eastAsia="en-US"/>
              </w:rPr>
              <w:t>oogestraat 29 Werken</w:t>
            </w:r>
          </w:p>
          <w:p w14:paraId="51911859" w14:textId="77777777" w:rsidR="00000000" w:rsidRDefault="00D4396A">
            <w:pPr>
              <w:spacing w:before="100" w:beforeAutospacing="1" w:after="100" w:afterAutospacing="1" w:line="240" w:lineRule="auto"/>
              <w:ind w:right="567"/>
              <w:jc w:val="center"/>
              <w:rPr>
                <w:rFonts w:eastAsia="Times New Roman"/>
                <w:color w:val="000000"/>
                <w:sz w:val="27"/>
                <w:szCs w:val="27"/>
                <w:lang w:eastAsia="en-US"/>
              </w:rPr>
            </w:pPr>
            <w:r>
              <w:rPr>
                <w:noProof/>
                <w:lang w:eastAsia="en-US"/>
              </w:rPr>
              <mc:AlternateContent>
                <mc:Choice Requires="wps">
                  <w:drawing>
                    <wp:inline distT="0" distB="0" distL="0" distR="0" wp14:anchorId="6F78A22B" wp14:editId="01F23B58">
                      <wp:extent cx="2238375" cy="638175"/>
                      <wp:effectExtent l="0" t="0" r="0" b="0"/>
                      <wp:docPr id="6" name="Pictur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837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DE7A2" id="Picture 13" o:spid="_x0000_s1026" style="width:176.2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" filled="f" stroked="f">
                      <o:lock v:ext="edit" aspectratio="t"/>
                      <w10:anchorlock/>
                    </v:rect>
                  </w:pict>
                </mc:Fallback>
              </mc:AlternateContent>
            </w:r>
          </w:p>
        </w:tc>
      </w:tr>
      <w:tr w:rsidR="00000000" w14:paraId="5C8F575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B5FEED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R.B.C (1925-      )</w:t>
            </w:r>
          </w:p>
          <w:p w14:paraId="5A5B980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 xml:space="preserve">Cooperative Radio &amp; Broadcasting Company </w:t>
            </w:r>
          </w:p>
          <w:p w14:paraId="06E36B2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w:t>
            </w:r>
          </w:p>
          <w:p w14:paraId="5D929C9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Quai St-Léonard 70, Luik</w:t>
            </w:r>
          </w:p>
        </w:tc>
      </w:tr>
      <w:tr w:rsidR="00000000" w14:paraId="7C55669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216FE8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R.B.C (1929-      )</w:t>
            </w:r>
          </w:p>
          <w:p w14:paraId="472E301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 xml:space="preserve">N.V. Radio Broadcasting Company </w:t>
            </w:r>
          </w:p>
          <w:p w14:paraId="51F6E58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w:t>
            </w:r>
          </w:p>
          <w:p w14:paraId="07D0455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Henisweg 34, Tongeren </w:t>
            </w:r>
            <w:r>
              <w:rPr>
                <w:lang w:eastAsia="en-US"/>
              </w:rPr>
              <w:t>(huidige Radiostraat),</w:t>
            </w:r>
          </w:p>
          <w:p w14:paraId="5C01A1AD"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eastAsia="en-US"/>
              </w:rPr>
              <w:t>Leuven (1933)</w:t>
            </w:r>
          </w:p>
          <w:p w14:paraId="45A46016"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Link met R.B.C. hierboven</w:t>
            </w:r>
          </w:p>
          <w:p w14:paraId="4E06F798"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Advertentie Type 3Wa, type 30</w:t>
            </w:r>
          </w:p>
        </w:tc>
      </w:tr>
      <w:tr w:rsidR="00000000" w14:paraId="5B14C6C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34ECAE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R.B.C Tongeren (1933-1937)</w:t>
            </w:r>
          </w:p>
          <w:p w14:paraId="30CA3A5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Radio Belgian Corporation (gefinancierd dor R.B.C. Leuven (zie hierboven)</w:t>
            </w:r>
          </w:p>
          <w:p w14:paraId="592BCC6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w:t>
            </w:r>
          </w:p>
          <w:p w14:paraId="004E68B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Tongeren</w:t>
            </w:r>
          </w:p>
        </w:tc>
      </w:tr>
      <w:tr w:rsidR="00000000" w14:paraId="347AC4A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71B331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R.B.C (1934-      )</w:t>
            </w:r>
          </w:p>
          <w:p w14:paraId="7982C27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N.V. Radio Belge de Construction</w:t>
            </w:r>
          </w:p>
          <w:p w14:paraId="286ACD9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Mede-stichter Beaupain en Goffin.</w:t>
            </w:r>
          </w:p>
          <w:p w14:paraId="245DA74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Link met Radio Transaction en ROYAL RECORD 1934</w:t>
            </w:r>
          </w:p>
          <w:p w14:paraId="37E6C94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w:t>
            </w:r>
          </w:p>
          <w:p w14:paraId="2BC3652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Brussel, vermoedelijk J.B. Colyns 106-108 of Ch. De Carleroi 98</w:t>
            </w:r>
          </w:p>
          <w:p w14:paraId="020C7F4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Op initiatief R.B.C. Tongeren (Zie hierboven)</w:t>
            </w:r>
          </w:p>
        </w:tc>
      </w:tr>
      <w:tr w:rsidR="00000000" w14:paraId="6162D78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4D6B43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en-US" w:eastAsia="en-US"/>
              </w:rPr>
            </w:pPr>
            <w:r>
              <w:rPr>
                <w:rFonts w:eastAsia="Times New Roman"/>
                <w:b/>
                <w:bCs/>
                <w:color w:val="000000"/>
                <w:sz w:val="27"/>
                <w:szCs w:val="27"/>
                <w:lang w:val="en-US" w:eastAsia="en-US"/>
              </w:rPr>
              <w:t>ROYAL RE</w:t>
            </w:r>
            <w:r>
              <w:rPr>
                <w:rFonts w:eastAsia="Times New Roman"/>
                <w:b/>
                <w:bCs/>
                <w:color w:val="000000"/>
                <w:sz w:val="27"/>
                <w:szCs w:val="27"/>
                <w:lang w:val="en-US" w:eastAsia="en-US"/>
              </w:rPr>
              <w:t>CORD (1934?  -              )</w:t>
            </w:r>
          </w:p>
          <w:p w14:paraId="1BCCEE1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Link met Radio Transaction en RBC 1934</w:t>
            </w:r>
          </w:p>
          <w:p w14:paraId="1FD693B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05EE9A0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Mede-oprichters Beaupain M en Goffin J  brachten o.m. het merk Royal Record in. (1937 Radio-transaction met RBC)</w:t>
            </w:r>
          </w:p>
          <w:p w14:paraId="2D977BE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Concessiehouder sinds 1935 Radio-Transactions,</w:t>
            </w:r>
            <w:r>
              <w:rPr>
                <w:rFonts w:ascii="TimesNewRoman" w:eastAsiaTheme="minorHAnsi" w:hAnsi="TimesNewRoman" w:cs="TimesNewRoman"/>
                <w:sz w:val="20"/>
                <w:szCs w:val="20"/>
                <w:lang w:val="fr-FR" w:eastAsia="en-US"/>
              </w:rPr>
              <w:t xml:space="preserve"> J.B. Colyns </w:t>
            </w:r>
            <w:r>
              <w:rPr>
                <w:rFonts w:ascii="TimesNewRoman" w:eastAsiaTheme="minorHAnsi" w:hAnsi="TimesNewRoman" w:cs="TimesNewRoman"/>
                <w:sz w:val="20"/>
                <w:szCs w:val="20"/>
                <w:lang w:val="fr-FR" w:eastAsia="en-US"/>
              </w:rPr>
              <w:t>108 Brussel (annuaire du Commerce)</w:t>
            </w:r>
          </w:p>
          <w:p w14:paraId="2779D8D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Advertentie: Agent Local RADIO-FLANDRE, Rue de la gare 7, Ypres – ROYAL RECORD Modèles 1936, Royal Record « Auditorium » </w:t>
            </w:r>
          </w:p>
          <w:p w14:paraId="08815EB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Link met RBC </w:t>
            </w:r>
          </w:p>
          <w:p w14:paraId="661C6B4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Vermoedelijke zaakvoerders/ oprichters  Beaupain M (Radio Transactions) en Goffin M g</w:t>
            </w:r>
            <w:r>
              <w:rPr>
                <w:rFonts w:eastAsia="Times New Roman"/>
                <w:color w:val="000000"/>
                <w:sz w:val="27"/>
                <w:szCs w:val="27"/>
                <w:lang w:eastAsia="en-US"/>
              </w:rPr>
              <w:t xml:space="preserve">ezien zij bij stichting van Radio-Transactions het merk Royal Radio inbrachten. </w:t>
            </w:r>
          </w:p>
          <w:p w14:paraId="6B4D3F5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BEAUPAIN en GOFFIN waren tevens medestichters van </w:t>
            </w:r>
            <w:r>
              <w:rPr>
                <w:rFonts w:ascii="TimesNewRoman" w:eastAsiaTheme="minorHAnsi" w:hAnsi="TimesNewRoman" w:cs="TimesNewRoman"/>
                <w:lang w:eastAsia="en-US"/>
              </w:rPr>
              <w:t>Radio-belge de Construction (R.B.C.), (1934-) , gevestigd te Brussel, waarvan De Radio Belgian Corporation van Tongeren hoofd</w:t>
            </w:r>
            <w:r>
              <w:rPr>
                <w:rFonts w:ascii="TimesNewRoman" w:eastAsiaTheme="minorHAnsi" w:hAnsi="TimesNewRoman" w:cs="TimesNewRoman"/>
                <w:lang w:eastAsia="en-US"/>
              </w:rPr>
              <w:t>aandeelhouder was en toen o/.a. zijn merknaam R.B.C. en zijn fabrieksgebouwen te Tongeren ter beschikking stelde tot 30/06/1935</w:t>
            </w:r>
          </w:p>
          <w:p w14:paraId="0D84BD3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Zie ook Radio-Transactions en N.V. Radio Belge de Construction (R.B.C.) </w:t>
            </w:r>
            <w:r>
              <w:rPr>
                <w:rFonts w:eastAsia="Times New Roman"/>
                <w:color w:val="000000"/>
                <w:sz w:val="27"/>
                <w:szCs w:val="27"/>
                <w:lang w:eastAsia="en-US"/>
              </w:rPr>
              <w:t>1934</w:t>
            </w:r>
          </w:p>
          <w:p w14:paraId="385A8B3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ROYAL RECORD was wss de merknaam van de toestellen </w:t>
            </w:r>
            <w:r>
              <w:rPr>
                <w:rFonts w:eastAsia="Times New Roman"/>
                <w:color w:val="000000"/>
                <w:sz w:val="27"/>
                <w:szCs w:val="27"/>
                <w:lang w:eastAsia="en-US"/>
              </w:rPr>
              <w:t>gefabriceerd door N.V. Radio Belge de Construction (R.B.C.) 1934</w:t>
            </w:r>
          </w:p>
          <w:p w14:paraId="049BA05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Vermoedelijk werd de NV. Radio Belge de Construction in 1937 officieel de NV Radio Transactions</w:t>
            </w:r>
          </w:p>
        </w:tc>
      </w:tr>
      <w:tr w:rsidR="00000000" w14:paraId="060523D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7F389D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R.B.W.A.</w:t>
            </w:r>
          </w:p>
          <w:p w14:paraId="44FD077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A13C60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radios </w:t>
            </w:r>
          </w:p>
          <w:p w14:paraId="239FFE8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4BF4B65E"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Vermoedelijk Belgisch (of Frans), schaal met vermelding PO en GO</w:t>
            </w:r>
          </w:p>
        </w:tc>
      </w:tr>
      <w:tr w:rsidR="00000000" w14:paraId="21CB230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E3DCED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RCM</w:t>
            </w:r>
          </w:p>
          <w:p w14:paraId="7434199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(Société Anonyme)</w:t>
            </w:r>
          </w:p>
          <w:p w14:paraId="0DC6A4C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Téléviseurs, meubles radios combinés</w:t>
            </w:r>
          </w:p>
          <w:p w14:paraId="18AB2D0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15 Ravenbergstraat, Mechelen (1968)</w:t>
            </w:r>
          </w:p>
          <w:p w14:paraId="79EA04E8" w14:textId="77777777" w:rsidR="00000000" w:rsidRDefault="00D4396A">
            <w:pPr>
              <w:spacing w:before="100" w:beforeAutospacing="1" w:after="100" w:afterAutospacing="1" w:line="240" w:lineRule="auto"/>
              <w:ind w:left="1418" w:right="567"/>
              <w:rPr>
                <w:lang w:val="fr-FR" w:eastAsia="en-US"/>
              </w:rPr>
            </w:pPr>
          </w:p>
        </w:tc>
      </w:tr>
      <w:tr w:rsidR="00000000" w14:paraId="0F9BA3B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90CA3C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REALSON</w:t>
            </w:r>
          </w:p>
          <w:p w14:paraId="44F4056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Maison Focroulle </w:t>
            </w:r>
            <w:r>
              <w:rPr>
                <w:lang w:val="fr-FR" w:eastAsia="en-US"/>
              </w:rPr>
              <w:t>(Foccrouble Frères)</w:t>
            </w:r>
          </w:p>
          <w:p w14:paraId="607F05E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Auto-radios, radios</w:t>
            </w:r>
          </w:p>
          <w:p w14:paraId="0413049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 rue Firquet</w:t>
            </w:r>
            <w:r>
              <w:rPr>
                <w:rFonts w:eastAsia="Times New Roman"/>
                <w:color w:val="000000"/>
                <w:sz w:val="27"/>
                <w:szCs w:val="27"/>
                <w:lang w:eastAsia="en-US"/>
              </w:rPr>
              <w:t>, Liège (1952, 1958)</w:t>
            </w:r>
          </w:p>
          <w:p w14:paraId="68A467ED"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val="fr-FR" w:eastAsia="en-US"/>
              </w:rPr>
            </w:pPr>
            <w:r>
              <w:rPr>
                <w:i/>
                <w:iCs/>
                <w:lang w:val="fr-FR" w:eastAsia="en-US"/>
              </w:rPr>
              <w:t xml:space="preserve">recl </w:t>
            </w:r>
            <w:smartTag w:uri="urn:schemas-microsoft-com:office:smarttags" w:element="PersonName">
              <w:smartTagPr>
                <w:attr w:name="ProductID" w:val="La Radio Professionnelle"/>
              </w:smartTagPr>
              <w:r>
                <w:rPr>
                  <w:i/>
                  <w:iCs/>
                  <w:lang w:val="fr-FR" w:eastAsia="en-US"/>
                </w:rPr>
                <w:t>La Radio Professionnelle</w:t>
              </w:r>
            </w:smartTag>
            <w:r>
              <w:rPr>
                <w:i/>
                <w:iCs/>
                <w:lang w:val="fr-FR" w:eastAsia="en-US"/>
              </w:rPr>
              <w:t xml:space="preserve"> Belge, feb 1949, nr 51, p 5/ twee radio's in O.R.M.</w:t>
            </w:r>
          </w:p>
          <w:p w14:paraId="0633E317" w14:textId="77777777" w:rsidR="00000000" w:rsidRDefault="00D4396A">
            <w:pPr>
              <w:spacing w:before="100" w:beforeAutospacing="1" w:after="100" w:afterAutospacing="1" w:line="240" w:lineRule="auto"/>
              <w:ind w:left="1418" w:right="567"/>
              <w:rPr>
                <w:lang w:val="fr-FR" w:eastAsia="en-US"/>
              </w:rPr>
            </w:pPr>
          </w:p>
        </w:tc>
      </w:tr>
      <w:tr w:rsidR="00000000" w14:paraId="283BEAC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0E4DD2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R.E.C. - REICO</w:t>
            </w:r>
          </w:p>
          <w:p w14:paraId="4704FF0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Radioelektrische constructie</w:t>
            </w:r>
          </w:p>
          <w:p w14:paraId="25B9866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5966718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104 Turnhoutsebaan, Borgerhout Antwerpen </w:t>
            </w:r>
          </w:p>
          <w:p w14:paraId="4A1E9D9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84 Turnhoutsebaan, </w:t>
            </w:r>
            <w:r>
              <w:rPr>
                <w:rFonts w:eastAsia="Times New Roman"/>
                <w:color w:val="000000"/>
                <w:sz w:val="27"/>
                <w:szCs w:val="27"/>
                <w:lang w:eastAsia="en-US"/>
              </w:rPr>
              <w:t>Borgerhout Antwerpen (1949)</w:t>
            </w:r>
          </w:p>
          <w:p w14:paraId="13907742" w14:textId="77777777" w:rsidR="00000000" w:rsidRDefault="00D4396A">
            <w:pPr>
              <w:spacing w:before="100" w:beforeAutospacing="1" w:after="100" w:afterAutospacing="1" w:line="240" w:lineRule="auto"/>
              <w:ind w:left="1418" w:right="567"/>
              <w:rPr>
                <w:lang w:val="fr-FR" w:eastAsia="en-US"/>
              </w:rPr>
            </w:pPr>
          </w:p>
        </w:tc>
      </w:tr>
      <w:tr w:rsidR="00000000" w14:paraId="35B0C51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DABB3C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REGALINA (REGA)</w:t>
            </w:r>
          </w:p>
          <w:p w14:paraId="5F1CDC6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 Rega constructeur</w:t>
            </w:r>
          </w:p>
          <w:p w14:paraId="7140C9C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(jaren 20-30)</w:t>
            </w:r>
          </w:p>
          <w:p w14:paraId="5D89365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J-P Minckelersstraat 168, Leuven </w:t>
            </w:r>
          </w:p>
          <w:p w14:paraId="73F5EAF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Advertentie 20/09/1931 en 22/11/1931</w:t>
            </w:r>
          </w:p>
          <w:p w14:paraId="3C44C7C6" w14:textId="77777777" w:rsidR="00000000" w:rsidRDefault="00D4396A">
            <w:pPr>
              <w:spacing w:after="0" w:line="240" w:lineRule="auto"/>
              <w:rPr>
                <w:lang w:val="fr-FR" w:eastAsia="en-US"/>
              </w:rPr>
            </w:pPr>
          </w:p>
        </w:tc>
      </w:tr>
      <w:tr w:rsidR="00000000" w14:paraId="056B636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9857B6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RELA</w:t>
            </w:r>
          </w:p>
          <w:p w14:paraId="70DC619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J. de Lombaerde</w:t>
            </w:r>
          </w:p>
          <w:p w14:paraId="519957D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02CAC4F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20 rue Jacques Rayé, Bruxelles</w:t>
            </w:r>
          </w:p>
          <w:p w14:paraId="37F321FB" w14:textId="77777777" w:rsidR="00000000" w:rsidRDefault="00D4396A">
            <w:pPr>
              <w:spacing w:after="0" w:line="240" w:lineRule="auto"/>
              <w:rPr>
                <w:lang w:val="fr-FR" w:eastAsia="en-US"/>
              </w:rPr>
            </w:pPr>
          </w:p>
        </w:tc>
      </w:tr>
      <w:tr w:rsidR="00000000" w14:paraId="7CB7B82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3D0CF92"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REM</w:t>
            </w:r>
          </w:p>
        </w:tc>
      </w:tr>
      <w:tr w:rsidR="00000000" w14:paraId="7A77BBD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F209F2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Reneyphone </w:t>
            </w:r>
            <w:r>
              <w:rPr>
                <w:rFonts w:eastAsia="Times New Roman"/>
                <w:b/>
                <w:bCs/>
                <w:color w:val="000000"/>
                <w:sz w:val="27"/>
                <w:szCs w:val="27"/>
                <w:lang w:eastAsia="en-US"/>
              </w:rPr>
              <w:t>Radio (1935-)</w:t>
            </w:r>
          </w:p>
          <w:p w14:paraId="1185DC0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5755E77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 Televisie</w:t>
            </w:r>
          </w:p>
          <w:p w14:paraId="159E40B7"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 xml:space="preserve">Rue Léon Lepage 15, Brussel </w:t>
            </w:r>
          </w:p>
          <w:p w14:paraId="73255696" w14:textId="77777777" w:rsidR="00000000" w:rsidRDefault="00D4396A">
            <w:pPr>
              <w:numPr>
                <w:ilvl w:val="3"/>
                <w:numId w:val="2"/>
              </w:numPr>
              <w:spacing w:before="100" w:beforeAutospacing="1" w:after="100" w:afterAutospacing="1" w:line="240" w:lineRule="auto"/>
              <w:ind w:left="1418" w:right="567"/>
              <w:rPr>
                <w:rFonts w:eastAsia="Times New Roman"/>
                <w:b/>
                <w:bCs/>
                <w:i/>
                <w:iCs/>
                <w:color w:val="000000"/>
                <w:sz w:val="27"/>
                <w:szCs w:val="27"/>
                <w:lang w:val="fr-FR" w:eastAsia="en-US"/>
              </w:rPr>
            </w:pPr>
            <w:r>
              <w:rPr>
                <w:i/>
                <w:iCs/>
                <w:lang w:val="fr-FR" w:eastAsia="en-US"/>
              </w:rPr>
              <w:t xml:space="preserve">reclame </w:t>
            </w:r>
            <w:smartTag w:uri="urn:schemas-microsoft-com:office:smarttags" w:element="PersonName">
              <w:smartTagPr>
                <w:attr w:name="ProductID" w:val="La Radio-Industrie"/>
              </w:smartTagPr>
              <w:r>
                <w:rPr>
                  <w:i/>
                  <w:iCs/>
                  <w:lang w:val="fr-FR" w:eastAsia="en-US"/>
                </w:rPr>
                <w:t>La Radio-Industrie</w:t>
              </w:r>
            </w:smartTag>
            <w:r>
              <w:rPr>
                <w:i/>
                <w:iCs/>
                <w:lang w:val="fr-FR" w:eastAsia="en-US"/>
              </w:rPr>
              <w:t>, 1935, scriptie B. Bostyn, p 424</w:t>
            </w:r>
          </w:p>
        </w:tc>
      </w:tr>
      <w:tr w:rsidR="00000000" w14:paraId="46D4639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E6E10F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R.E.P.</w:t>
            </w:r>
          </w:p>
          <w:p w14:paraId="3F8E39F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 - Electro – Précision (Etabissement R.E.P.)</w:t>
            </w:r>
          </w:p>
          <w:p w14:paraId="4E53595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J. Baveret, constructeur radio</w:t>
            </w:r>
          </w:p>
          <w:p w14:paraId="6E97C59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65 rue de la </w:t>
            </w:r>
            <w:r>
              <w:rPr>
                <w:rFonts w:eastAsia="Times New Roman"/>
                <w:color w:val="000000"/>
                <w:sz w:val="27"/>
                <w:szCs w:val="27"/>
                <w:lang w:val="fr-FR" w:eastAsia="en-US"/>
              </w:rPr>
              <w:t>Montagne, Bruxelles (1929) &lt;- ?</w:t>
            </w:r>
          </w:p>
          <w:p w14:paraId="4F84CB6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Annuaire du commerce et.... Brussel.. 1927.. daarna niet meer</w:t>
            </w:r>
          </w:p>
          <w:p w14:paraId="347D528B" w14:textId="77777777" w:rsidR="00000000" w:rsidRDefault="00D4396A">
            <w:pPr>
              <w:spacing w:after="0" w:line="240" w:lineRule="auto"/>
              <w:rPr>
                <w:lang w:val="fr-FR" w:eastAsia="en-US"/>
              </w:rPr>
            </w:pPr>
          </w:p>
        </w:tc>
      </w:tr>
      <w:tr w:rsidR="00000000" w14:paraId="791429F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CFD10B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R.E.S.E.F. (Centrale de ventes) (1932-         )</w:t>
            </w:r>
          </w:p>
          <w:p w14:paraId="7377F2A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RESEF</w:t>
            </w:r>
          </w:p>
          <w:p w14:paraId="5BA5FD1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coopérative (</w:t>
            </w:r>
            <w:r>
              <w:rPr>
                <w:rFonts w:ascii="TimesNewRoman" w:eastAsiaTheme="minorHAnsi" w:hAnsi="TimesNewRoman" w:cs="TimesNewRoman"/>
                <w:sz w:val="24"/>
                <w:szCs w:val="24"/>
                <w:lang w:eastAsia="en-US"/>
              </w:rPr>
              <w:t>Buset Max)</w:t>
            </w:r>
          </w:p>
          <w:p w14:paraId="09EC1D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423EFF6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 rue Joseph Stevens, Bruxelles</w:t>
            </w:r>
          </w:p>
          <w:p w14:paraId="05D927C1"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 xml:space="preserve">In de "centrale de vente" </w:t>
            </w:r>
            <w:r>
              <w:rPr>
                <w:rFonts w:eastAsia="Times New Roman"/>
                <w:i/>
                <w:iCs/>
                <w:color w:val="000000"/>
                <w:lang w:eastAsia="en-US"/>
              </w:rPr>
              <w:t>verkocht men o.m. goedkope radio's onder het merk R.E.S.E.F. /</w:t>
            </w:r>
            <w:r>
              <w:rPr>
                <w:rFonts w:eastAsia="Times New Roman"/>
                <w:i/>
                <w:iCs/>
                <w:color w:val="000000"/>
                <w:lang w:eastAsia="en-US"/>
              </w:rPr>
              <w:tab/>
            </w:r>
          </w:p>
          <w:p w14:paraId="76D6CAF6" w14:textId="77777777" w:rsidR="00000000" w:rsidRDefault="00D4396A">
            <w:pPr>
              <w:numPr>
                <w:ilvl w:val="3"/>
                <w:numId w:val="2"/>
              </w:numPr>
              <w:spacing w:before="100" w:beforeAutospacing="1" w:after="100" w:afterAutospacing="1" w:line="240" w:lineRule="auto"/>
              <w:ind w:left="1418" w:right="567"/>
              <w:rPr>
                <w:rFonts w:eastAsia="Times New Roman"/>
                <w:color w:val="000000"/>
                <w:lang w:eastAsia="en-US"/>
              </w:rPr>
            </w:pPr>
            <w:r>
              <w:rPr>
                <w:rFonts w:eastAsia="Times New Roman"/>
                <w:color w:val="000000"/>
                <w:lang w:eastAsia="en-US"/>
              </w:rPr>
              <w:t>2 toestel(len) in radiomuseum.org (1936, 1937?)</w:t>
            </w:r>
            <w:r>
              <w:rPr>
                <w:rFonts w:eastAsia="Times New Roman"/>
                <w:color w:val="000000"/>
                <w:lang w:eastAsia="en-US"/>
              </w:rPr>
              <w:tab/>
            </w:r>
          </w:p>
          <w:p w14:paraId="293533E2" w14:textId="77777777" w:rsidR="00000000" w:rsidRDefault="00D4396A">
            <w:pPr>
              <w:spacing w:after="0" w:line="240" w:lineRule="auto"/>
              <w:jc w:val="center"/>
              <w:rPr>
                <w:lang w:eastAsia="en-US"/>
              </w:rPr>
            </w:pPr>
            <w:r>
              <w:rPr>
                <w:noProof/>
                <w:lang w:eastAsia="en-US"/>
              </w:rPr>
              <mc:AlternateContent>
                <mc:Choice Requires="wps">
                  <w:drawing>
                    <wp:inline distT="0" distB="0" distL="0" distR="0" wp14:anchorId="44DB4BDA" wp14:editId="2BF9BC78">
                      <wp:extent cx="904875" cy="914400"/>
                      <wp:effectExtent l="0" t="0" r="0" b="0"/>
                      <wp:docPr id="5" name="Pictur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48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90E4A" id="Picture 14" o:spid="_x0000_s1026" style="width:71.2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" filled="f" stroked="f">
                      <o:lock v:ext="edit" aspectratio="t"/>
                      <w10:anchorlock/>
                    </v:rect>
                  </w:pict>
                </mc:Fallback>
              </mc:AlternateContent>
            </w:r>
          </w:p>
        </w:tc>
      </w:tr>
      <w:tr w:rsidR="00000000" w14:paraId="66FD13D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59A997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REX</w:t>
            </w:r>
          </w:p>
        </w:tc>
      </w:tr>
      <w:tr w:rsidR="00000000" w14:paraId="1FB5814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5EFC54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REXOLA</w:t>
            </w:r>
          </w:p>
          <w:p w14:paraId="2A6FECE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49" w:anchor="SO" w:history="1">
              <w:r>
                <w:rPr>
                  <w:rStyle w:val="Hyperlink"/>
                  <w:rFonts w:eastAsia="Times New Roman"/>
                  <w:sz w:val="27"/>
                  <w:szCs w:val="27"/>
                  <w:lang w:eastAsia="en-US"/>
                </w:rPr>
                <w:t>SOCORA</w:t>
              </w:r>
            </w:hyperlink>
          </w:p>
          <w:p w14:paraId="22E0A8B9" w14:textId="77777777" w:rsidR="00000000" w:rsidRDefault="00D4396A">
            <w:pPr>
              <w:spacing w:after="0" w:line="240" w:lineRule="auto"/>
              <w:rPr>
                <w:lang w:val="fr-FR" w:eastAsia="en-US"/>
              </w:rPr>
            </w:pPr>
          </w:p>
        </w:tc>
      </w:tr>
      <w:tr w:rsidR="00000000" w14:paraId="139E3BD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12D198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R.G.M. (1931 -      )</w:t>
            </w:r>
          </w:p>
          <w:p w14:paraId="0A38DAE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Geerts Mechelen (Hector Joseph Geerts)</w:t>
            </w:r>
          </w:p>
          <w:p w14:paraId="4232DD1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3458509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Antwerpsesteenweg 240, Mechelen (nr 25 in 1940)</w:t>
            </w:r>
          </w:p>
          <w:p w14:paraId="3B17674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Biest 8-10 Mechelen (Winkel)</w:t>
            </w:r>
          </w:p>
          <w:p w14:paraId="0BE2B74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Vb</w:t>
            </w:r>
            <w:r>
              <w:rPr>
                <w:rFonts w:eastAsia="Times New Roman"/>
                <w:color w:val="000000"/>
                <w:sz w:val="27"/>
                <w:szCs w:val="27"/>
                <w:lang w:eastAsia="en-US"/>
              </w:rPr>
              <w:t>: R.G.M. 436</w:t>
            </w:r>
          </w:p>
        </w:tc>
      </w:tr>
      <w:tr w:rsidR="00000000" w14:paraId="6669A48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86A9C8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RIALTO</w:t>
            </w:r>
          </w:p>
          <w:p w14:paraId="6D0365F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66CACA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02281B0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Melkmarkt, Antewerpen</w:t>
            </w:r>
          </w:p>
          <w:p w14:paraId="57A169EE" w14:textId="77777777" w:rsidR="00000000" w:rsidRDefault="00D4396A">
            <w:pPr>
              <w:spacing w:after="0" w:line="240" w:lineRule="auto"/>
              <w:rPr>
                <w:lang w:val="fr-FR" w:eastAsia="en-US"/>
              </w:rPr>
            </w:pPr>
          </w:p>
        </w:tc>
      </w:tr>
      <w:tr w:rsidR="00000000" w14:paraId="309F1B5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DD8DFE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R.I.B. (RIB) (1927 -              )</w:t>
            </w:r>
          </w:p>
          <w:p w14:paraId="041352A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hyperlink r:id="rId50" w:anchor="RI" w:history="1">
              <w:r>
                <w:rPr>
                  <w:rStyle w:val="Hyperlink"/>
                  <w:rFonts w:eastAsia="Times New Roman"/>
                  <w:sz w:val="27"/>
                  <w:szCs w:val="27"/>
                  <w:lang w:eastAsia="en-US"/>
                </w:rPr>
                <w:t>La Radioindustrie Belge</w:t>
              </w:r>
            </w:hyperlink>
          </w:p>
          <w:p w14:paraId="7455A18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RIB (1924), Ribofona (1929)</w:t>
            </w:r>
          </w:p>
          <w:p w14:paraId="1423D83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rue des Hougnes 85, </w:t>
            </w:r>
            <w:r>
              <w:rPr>
                <w:rFonts w:eastAsia="Times New Roman"/>
                <w:color w:val="000000"/>
                <w:sz w:val="27"/>
                <w:szCs w:val="27"/>
                <w:lang w:eastAsia="en-US"/>
              </w:rPr>
              <w:t>Verviers</w:t>
            </w:r>
          </w:p>
          <w:p w14:paraId="3E29C9B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114 rue de la Clinique, Brussel (Fabriek)</w:t>
            </w:r>
          </w:p>
          <w:p w14:paraId="642C12E6"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val="fr-FR" w:eastAsia="en-US"/>
              </w:rPr>
            </w:pPr>
            <w:r>
              <w:rPr>
                <w:rFonts w:eastAsia="Times New Roman"/>
                <w:i/>
                <w:iCs/>
                <w:color w:val="000000"/>
                <w:sz w:val="27"/>
                <w:szCs w:val="27"/>
                <w:lang w:val="fr-FR" w:eastAsia="en-US"/>
              </w:rPr>
              <w:t>25, rue Montagne de la Cour, Brussel (1924) ? Radiocollection</w:t>
            </w:r>
          </w:p>
          <w:p w14:paraId="09DDDBD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85 rue de Fiennes, Brussel (1929) (Verkoopszaal)</w:t>
            </w:r>
          </w:p>
          <w:p w14:paraId="1F47C29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Zie ook </w:t>
            </w:r>
            <w:r>
              <w:rPr>
                <w:rFonts w:eastAsia="Times New Roman"/>
                <w:b/>
                <w:bCs/>
                <w:color w:val="000000"/>
                <w:sz w:val="27"/>
                <w:szCs w:val="27"/>
                <w:lang w:eastAsia="en-US"/>
              </w:rPr>
              <w:t xml:space="preserve">RADIO INDUSTRIE BELGE en LUMOPHONE </w:t>
            </w:r>
          </w:p>
          <w:p w14:paraId="1F00DB85"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Op 17 sept 1927 werd de naam opgedoopt tot "La Radio-Industrie Vierviétoise" /</w:t>
            </w:r>
            <w:r>
              <w:rPr>
                <w:rFonts w:eastAsia="Times New Roman"/>
                <w:i/>
                <w:iCs/>
                <w:color w:val="000000"/>
                <w:lang w:eastAsia="en-US"/>
              </w:rPr>
              <w:tab/>
              <w:t>Men produceerde toestellen onder de namen R.I.B. en RIBOFINA / Recl La Radio-Industrie Belge 1927 en 1928 /</w:t>
            </w:r>
            <w:r>
              <w:rPr>
                <w:rFonts w:eastAsia="Times New Roman"/>
                <w:i/>
                <w:iCs/>
                <w:color w:val="000000"/>
                <w:lang w:eastAsia="en-US"/>
              </w:rPr>
              <w:tab/>
            </w:r>
            <w:r>
              <w:rPr>
                <w:rFonts w:eastAsia="Times New Roman"/>
                <w:i/>
                <w:iCs/>
                <w:color w:val="000000"/>
                <w:lang w:eastAsia="en-US"/>
              </w:rPr>
              <w:tab/>
              <w:t>1928</w:t>
            </w:r>
          </w:p>
          <w:p w14:paraId="7EF24DC9" w14:textId="77777777" w:rsidR="00000000" w:rsidRDefault="00D4396A">
            <w:pPr>
              <w:spacing w:after="0" w:line="240" w:lineRule="auto"/>
              <w:rPr>
                <w:lang w:eastAsia="en-US"/>
              </w:rPr>
            </w:pPr>
          </w:p>
        </w:tc>
      </w:tr>
      <w:tr w:rsidR="00000000" w14:paraId="3EB7E5E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2E9CF0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RIN</w:t>
            </w:r>
          </w:p>
        </w:tc>
      </w:tr>
      <w:tr w:rsidR="00000000" w14:paraId="05087BB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FFBCF1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R.R. Radio (1930 -            )</w:t>
            </w:r>
          </w:p>
          <w:p w14:paraId="6A45A9E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anonyme (messieu</w:t>
            </w:r>
            <w:r>
              <w:rPr>
                <w:rFonts w:eastAsia="Times New Roman"/>
                <w:color w:val="000000"/>
                <w:sz w:val="27"/>
                <w:szCs w:val="27"/>
                <w:lang w:val="fr-FR" w:eastAsia="en-US"/>
              </w:rPr>
              <w:t>rs Roger Roy et Marc Reval of Revol)</w:t>
            </w:r>
          </w:p>
          <w:p w14:paraId="0D950F3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 en Grammofoons</w:t>
            </w:r>
          </w:p>
          <w:p w14:paraId="2A757F35"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eastAsia="en-US"/>
              </w:rPr>
            </w:pPr>
            <w:hyperlink r:id="rId51" w:tgtFrame="_blank" w:history="1">
              <w:r>
                <w:rPr>
                  <w:rStyle w:val="Hyperlink"/>
                  <w:rFonts w:eastAsia="Times New Roman"/>
                  <w:sz w:val="27"/>
                  <w:szCs w:val="27"/>
                  <w:lang w:eastAsia="en-US"/>
                </w:rPr>
                <w:t>44-46 Rue des Goujons, Anderlecht.</w:t>
              </w:r>
            </w:hyperlink>
            <w:r>
              <w:rPr>
                <w:rFonts w:eastAsia="Times New Roman"/>
                <w:color w:val="000000"/>
                <w:sz w:val="27"/>
                <w:szCs w:val="27"/>
                <w:lang w:eastAsia="en-US"/>
              </w:rPr>
              <w:t xml:space="preserve"> (1934, 1949) </w:t>
            </w:r>
            <w:r>
              <w:rPr>
                <w:rFonts w:eastAsia="Times New Roman"/>
                <w:i/>
                <w:iCs/>
                <w:color w:val="000000"/>
                <w:sz w:val="27"/>
                <w:szCs w:val="27"/>
                <w:lang w:eastAsia="en-US"/>
              </w:rPr>
              <w:t>(nieuwe fabrieken)</w:t>
            </w:r>
          </w:p>
          <w:p w14:paraId="789DE00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291 chaussée de Ninove, Brussel</w:t>
            </w:r>
          </w:p>
          <w:p w14:paraId="5BA778B4"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color w:val="000000"/>
                <w:sz w:val="27"/>
                <w:szCs w:val="27"/>
                <w:lang w:eastAsia="en-US"/>
              </w:rPr>
              <w:t>10 Impasse de l'Hopital, Brussel (1933)</w:t>
            </w:r>
          </w:p>
          <w:p w14:paraId="42CE726C" w14:textId="77777777" w:rsidR="00000000" w:rsidRDefault="00D4396A">
            <w:pPr>
              <w:numPr>
                <w:ilvl w:val="3"/>
                <w:numId w:val="2"/>
              </w:numPr>
              <w:spacing w:before="100" w:beforeAutospacing="1" w:after="100" w:afterAutospacing="1" w:line="240" w:lineRule="auto"/>
              <w:ind w:left="1418" w:right="567"/>
              <w:rPr>
                <w:lang w:val="fr-FR" w:eastAsia="en-US"/>
              </w:rPr>
            </w:pPr>
            <w:r>
              <w:rPr>
                <w:lang w:val="fr-FR" w:eastAsia="en-US"/>
              </w:rPr>
              <w:t>recl Radio, dec 1937, nr 6, achteraan / La Radio-Industrie, 1931 / Radio-Home, 1934 /</w:t>
            </w:r>
          </w:p>
        </w:tc>
      </w:tr>
      <w:tr w:rsidR="00000000" w14:paraId="79C9661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17E02B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RODEC (1954-2019)</w:t>
            </w:r>
          </w:p>
          <w:p w14:paraId="4A3A7F3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ROger DEClerck (Transtel Sabima ltd.)</w:t>
            </w:r>
          </w:p>
          <w:p w14:paraId="412F5A4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Matériel de sonorisation, amplis, tuners</w:t>
            </w:r>
          </w:p>
          <w:p w14:paraId="50A7A5A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1954-2019</w:t>
            </w:r>
          </w:p>
          <w:p w14:paraId="4A8A7FD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Duboisstraat 48</w:t>
            </w:r>
          </w:p>
          <w:p w14:paraId="3E5706D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Advertentie : Agent Locale Radio Flandre, Rue De La Gare 7, Ypres</w:t>
            </w:r>
          </w:p>
          <w:p w14:paraId="2BAF291F" w14:textId="77777777" w:rsidR="00000000" w:rsidRDefault="00D4396A">
            <w:pPr>
              <w:spacing w:after="0" w:line="240" w:lineRule="auto"/>
              <w:rPr>
                <w:lang w:val="fr-FR" w:eastAsia="en-US"/>
              </w:rPr>
            </w:pPr>
          </w:p>
        </w:tc>
      </w:tr>
      <w:tr w:rsidR="00000000" w14:paraId="6766E95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E5FA7A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(The) ROTHERMEL CORPORATION (1932 -                    )</w:t>
            </w:r>
          </w:p>
          <w:p w14:paraId="76AE826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1FCDD57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6829EC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Quai du Commerce 27 Brussel </w:t>
            </w:r>
          </w:p>
          <w:p w14:paraId="4C1217C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rue du Chantier 28, Brussel </w:t>
            </w:r>
          </w:p>
          <w:p w14:paraId="6D260A5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lang w:val="fr-FR" w:eastAsia="en-US"/>
              </w:rPr>
              <w:t xml:space="preserve">reclame in </w:t>
            </w:r>
            <w:smartTag w:uri="urn:schemas-microsoft-com:office:smarttags" w:element="PersonName">
              <w:smartTagPr>
                <w:attr w:name="ProductID" w:val="La Radio-Industrie"/>
              </w:smartTagPr>
              <w:r>
                <w:rPr>
                  <w:lang w:val="fr-FR" w:eastAsia="en-US"/>
                </w:rPr>
                <w:t>La Radio-Industrie</w:t>
              </w:r>
            </w:smartTag>
            <w:r>
              <w:rPr>
                <w:lang w:val="fr-FR" w:eastAsia="en-US"/>
              </w:rPr>
              <w:t>, 1932 /</w:t>
            </w:r>
            <w:r>
              <w:rPr>
                <w:lang w:val="fr-FR" w:eastAsia="en-US"/>
              </w:rPr>
              <w:tab/>
            </w:r>
          </w:p>
        </w:tc>
      </w:tr>
      <w:tr w:rsidR="00000000" w14:paraId="5CEB716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213A57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RUBIS (1929-      )</w:t>
            </w:r>
          </w:p>
          <w:p w14:paraId="76BFE32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Postes et Amplificateurs Rubis. Societe en nom collectif</w:t>
            </w:r>
          </w:p>
          <w:p w14:paraId="3A79509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Usines Rubis</w:t>
            </w:r>
          </w:p>
          <w:p w14:paraId="5B1678F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82B851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Roux Fontaine l’Eveque</w:t>
            </w:r>
          </w:p>
          <w:p w14:paraId="089D38F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10-12 rue de la Briqueterie, Fontaine l'Eveque</w:t>
            </w:r>
          </w:p>
          <w:p w14:paraId="129E45E1" w14:textId="77777777" w:rsidR="00000000" w:rsidRDefault="00D4396A">
            <w:pPr>
              <w:numPr>
                <w:ilvl w:val="3"/>
                <w:numId w:val="2"/>
              </w:numPr>
              <w:spacing w:before="100" w:beforeAutospacing="1" w:after="100" w:afterAutospacing="1" w:line="240" w:lineRule="auto"/>
              <w:ind w:left="1418" w:right="567"/>
              <w:rPr>
                <w:lang w:eastAsia="en-US"/>
              </w:rPr>
            </w:pPr>
            <w:r>
              <w:rPr>
                <w:lang w:eastAsia="en-US"/>
              </w:rPr>
              <w:t xml:space="preserve">In de </w:t>
            </w:r>
            <w:r>
              <w:rPr>
                <w:lang w:eastAsia="en-US"/>
              </w:rPr>
              <w:t>jaren '30 exclusieve luxe radiotoestellen in Art-Deco stijl / beschrijving in Retro Radio, sept 2000/</w:t>
            </w:r>
            <w:r>
              <w:rPr>
                <w:lang w:eastAsia="en-US"/>
              </w:rPr>
              <w:tab/>
            </w:r>
          </w:p>
        </w:tc>
      </w:tr>
      <w:tr w:rsidR="00000000" w14:paraId="34A5C36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F6B2E4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SADAR</w:t>
            </w:r>
          </w:p>
          <w:p w14:paraId="5DDB1EC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3A39837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4B75B37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7D72B564" w14:textId="77777777" w:rsidR="00000000" w:rsidRDefault="00D4396A">
            <w:pPr>
              <w:spacing w:after="0" w:line="240" w:lineRule="auto"/>
              <w:rPr>
                <w:lang w:val="fr-FR" w:eastAsia="en-US"/>
              </w:rPr>
            </w:pPr>
          </w:p>
        </w:tc>
      </w:tr>
      <w:tr w:rsidR="00000000" w14:paraId="423585F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645121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S.A.I.T.</w:t>
            </w:r>
          </w:p>
          <w:p w14:paraId="32D2E80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 Internationale de TSF</w:t>
            </w:r>
          </w:p>
          <w:p w14:paraId="601B08F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appareils de télégraphie </w:t>
            </w:r>
            <w:r>
              <w:rPr>
                <w:rFonts w:eastAsia="Times New Roman"/>
                <w:color w:val="000000"/>
                <w:sz w:val="27"/>
                <w:szCs w:val="27"/>
                <w:lang w:val="fr-FR" w:eastAsia="en-US"/>
              </w:rPr>
              <w:t>et téléphonie, radios, par la suite importation de matériel électronique</w:t>
            </w:r>
          </w:p>
          <w:p w14:paraId="0833B1B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 rue Brederode, Bruxelles (années 20-30)</w:t>
            </w:r>
          </w:p>
        </w:tc>
      </w:tr>
      <w:tr w:rsidR="00000000" w14:paraId="36E121B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A61D97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SAIVE</w:t>
            </w:r>
          </w:p>
        </w:tc>
      </w:tr>
      <w:tr w:rsidR="00000000" w14:paraId="7D957E5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5D7681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SANDVOICE</w:t>
            </w:r>
          </w:p>
          <w:p w14:paraId="63C1D2F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Fondée et exploitée par M. Willy Peters entre 1962 et 1978  </w:t>
            </w:r>
            <w:hyperlink r:id="rId52" w:tgtFrame="_blank" w:history="1">
              <w:r>
                <w:rPr>
                  <w:rStyle w:val="Hyperlink"/>
                  <w:rFonts w:eastAsia="Times New Roman"/>
                  <w:sz w:val="27"/>
                  <w:szCs w:val="27"/>
                  <w:lang w:val="fr-FR" w:eastAsia="en-US"/>
                </w:rPr>
                <w:t>Lien vers historique de M. Peters</w:t>
              </w:r>
            </w:hyperlink>
          </w:p>
          <w:p w14:paraId="1DC70AA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La société existe toujours en 2016  </w:t>
            </w:r>
            <w:hyperlink r:id="rId53" w:tgtFrame="_blank" w:history="1">
              <w:r>
                <w:rPr>
                  <w:rStyle w:val="Hyperlink"/>
                  <w:rFonts w:eastAsia="Times New Roman"/>
                  <w:sz w:val="27"/>
                  <w:szCs w:val="27"/>
                  <w:lang w:val="fr-FR" w:eastAsia="en-US"/>
                </w:rPr>
                <w:t>Site web</w:t>
              </w:r>
            </w:hyperlink>
          </w:p>
          <w:p w14:paraId="77F04FA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Enceintes de hi-fi et de sonorisation</w:t>
            </w:r>
          </w:p>
          <w:p w14:paraId="592BBEB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Liège</w:t>
            </w:r>
          </w:p>
          <w:p w14:paraId="7E402341" w14:textId="77777777" w:rsidR="00000000" w:rsidRDefault="00D4396A">
            <w:pPr>
              <w:spacing w:after="0" w:line="240" w:lineRule="auto"/>
              <w:rPr>
                <w:lang w:val="fr-FR" w:eastAsia="en-US"/>
              </w:rPr>
            </w:pPr>
          </w:p>
        </w:tc>
      </w:tr>
      <w:tr w:rsidR="00000000" w14:paraId="1D87EB0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B1C575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S.A.R. (1933-1935)</w:t>
            </w:r>
          </w:p>
          <w:p w14:paraId="394ED9E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SAR</w:t>
            </w:r>
          </w:p>
          <w:p w14:paraId="210A492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Anonyme d'Appareillages Radio Electriques ou aussi S.A. Art et Radio</w:t>
            </w:r>
          </w:p>
          <w:p w14:paraId="22A5865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w:t>
            </w:r>
          </w:p>
          <w:p w14:paraId="4320307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115 Avenue Voltaire, Bruxelles</w:t>
            </w:r>
          </w:p>
          <w:p w14:paraId="44EF41A8"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i/>
                <w:iCs/>
                <w:color w:val="000000"/>
                <w:lang w:eastAsia="en-US"/>
              </w:rPr>
              <w:t xml:space="preserve">etiket op afbraakradio van het ORM, 2005, serienr </w:t>
            </w:r>
            <w:r>
              <w:rPr>
                <w:rFonts w:eastAsia="Times New Roman"/>
                <w:i/>
                <w:iCs/>
                <w:color w:val="000000"/>
                <w:lang w:eastAsia="en-US"/>
              </w:rPr>
              <w:t>7038, type A 637, gelijk- en wisselstroom, 110-130-220Volt, lampvoeten P, condensators SATOR, made in Austria, ook B.B. (bobinage belge?), geen kast, geen lampen.</w:t>
            </w:r>
            <w:r>
              <w:rPr>
                <w:rFonts w:eastAsia="Times New Roman"/>
                <w:i/>
                <w:iCs/>
                <w:color w:val="000000"/>
                <w:lang w:eastAsia="en-US"/>
              </w:rPr>
              <w:tab/>
            </w:r>
          </w:p>
          <w:p w14:paraId="29B6A55F"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i/>
                <w:iCs/>
                <w:color w:val="000000"/>
                <w:lang w:eastAsia="en-US"/>
              </w:rPr>
              <w:t>3 toestellen op radiomuseum.org</w:t>
            </w:r>
            <w:r>
              <w:rPr>
                <w:rFonts w:eastAsia="Times New Roman"/>
                <w:i/>
                <w:iCs/>
                <w:color w:val="000000"/>
                <w:lang w:eastAsia="en-US"/>
              </w:rPr>
              <w:tab/>
            </w:r>
          </w:p>
          <w:p w14:paraId="5EF2F118" w14:textId="77777777" w:rsidR="00000000" w:rsidRDefault="00D4396A">
            <w:pPr>
              <w:spacing w:before="100" w:beforeAutospacing="1" w:after="100" w:afterAutospacing="1" w:line="240" w:lineRule="auto"/>
              <w:ind w:right="567"/>
              <w:jc w:val="center"/>
              <w:rPr>
                <w:lang w:eastAsia="en-US"/>
              </w:rPr>
            </w:pPr>
            <w:r>
              <w:rPr>
                <w:noProof/>
                <w:lang w:eastAsia="en-US"/>
              </w:rPr>
              <mc:AlternateContent>
                <mc:Choice Requires="wps">
                  <w:drawing>
                    <wp:inline distT="0" distB="0" distL="0" distR="0" wp14:anchorId="26C02302" wp14:editId="340BCE48">
                      <wp:extent cx="628650" cy="866775"/>
                      <wp:effectExtent l="0" t="0" r="0" b="0"/>
                      <wp:docPr id="4" name="Pictur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56D8C" id="Picture 15" o:spid="_x0000_s1026" style="width:4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" filled="f" stroked="f">
                      <o:lock v:ext="edit" aspectratio="t"/>
                      <w10:anchorlock/>
                    </v:rect>
                  </w:pict>
                </mc:Fallback>
              </mc:AlternateContent>
            </w:r>
            <w:r>
              <w:rPr>
                <w:noProof/>
                <w:lang w:eastAsia="en-US"/>
              </w:rPr>
              <mc:AlternateContent>
                <mc:Choice Requires="wps">
                  <w:drawing>
                    <wp:inline distT="0" distB="0" distL="0" distR="0" wp14:anchorId="43F56FBB" wp14:editId="39CC2F07">
                      <wp:extent cx="638175" cy="876300"/>
                      <wp:effectExtent l="0" t="0" r="0" b="0"/>
                      <wp:docPr id="3" name="Pictur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08120" id="Picture 16" o:spid="_x0000_s1026" style="width:50.2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" filled="f" stroked="f">
                      <o:lock v:ext="edit" aspectratio="t"/>
                      <w10:anchorlock/>
                    </v:rect>
                  </w:pict>
                </mc:Fallback>
              </mc:AlternateContent>
            </w:r>
            <w:r>
              <w:rPr>
                <w:noProof/>
                <w:lang w:eastAsia="en-US"/>
              </w:rPr>
              <mc:AlternateContent>
                <mc:Choice Requires="wps">
                  <w:drawing>
                    <wp:inline distT="0" distB="0" distL="0" distR="0" wp14:anchorId="6934EE11" wp14:editId="2E9DE9CE">
                      <wp:extent cx="1866900" cy="885825"/>
                      <wp:effectExtent l="0" t="0" r="0" b="0"/>
                      <wp:docPr id="2" name="Pictur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669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4531F" id="Picture 18" o:spid="_x0000_s1026" style="width:147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" filled="f" stroked="f">
                      <o:lock v:ext="edit" aspectratio="t"/>
                      <w10:anchorlock/>
                    </v:rect>
                  </w:pict>
                </mc:Fallback>
              </mc:AlternateContent>
            </w:r>
          </w:p>
          <w:p w14:paraId="29181FC7" w14:textId="77777777" w:rsidR="00000000" w:rsidRDefault="00D4396A">
            <w:pPr>
              <w:spacing w:before="100" w:beforeAutospacing="1" w:after="100" w:afterAutospacing="1" w:line="240" w:lineRule="auto"/>
              <w:ind w:right="567"/>
              <w:rPr>
                <w:lang w:eastAsia="en-US"/>
              </w:rPr>
            </w:pPr>
          </w:p>
        </w:tc>
      </w:tr>
      <w:tr w:rsidR="00000000" w14:paraId="4458A89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24FA42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SAROVPHONE</w:t>
            </w:r>
          </w:p>
        </w:tc>
      </w:tr>
      <w:tr w:rsidR="00000000" w14:paraId="1FD9966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8483C1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SAVAN RADIO</w:t>
            </w:r>
          </w:p>
          <w:p w14:paraId="2637092A"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w:t>
            </w:r>
          </w:p>
          <w:p w14:paraId="286767E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radio, </w:t>
            </w:r>
            <w:r>
              <w:rPr>
                <w:rFonts w:eastAsia="Times New Roman"/>
                <w:color w:val="000000"/>
                <w:sz w:val="27"/>
                <w:szCs w:val="27"/>
                <w:lang w:val="fr-FR" w:eastAsia="en-US"/>
              </w:rPr>
              <w:t>amplificateurs, en boîte de construction ou assemblés</w:t>
            </w:r>
          </w:p>
          <w:p w14:paraId="220AB68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35 Blijde Inkomstraat, Borgerhout (Antwerpen) fin années 40</w:t>
            </w:r>
          </w:p>
          <w:p w14:paraId="100850AD" w14:textId="77777777" w:rsidR="00000000" w:rsidRDefault="00D4396A">
            <w:pPr>
              <w:numPr>
                <w:ilvl w:val="3"/>
                <w:numId w:val="2"/>
              </w:numPr>
              <w:spacing w:before="100" w:beforeAutospacing="1" w:after="100" w:afterAutospacing="1" w:line="240" w:lineRule="auto"/>
              <w:ind w:left="1418" w:right="567"/>
              <w:rPr>
                <w:rStyle w:val="Hyperlink"/>
                <w:color w:val="000000"/>
                <w:u w:val="none"/>
                <w:lang w:val="fr-FR"/>
              </w:rPr>
            </w:pPr>
            <w:r>
              <w:rPr>
                <w:rFonts w:eastAsia="Times New Roman"/>
                <w:color w:val="000000"/>
                <w:sz w:val="27"/>
                <w:szCs w:val="27"/>
                <w:lang w:val="fr-FR" w:eastAsia="en-US"/>
              </w:rPr>
              <w:t>28 prins Leopoldstraat, Borgerhout : même adresse que </w:t>
            </w:r>
            <w:hyperlink r:id="rId54" w:anchor="WY" w:history="1">
              <w:r>
                <w:rPr>
                  <w:rStyle w:val="Hyperlink"/>
                  <w:rFonts w:eastAsia="Times New Roman"/>
                  <w:sz w:val="27"/>
                  <w:szCs w:val="27"/>
                  <w:lang w:val="fr-FR" w:eastAsia="en-US"/>
                </w:rPr>
                <w:t>Wyca</w:t>
              </w:r>
            </w:hyperlink>
            <w:r>
              <w:rPr>
                <w:rFonts w:eastAsia="Times New Roman"/>
                <w:color w:val="000000"/>
                <w:sz w:val="27"/>
                <w:szCs w:val="27"/>
                <w:lang w:val="fr-FR" w:eastAsia="en-US"/>
              </w:rPr>
              <w:t> et </w:t>
            </w:r>
            <w:hyperlink r:id="rId55" w:anchor="L" w:history="1">
              <w:r>
                <w:rPr>
                  <w:rStyle w:val="Hyperlink"/>
                  <w:rFonts w:eastAsia="Times New Roman"/>
                  <w:sz w:val="27"/>
                  <w:szCs w:val="27"/>
                  <w:lang w:val="fr-FR" w:eastAsia="en-US"/>
                </w:rPr>
                <w:t>Laboratoria Vandamme</w:t>
              </w:r>
            </w:hyperlink>
          </w:p>
          <w:p w14:paraId="2A0BC036" w14:textId="77777777" w:rsidR="00000000" w:rsidRDefault="00D4396A">
            <w:pPr>
              <w:numPr>
                <w:ilvl w:val="3"/>
                <w:numId w:val="2"/>
              </w:numPr>
              <w:spacing w:before="100" w:beforeAutospacing="1" w:after="100" w:afterAutospacing="1" w:line="240" w:lineRule="auto"/>
              <w:ind w:left="1418" w:right="567"/>
              <w:rPr>
                <w:i/>
                <w:iCs/>
              </w:rPr>
            </w:pPr>
            <w:r>
              <w:rPr>
                <w:rFonts w:eastAsia="Times New Roman"/>
                <w:i/>
                <w:iCs/>
                <w:color w:val="000000"/>
                <w:lang w:eastAsia="en-US"/>
              </w:rPr>
              <w:t>recl Radio en Televisie Revue, maart 1949, nr 1, kaft achteraan/</w:t>
            </w:r>
          </w:p>
        </w:tc>
      </w:tr>
      <w:tr w:rsidR="00000000" w14:paraId="3DC3F03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96BF5D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SAXONIA</w:t>
            </w:r>
          </w:p>
        </w:tc>
      </w:tr>
      <w:tr w:rsidR="00000000" w14:paraId="3FC48E0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0E301B0"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SB</w:t>
            </w:r>
          </w:p>
        </w:tc>
      </w:tr>
      <w:tr w:rsidR="00000000" w14:paraId="7C1459B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288D11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SBR</w:t>
            </w:r>
          </w:p>
          <w:p w14:paraId="05CA74E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Belge Radio-electrique</w:t>
            </w:r>
          </w:p>
          <w:p w14:paraId="42F3FDC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Récepteurs de radio, </w:t>
            </w:r>
            <w:r>
              <w:rPr>
                <w:rFonts w:eastAsia="Times New Roman"/>
                <w:color w:val="000000"/>
                <w:sz w:val="27"/>
                <w:szCs w:val="27"/>
                <w:lang w:val="fr-FR" w:eastAsia="en-US"/>
              </w:rPr>
              <w:t>amplificateurs, émetteurs-récepteurs, ...</w:t>
            </w:r>
          </w:p>
          <w:p w14:paraId="255B09F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 rue d'Egmont, Bruxelles (au tout début)</w:t>
            </w:r>
          </w:p>
          <w:p w14:paraId="309B1B2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30 rue de Namur, Bruxelles (salle d'exposition, 1924)</w:t>
            </w:r>
          </w:p>
          <w:p w14:paraId="496E9F9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66 chaussée de Ruysbroeck, Forest - Bruxelles (1936, 1951, en 1965 cette adresse sera celle de la S.A.I.T.)</w:t>
            </w:r>
          </w:p>
          <w:p w14:paraId="33EDECB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479-493 ch</w:t>
            </w:r>
            <w:r>
              <w:rPr>
                <w:rFonts w:eastAsia="Times New Roman"/>
                <w:color w:val="000000"/>
                <w:sz w:val="27"/>
                <w:szCs w:val="27"/>
                <w:lang w:eastAsia="en-US"/>
              </w:rPr>
              <w:t>aussée de Louvain, Bruxelles (1965, 1968)</w:t>
            </w:r>
          </w:p>
          <w:p w14:paraId="499F793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 avenue de l'Industrie, 1720 Dilbeek (1980)</w:t>
            </w:r>
          </w:p>
          <w:p w14:paraId="05FAA83A" w14:textId="77777777" w:rsidR="00000000" w:rsidRDefault="00D4396A">
            <w:pPr>
              <w:spacing w:before="100" w:beforeAutospacing="1" w:after="100" w:afterAutospacing="1" w:line="240" w:lineRule="auto"/>
              <w:ind w:left="1418" w:right="567"/>
              <w:rPr>
                <w:lang w:val="fr-FR" w:eastAsia="en-US"/>
              </w:rPr>
            </w:pPr>
          </w:p>
        </w:tc>
      </w:tr>
      <w:tr w:rsidR="00000000" w14:paraId="2CD3FB25"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3C388F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SCARABEE (1928 –      )</w:t>
            </w:r>
          </w:p>
          <w:p w14:paraId="6F6B505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w:t>
            </w:r>
          </w:p>
          <w:p w14:paraId="02F4F75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0AC0816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Eerst Anciens établissements Binard et Cie.(1928-1932) Vanaf 1932 Scarabéé</w:t>
            </w:r>
          </w:p>
          <w:p w14:paraId="1631B90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Rue </w:t>
            </w:r>
            <w:r>
              <w:rPr>
                <w:rFonts w:eastAsia="Times New Roman"/>
                <w:color w:val="000000"/>
                <w:sz w:val="27"/>
                <w:szCs w:val="27"/>
                <w:lang w:eastAsia="en-US"/>
              </w:rPr>
              <w:t>Van Bemmel 2bis St-Joost-Ten-Node</w:t>
            </w:r>
          </w:p>
          <w:p w14:paraId="0C94BD4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Lausanne 34, St-Gillis</w:t>
            </w:r>
          </w:p>
          <w:p w14:paraId="412EBCD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31 Avenue des Grand-Champs, St-Pieters-Woluwe. </w:t>
            </w:r>
            <w:r>
              <w:rPr>
                <w:rFonts w:eastAsia="Times New Roman"/>
                <w:color w:val="000000"/>
                <w:sz w:val="27"/>
                <w:szCs w:val="27"/>
                <w:lang w:eastAsia="en-US"/>
              </w:rPr>
              <w:t>(1934? Of 1936?)</w:t>
            </w:r>
          </w:p>
          <w:p w14:paraId="390ED34A"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recl La Radio-Industrie, 1938 /</w:t>
            </w:r>
            <w:r>
              <w:rPr>
                <w:rFonts w:eastAsia="Times New Roman"/>
                <w:i/>
                <w:iCs/>
                <w:color w:val="000000"/>
                <w:lang w:eastAsia="en-US"/>
              </w:rPr>
              <w:tab/>
            </w:r>
          </w:p>
          <w:p w14:paraId="08CC9DF2" w14:textId="77777777" w:rsidR="00000000" w:rsidRDefault="00D4396A">
            <w:pPr>
              <w:spacing w:after="0" w:line="240" w:lineRule="auto"/>
              <w:rPr>
                <w:lang w:val="fr-FR" w:eastAsia="en-US"/>
              </w:rPr>
            </w:pPr>
          </w:p>
        </w:tc>
      </w:tr>
      <w:tr w:rsidR="00000000" w14:paraId="69EB763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B56970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SCIENTIFIC RADIO COMPANY (1931-1935)</w:t>
            </w:r>
          </w:p>
          <w:p w14:paraId="23EDBB0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722D6F5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Handel, fabricatie en reparatie radio-electrische toestellen. </w:t>
            </w:r>
          </w:p>
          <w:p w14:paraId="5415F88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du Progrès Schaarbeek</w:t>
            </w:r>
          </w:p>
        </w:tc>
      </w:tr>
      <w:tr w:rsidR="00000000" w14:paraId="2A2711C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922A71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SDR</w:t>
            </w:r>
          </w:p>
          <w:p w14:paraId="117032E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185CDDA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3DB0D39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Koekelare</w:t>
            </w:r>
          </w:p>
          <w:p w14:paraId="43B24C54" w14:textId="77777777" w:rsidR="00000000" w:rsidRDefault="00D4396A">
            <w:pPr>
              <w:spacing w:after="0" w:line="240" w:lineRule="auto"/>
              <w:rPr>
                <w:lang w:val="fr-FR" w:eastAsia="en-US"/>
              </w:rPr>
            </w:pPr>
          </w:p>
        </w:tc>
      </w:tr>
      <w:tr w:rsidR="00000000" w14:paraId="38DCE86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7E0C76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S.E.I.C. (SEIC) </w:t>
            </w:r>
          </w:p>
          <w:p w14:paraId="454F377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d'Entreprises Industrielles et Commerciales</w:t>
            </w:r>
          </w:p>
          <w:p w14:paraId="0B0F1FF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 Crassaert et O. Fraselle</w:t>
            </w:r>
          </w:p>
          <w:p w14:paraId="5E4A948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bobinages, cadres</w:t>
            </w:r>
          </w:p>
          <w:p w14:paraId="6E320A8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53 </w:t>
            </w:r>
            <w:r>
              <w:rPr>
                <w:rFonts w:eastAsia="Times New Roman"/>
                <w:color w:val="000000"/>
                <w:sz w:val="27"/>
                <w:szCs w:val="27"/>
                <w:lang w:eastAsia="en-US"/>
              </w:rPr>
              <w:t>Rue du Moulin, Bressoux. (</w:t>
            </w:r>
            <w:r>
              <w:rPr>
                <w:rFonts w:eastAsia="Times New Roman"/>
                <w:b/>
                <w:bCs/>
                <w:color w:val="000000"/>
                <w:sz w:val="27"/>
                <w:szCs w:val="27"/>
                <w:lang w:eastAsia="en-US"/>
              </w:rPr>
              <w:t>1930)</w:t>
            </w:r>
          </w:p>
          <w:p w14:paraId="10CA3842" w14:textId="77777777" w:rsidR="00000000" w:rsidRDefault="00D4396A">
            <w:pPr>
              <w:spacing w:after="0" w:line="240" w:lineRule="auto"/>
              <w:rPr>
                <w:lang w:val="fr-FR" w:eastAsia="en-US"/>
              </w:rPr>
            </w:pPr>
          </w:p>
        </w:tc>
      </w:tr>
      <w:tr w:rsidR="00000000" w14:paraId="619A1C0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DCCD2F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SELECTAPHONE (1936? -            )</w:t>
            </w:r>
          </w:p>
          <w:p w14:paraId="05C6513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Etablissements...</w:t>
            </w:r>
          </w:p>
          <w:p w14:paraId="242715C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spoelen, transfos</w:t>
            </w:r>
          </w:p>
          <w:p w14:paraId="0A7C63B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46-48 Rue du Moulin, Brussel. (1936)</w:t>
            </w:r>
          </w:p>
          <w:p w14:paraId="610A4230" w14:textId="77777777" w:rsidR="00000000" w:rsidRDefault="00D4396A">
            <w:pPr>
              <w:spacing w:after="0" w:line="240" w:lineRule="auto"/>
              <w:rPr>
                <w:lang w:val="fr-FR" w:eastAsia="en-US"/>
              </w:rPr>
            </w:pPr>
          </w:p>
        </w:tc>
      </w:tr>
      <w:tr w:rsidR="00000000" w14:paraId="743EDB6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0331F2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SELECTODYNE</w:t>
            </w:r>
          </w:p>
        </w:tc>
      </w:tr>
      <w:tr w:rsidR="00000000" w14:paraId="4E17F8E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A730BB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S.E.M.</w:t>
            </w:r>
          </w:p>
          <w:p w14:paraId="1A94CEC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d'Electricité et de Mécanique</w:t>
            </w:r>
          </w:p>
          <w:p w14:paraId="59CDB90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Procécédés </w:t>
            </w:r>
            <w:r>
              <w:rPr>
                <w:rFonts w:eastAsia="Times New Roman"/>
                <w:color w:val="000000"/>
                <w:sz w:val="27"/>
                <w:szCs w:val="27"/>
                <w:lang w:eastAsia="en-US"/>
              </w:rPr>
              <w:t>Thomson-Houston et Carels</w:t>
            </w:r>
          </w:p>
          <w:p w14:paraId="4441253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Redresseurs Tungar, importation de radios General Electric, ...</w:t>
            </w:r>
          </w:p>
          <w:p w14:paraId="123E056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54, chaussée de Charleroi, Bruxelles (bureaux)</w:t>
            </w:r>
          </w:p>
          <w:p w14:paraId="7062FAE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38, Dock, Gand (usine)</w:t>
            </w:r>
          </w:p>
          <w:p w14:paraId="203FE3EF" w14:textId="77777777" w:rsidR="00000000" w:rsidRDefault="00D4396A">
            <w:pPr>
              <w:spacing w:after="0" w:line="240" w:lineRule="auto"/>
              <w:rPr>
                <w:lang w:val="fr-FR" w:eastAsia="en-US"/>
              </w:rPr>
            </w:pPr>
          </w:p>
        </w:tc>
      </w:tr>
      <w:tr w:rsidR="00000000" w14:paraId="50C4FDC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8B48EC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SEMDA (1933-1936)</w:t>
            </w:r>
          </w:p>
          <w:p w14:paraId="11D678D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Société industrielle du Son S.A.</w:t>
            </w:r>
          </w:p>
          <w:p w14:paraId="6BE6459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7C0987C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Rue de l’abbé de l’Eppé </w:t>
            </w:r>
            <w:r>
              <w:rPr>
                <w:rFonts w:eastAsia="Times New Roman"/>
                <w:color w:val="000000"/>
                <w:sz w:val="27"/>
                <w:szCs w:val="27"/>
                <w:lang w:val="fr-FR" w:eastAsia="en-US"/>
              </w:rPr>
              <w:t>7, St-Lambrechts-Woluwe</w:t>
            </w:r>
          </w:p>
          <w:p w14:paraId="14A9CA5D" w14:textId="77777777" w:rsidR="00000000" w:rsidRDefault="00D4396A">
            <w:pPr>
              <w:numPr>
                <w:ilvl w:val="3"/>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In 1936 ontbonden en verdergezet onder de naam S.A. SEMDA. Zie hieronder.</w:t>
            </w:r>
          </w:p>
        </w:tc>
      </w:tr>
      <w:tr w:rsidR="00000000" w14:paraId="362A47B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04839F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SEMDA (1936          -               )</w:t>
            </w:r>
          </w:p>
          <w:p w14:paraId="5DE3C86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Coöperative, Société Fermière Radio Semda (S.F.R.S.) (Emile Sempos)</w:t>
            </w:r>
          </w:p>
          <w:p w14:paraId="068C59A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Usine Semda-Radio</w:t>
            </w:r>
          </w:p>
          <w:p w14:paraId="51576E7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2236E56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 l’abbé de l’Eppé 7, St-Lambrechts-Woluwe</w:t>
            </w:r>
          </w:p>
          <w:p w14:paraId="2F0AEC5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18 rue du Pont-levis, Brussel </w:t>
            </w:r>
            <w:r>
              <w:rPr>
                <w:rFonts w:eastAsia="Times New Roman"/>
                <w:b/>
                <w:bCs/>
                <w:color w:val="000000"/>
                <w:sz w:val="27"/>
                <w:szCs w:val="27"/>
                <w:lang w:val="fr-FR" w:eastAsia="en-US"/>
              </w:rPr>
              <w:t>(1939)</w:t>
            </w:r>
          </w:p>
          <w:p w14:paraId="5119BC9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3a Avenue des Celtes, Bruxelles (usine et bureaux, 1946, 1949)</w:t>
            </w:r>
          </w:p>
          <w:p w14:paraId="6364D7C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39 Akkergemlaan, Gent (bureau pour la Flandre, 1946)</w:t>
            </w:r>
          </w:p>
          <w:p w14:paraId="2EB6CED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lang w:eastAsia="en-US"/>
              </w:rPr>
              <w:t xml:space="preserve">Specialiteit voor de oorlog grammofoons. </w:t>
            </w:r>
            <w:r>
              <w:rPr>
                <w:lang w:val="fr-FR" w:eastAsia="en-US"/>
              </w:rPr>
              <w:t xml:space="preserve">Recl </w:t>
            </w:r>
            <w:smartTag w:uri="urn:schemas-microsoft-com:office:smarttags" w:element="PersonName">
              <w:smartTagPr>
                <w:attr w:name="ProductID" w:val="La Radio-Industrie"/>
              </w:smartTagPr>
              <w:r>
                <w:rPr>
                  <w:lang w:val="fr-FR" w:eastAsia="en-US"/>
                </w:rPr>
                <w:t>La Radio-</w:t>
              </w:r>
              <w:r>
                <w:rPr>
                  <w:lang w:val="fr-FR" w:eastAsia="en-US"/>
                </w:rPr>
                <w:t>Industrie</w:t>
              </w:r>
            </w:smartTag>
            <w:r>
              <w:rPr>
                <w:lang w:val="fr-FR" w:eastAsia="en-US"/>
              </w:rPr>
              <w:t>, 1936 (B. Bostyn, p 431) / La radio prof. belge mei '46, nr 21, p20</w:t>
            </w:r>
          </w:p>
        </w:tc>
      </w:tr>
      <w:tr w:rsidR="00000000" w14:paraId="6AFF053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F0D9B5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SERVO-SOUND</w:t>
            </w:r>
          </w:p>
          <w:p w14:paraId="180BF42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Stephan Korn</w:t>
            </w:r>
          </w:p>
          <w:p w14:paraId="1DA2367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Enceintes asservies, Hi-Fi. Voir aussi </w:t>
            </w:r>
            <w:hyperlink r:id="rId56" w:anchor="KM" w:history="1">
              <w:r>
                <w:rPr>
                  <w:rStyle w:val="Hyperlink"/>
                  <w:rFonts w:eastAsia="Times New Roman"/>
                  <w:sz w:val="27"/>
                  <w:szCs w:val="27"/>
                  <w:lang w:val="fr-FR" w:eastAsia="en-US"/>
                </w:rPr>
                <w:t>K &amp; M</w:t>
              </w:r>
            </w:hyperlink>
          </w:p>
          <w:p w14:paraId="731032D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115 rue Defacqz Bruxelles</w:t>
            </w:r>
          </w:p>
          <w:p w14:paraId="4F7B6A7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 Temmermanstraat, Zellik (1974)</w:t>
            </w:r>
          </w:p>
          <w:p w14:paraId="4CB0944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 rue Herrewege, 1090 Bruxelles (1976)</w:t>
            </w:r>
          </w:p>
          <w:p w14:paraId="2D3525FC" w14:textId="77777777" w:rsidR="00000000" w:rsidRDefault="00D4396A">
            <w:pPr>
              <w:spacing w:after="0" w:line="240" w:lineRule="auto"/>
              <w:rPr>
                <w:lang w:val="fr-FR" w:eastAsia="en-US"/>
              </w:rPr>
            </w:pPr>
          </w:p>
        </w:tc>
      </w:tr>
      <w:tr w:rsidR="00000000" w14:paraId="4DBBD55A"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4790D6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S.I.B. (1920 -               )</w:t>
            </w:r>
          </w:p>
          <w:p w14:paraId="430478F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Société </w:t>
            </w:r>
            <w:r>
              <w:rPr>
                <w:rFonts w:eastAsia="Times New Roman"/>
                <w:color w:val="000000"/>
                <w:sz w:val="27"/>
                <w:szCs w:val="27"/>
                <w:lang w:val="fr-FR" w:eastAsia="en-US"/>
              </w:rPr>
              <w:t>Indépendante Belge de Télégraphie sans fil</w:t>
            </w:r>
          </w:p>
          <w:p w14:paraId="1DA0A2C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36923F8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Boulevard de Waterloo 23</w:t>
            </w:r>
          </w:p>
          <w:p w14:paraId="239B181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Rue d’Egmont 4 (1923)</w:t>
            </w:r>
          </w:p>
          <w:p w14:paraId="0FF74D1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Ateliers aan de Chuassée de Ruysbroeck te Ukkel-Vorst </w:t>
            </w:r>
            <w:r>
              <w:rPr>
                <w:lang w:eastAsia="en-US"/>
              </w:rPr>
              <w:t>(waar de SBR zich in 1922 zou vestigen)</w:t>
            </w:r>
          </w:p>
          <w:p w14:paraId="1D547FE9"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 xml:space="preserve">Gesticht door Robert Goldschmidt, met Braillard, Wibier en Jamotte / </w:t>
            </w:r>
            <w:r>
              <w:rPr>
                <w:rFonts w:eastAsia="Times New Roman"/>
                <w:i/>
                <w:iCs/>
                <w:color w:val="000000"/>
                <w:lang w:eastAsia="en-US"/>
              </w:rPr>
              <w:t>Naar aanleiding en op vraag van koning Albert na de stichting van S.I.T. te Parijs /1931</w:t>
            </w:r>
          </w:p>
        </w:tc>
      </w:tr>
      <w:tr w:rsidR="00000000" w14:paraId="059C91C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9F4B10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S.I.B.R.A. (1936-1937)</w:t>
            </w:r>
          </w:p>
          <w:p w14:paraId="7B37BFB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Etablissements Orianne. </w:t>
            </w:r>
            <w:r>
              <w:rPr>
                <w:rFonts w:ascii="TimesNewRoman" w:eastAsiaTheme="minorHAnsi" w:hAnsi="TimesNewRoman" w:cs="TimesNewRoman"/>
                <w:sz w:val="24"/>
                <w:szCs w:val="24"/>
                <w:lang w:val="fr-FR" w:eastAsia="en-US"/>
              </w:rPr>
              <w:t>(Société Industrielle Belge des Radio-Accessoire)</w:t>
            </w:r>
          </w:p>
          <w:p w14:paraId="24C1CFF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Accessoires de </w:t>
            </w:r>
            <w:r>
              <w:rPr>
                <w:rFonts w:eastAsia="Times New Roman"/>
                <w:color w:val="000000"/>
                <w:sz w:val="27"/>
                <w:szCs w:val="27"/>
                <w:lang w:val="fr-FR" w:eastAsia="en-US"/>
              </w:rPr>
              <w:t>radio: supports de lampes, combinateurs,...</w:t>
            </w:r>
          </w:p>
          <w:p w14:paraId="3A5397C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23 rue du Curé, Forest. (1936, 1937)</w:t>
            </w:r>
          </w:p>
          <w:p w14:paraId="33F2D32F" w14:textId="77777777" w:rsidR="00000000" w:rsidRDefault="00D4396A">
            <w:pPr>
              <w:spacing w:after="0" w:line="240" w:lineRule="auto"/>
              <w:rPr>
                <w:lang w:val="fr-FR" w:eastAsia="en-US"/>
              </w:rPr>
            </w:pPr>
          </w:p>
        </w:tc>
      </w:tr>
      <w:tr w:rsidR="00000000" w14:paraId="5827E317"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290979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S.I.C.E.R.   (1927 – 1933)</w:t>
            </w:r>
          </w:p>
          <w:p w14:paraId="60146D1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Société Indépendante de Construction et d'Exploitation Radio-électriques</w:t>
            </w:r>
          </w:p>
          <w:p w14:paraId="0AA936FD" w14:textId="77777777" w:rsidR="00000000" w:rsidRDefault="00D4396A">
            <w:pPr>
              <w:numPr>
                <w:ilvl w:val="1"/>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 xml:space="preserve">Opgericht op initiatief van R. Goldschmidt </w:t>
            </w:r>
            <w:r>
              <w:rPr>
                <w:rFonts w:eastAsia="Times New Roman"/>
                <w:i/>
                <w:iCs/>
                <w:color w:val="000000"/>
                <w:lang w:eastAsia="en-US"/>
              </w:rPr>
              <w:t>(in concurrentie met SBR)</w:t>
            </w:r>
          </w:p>
          <w:p w14:paraId="18AF4D8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radiotoestellen</w:t>
            </w:r>
          </w:p>
          <w:p w14:paraId="183DB75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 avenue Rittweger, Machelen (Brussel) (Années 30)</w:t>
            </w:r>
          </w:p>
          <w:p w14:paraId="12AF5E2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salon d'exposition: 35 avenue de la Toison d'Or, Brussel</w:t>
            </w:r>
          </w:p>
          <w:p w14:paraId="6CBB8D9A"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Opgevolgd door RADIO-C.E.R. (1933-1938) en daarna C.E.R. (1938-       )</w:t>
            </w:r>
          </w:p>
          <w:p w14:paraId="723436D1" w14:textId="77777777" w:rsidR="00000000" w:rsidRDefault="00D4396A">
            <w:pPr>
              <w:numPr>
                <w:ilvl w:val="3"/>
                <w:numId w:val="2"/>
              </w:numPr>
              <w:spacing w:before="100" w:beforeAutospacing="1" w:after="100" w:afterAutospacing="1" w:line="240" w:lineRule="auto"/>
              <w:ind w:left="1418" w:right="567"/>
              <w:rPr>
                <w:i/>
                <w:iCs/>
                <w:lang w:val="en-US" w:eastAsia="en-US"/>
              </w:rPr>
            </w:pPr>
            <w:r>
              <w:rPr>
                <w:rFonts w:eastAsia="Times New Roman"/>
                <w:i/>
                <w:iCs/>
                <w:color w:val="000000"/>
                <w:lang w:val="en-US" w:eastAsia="en-US"/>
              </w:rPr>
              <w:t xml:space="preserve">recl Union Radio Revue, apr 1930, </w:t>
            </w:r>
            <w:r>
              <w:rPr>
                <w:rFonts w:eastAsia="Times New Roman"/>
                <w:i/>
                <w:iCs/>
                <w:color w:val="000000"/>
                <w:lang w:val="en-US" w:eastAsia="en-US"/>
              </w:rPr>
              <w:t>kaft/ art Baby Sicer Retro Radio sept 1999/</w:t>
            </w:r>
            <w:r>
              <w:rPr>
                <w:rFonts w:eastAsia="Times New Roman"/>
                <w:i/>
                <w:iCs/>
                <w:color w:val="000000"/>
                <w:lang w:val="en-US" w:eastAsia="en-US"/>
              </w:rPr>
              <w:tab/>
            </w:r>
          </w:p>
        </w:tc>
      </w:tr>
      <w:tr w:rsidR="00000000" w14:paraId="633E5AA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D3FCA3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highlight w:val="yellow"/>
                <w:lang w:val="fr-FR" w:eastAsia="en-US"/>
              </w:rPr>
              <w:t>SICERPHONE</w:t>
            </w:r>
          </w:p>
        </w:tc>
      </w:tr>
      <w:tr w:rsidR="00000000" w14:paraId="5A9D7EE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A299AD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SIERA (S.I.E.R.A.) (1932 -         )</w:t>
            </w:r>
          </w:p>
          <w:p w14:paraId="59268EA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Siera-Radio S.A.</w:t>
            </w:r>
          </w:p>
          <w:p w14:paraId="373ADD3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lang w:val="fr-FR" w:eastAsia="en-US"/>
              </w:rPr>
              <w:t>Société Indépendante pour l'exportation (l'exploitation) d'Articles de Radio</w:t>
            </w:r>
          </w:p>
          <w:p w14:paraId="6844F37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radiotoestellen</w:t>
            </w:r>
          </w:p>
          <w:p w14:paraId="383E46A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5 rue des Augustins, Brussel (Jaren 30)</w:t>
            </w:r>
          </w:p>
          <w:p w14:paraId="48291D4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37 rue </w:t>
            </w:r>
            <w:r>
              <w:rPr>
                <w:rFonts w:eastAsia="Times New Roman"/>
                <w:color w:val="000000"/>
                <w:sz w:val="27"/>
                <w:szCs w:val="27"/>
                <w:lang w:eastAsia="en-US"/>
              </w:rPr>
              <w:t>d'Anderlecht, Brussel (1949)</w:t>
            </w:r>
          </w:p>
          <w:p w14:paraId="6C5517D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de jaren 70-80 een gezamenlijk adres met avec Novak : ACB NV 122 boulevard E. Bockstaellaan</w:t>
            </w:r>
          </w:p>
          <w:p w14:paraId="178168C8"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Nederlands-Belgische inbreng / Kapitaalsverhoging 30 september 1932, wat het sein gaf tot bouw van eigen ontvangers /</w:t>
            </w:r>
            <w:r>
              <w:rPr>
                <w:rFonts w:eastAsia="Times New Roman"/>
                <w:i/>
                <w:iCs/>
                <w:color w:val="000000"/>
                <w:lang w:eastAsia="en-US"/>
              </w:rPr>
              <w:tab/>
              <w:t>Eerste toestellen waren uitgerust met Mullard lampen / met Philips en SBR een der belangrijkste producenten uit de jaren dertig /</w:t>
            </w:r>
            <w:r>
              <w:rPr>
                <w:rFonts w:eastAsia="Times New Roman"/>
                <w:i/>
                <w:iCs/>
                <w:color w:val="000000"/>
                <w:lang w:eastAsia="en-US"/>
              </w:rPr>
              <w:tab/>
            </w:r>
            <w:r>
              <w:rPr>
                <w:rFonts w:eastAsia="Times New Roman"/>
                <w:i/>
                <w:iCs/>
                <w:color w:val="000000"/>
                <w:lang w:eastAsia="en-US"/>
              </w:rPr>
              <w:tab/>
            </w:r>
          </w:p>
        </w:tc>
      </w:tr>
      <w:tr w:rsidR="00000000" w14:paraId="2D0B130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71AFB6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SIMAL</w:t>
            </w:r>
            <w:r>
              <w:rPr>
                <w:rFonts w:eastAsia="Times New Roman"/>
                <w:b/>
                <w:bCs/>
                <w:color w:val="000000"/>
                <w:sz w:val="27"/>
                <w:szCs w:val="27"/>
                <w:lang w:eastAsia="en-US"/>
              </w:rPr>
              <w:t xml:space="preserve"> &amp; P. VANDEN STRAETEN (1932-         )</w:t>
            </w:r>
          </w:p>
          <w:p w14:paraId="112B65D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Maatschappij in gezamenlijke naam</w:t>
            </w:r>
          </w:p>
          <w:p w14:paraId="48EE2D7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Depannage, construction radiophonie enz…</w:t>
            </w:r>
          </w:p>
          <w:p w14:paraId="7452F19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des Fiennes, Anderlecht</w:t>
            </w:r>
          </w:p>
        </w:tc>
      </w:tr>
      <w:tr w:rsidR="00000000" w14:paraId="1B8836D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CE515F6"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highlight w:val="yellow"/>
                <w:lang w:val="fr-FR" w:eastAsia="en-US"/>
              </w:rPr>
              <w:t>SIMOPHONE</w:t>
            </w:r>
          </w:p>
        </w:tc>
      </w:tr>
      <w:tr w:rsidR="00000000" w14:paraId="4525DE24"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3AD947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highlight w:val="yellow"/>
                <w:lang w:val="fr-FR" w:eastAsia="en-US"/>
              </w:rPr>
              <w:t>SIMPLEX</w:t>
            </w:r>
          </w:p>
        </w:tc>
      </w:tr>
      <w:tr w:rsidR="00000000" w14:paraId="09AB45C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8C7F26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highlight w:val="yellow"/>
                <w:lang w:val="fr-FR" w:eastAsia="en-US"/>
              </w:rPr>
              <w:t>SIRA</w:t>
            </w:r>
          </w:p>
        </w:tc>
      </w:tr>
      <w:tr w:rsidR="00000000" w14:paraId="31800FD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AA03CB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S.N.R. (1921 – 1923)</w:t>
            </w:r>
          </w:p>
          <w:p w14:paraId="4045B0B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eastAsia="en-US"/>
              </w:rPr>
              <w:t>Société Nationale Radio-Électrique</w:t>
            </w:r>
          </w:p>
          <w:p w14:paraId="4C982DF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Founded on 03/07/1921 - dissolution on 06/06/1923. General director: Maurice Travailleur (engineer/advisor at the civil list of King Leopold II).</w:t>
            </w:r>
          </w:p>
          <w:p w14:paraId="052881BA" w14:textId="77777777" w:rsidR="00000000" w:rsidRDefault="00D4396A">
            <w:pPr>
              <w:numPr>
                <w:ilvl w:val="1"/>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eastAsia="en-US"/>
              </w:rPr>
              <w:t>Rue de Bréderode, Bruxelles</w:t>
            </w:r>
          </w:p>
          <w:p w14:paraId="7E056EFE" w14:textId="77777777" w:rsidR="00000000" w:rsidRDefault="00D4396A">
            <w:pPr>
              <w:numPr>
                <w:ilvl w:val="1"/>
                <w:numId w:val="2"/>
              </w:numPr>
              <w:spacing w:before="100" w:beforeAutospacing="1" w:after="100" w:afterAutospacing="1" w:line="240" w:lineRule="auto"/>
              <w:ind w:left="1418" w:right="567"/>
              <w:rPr>
                <w:rFonts w:eastAsia="Times New Roman"/>
                <w:i/>
                <w:iCs/>
                <w:color w:val="000000"/>
                <w:lang w:val="en-US" w:eastAsia="en-US"/>
              </w:rPr>
            </w:pPr>
            <w:r>
              <w:rPr>
                <w:rFonts w:eastAsia="Times New Roman"/>
                <w:i/>
                <w:iCs/>
                <w:color w:val="000000"/>
                <w:lang w:val="en-US" w:eastAsia="en-US"/>
              </w:rPr>
              <w:t>At this date, it is not known if SNR produced for the retail market. However, they</w:t>
            </w:r>
            <w:r>
              <w:rPr>
                <w:rFonts w:eastAsia="Times New Roman"/>
                <w:i/>
                <w:iCs/>
                <w:color w:val="000000"/>
                <w:lang w:val="en-US" w:eastAsia="en-US"/>
              </w:rPr>
              <w:t xml:space="preserve"> did produce radios for SBR (models </w:t>
            </w:r>
            <w:hyperlink r:id="rId57" w:tgtFrame="_blank" w:history="1">
              <w:r>
                <w:rPr>
                  <w:rStyle w:val="Hyperlink"/>
                  <w:rFonts w:eastAsia="Times New Roman"/>
                  <w:i/>
                  <w:iCs/>
                  <w:lang w:val="en-US" w:eastAsia="en-US"/>
                </w:rPr>
                <w:t>SR1</w:t>
              </w:r>
            </w:hyperlink>
            <w:r>
              <w:rPr>
                <w:rFonts w:eastAsia="Times New Roman"/>
                <w:i/>
                <w:iCs/>
                <w:color w:val="000000"/>
                <w:lang w:val="en-US" w:eastAsia="en-US"/>
              </w:rPr>
              <w:t> and </w:t>
            </w:r>
            <w:hyperlink r:id="rId58" w:tgtFrame="_blank" w:history="1">
              <w:r>
                <w:rPr>
                  <w:rStyle w:val="Hyperlink"/>
                  <w:rFonts w:eastAsia="Times New Roman"/>
                  <w:i/>
                  <w:iCs/>
                  <w:lang w:val="en-US" w:eastAsia="en-US"/>
                </w:rPr>
                <w:t>SR2</w:t>
              </w:r>
            </w:hyperlink>
            <w:r>
              <w:rPr>
                <w:rFonts w:eastAsia="Times New Roman"/>
                <w:i/>
                <w:iCs/>
                <w:color w:val="000000"/>
                <w:lang w:val="en-US" w:eastAsia="en-US"/>
              </w:rPr>
              <w:t>) which SBR retailed under their own label.</w:t>
            </w:r>
          </w:p>
        </w:tc>
      </w:tr>
      <w:tr w:rsidR="00000000" w14:paraId="351A9D7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8EC97D4"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b/>
                <w:bCs/>
                <w:color w:val="000000"/>
                <w:sz w:val="27"/>
                <w:szCs w:val="27"/>
                <w:lang w:val="fr-FR" w:eastAsia="en-US"/>
              </w:rPr>
              <w:t xml:space="preserve">Société </w:t>
            </w:r>
            <w:r>
              <w:rPr>
                <w:rFonts w:eastAsia="Times New Roman"/>
                <w:b/>
                <w:bCs/>
                <w:color w:val="000000"/>
                <w:sz w:val="27"/>
                <w:szCs w:val="27"/>
                <w:lang w:val="fr-FR" w:eastAsia="en-US"/>
              </w:rPr>
              <w:t>Anonyme Belge d’Electricité et de Radioélectricité (S.A.B.E.R.), (1934-)</w:t>
            </w:r>
          </w:p>
          <w:p w14:paraId="478968FF"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N.V (</w:t>
            </w:r>
            <w:r>
              <w:rPr>
                <w:rFonts w:ascii="TimesNewRoman" w:eastAsiaTheme="minorHAnsi" w:hAnsi="TimesNewRoman" w:cs="TimesNewRoman"/>
                <w:sz w:val="24"/>
                <w:szCs w:val="24"/>
                <w:lang w:eastAsia="en-US"/>
              </w:rPr>
              <w:t>Werner Tonolo)</w:t>
            </w:r>
          </w:p>
          <w:p w14:paraId="7D8DD55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fabrication et la vente de tous articles électriques, radioélectriques ou autres</w:t>
            </w:r>
          </w:p>
          <w:p w14:paraId="453DD76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de Moscou 11 te Sint-Gillis</w:t>
            </w:r>
          </w:p>
          <w:p w14:paraId="707E374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ontvangpost Werner Super 6</w:t>
            </w:r>
          </w:p>
        </w:tc>
      </w:tr>
      <w:tr w:rsidR="00000000" w14:paraId="2954DFE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917CAF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Société Anonyme Belge des Appareils Sonores Universel (1933-)</w:t>
            </w:r>
          </w:p>
          <w:p w14:paraId="00D1BBA0"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N.V </w:t>
            </w:r>
          </w:p>
          <w:p w14:paraId="0917997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fabrication et la vente pour la Belgique, la Hollande</w:t>
            </w:r>
            <w:r>
              <w:rPr>
                <w:rFonts w:eastAsia="Times New Roman"/>
                <w:color w:val="000000"/>
                <w:sz w:val="27"/>
                <w:szCs w:val="27"/>
                <w:lang w:val="fr-FR" w:eastAsia="en-US"/>
              </w:rPr>
              <w:t xml:space="preserve"> </w:t>
            </w:r>
            <w:r>
              <w:rPr>
                <w:rFonts w:ascii="TimesNewRoman" w:eastAsiaTheme="minorHAnsi" w:hAnsi="TimesNewRoman" w:cs="TimesNewRoman"/>
                <w:sz w:val="24"/>
                <w:szCs w:val="24"/>
                <w:lang w:val="fr-FR" w:eastAsia="en-US"/>
              </w:rPr>
              <w:t>et le Grand-Duché de Luxembourg et les colonies belges, des machines pour cinéma,</w:t>
            </w:r>
            <w:r>
              <w:rPr>
                <w:rFonts w:eastAsia="Times New Roman"/>
                <w:color w:val="000000"/>
                <w:sz w:val="27"/>
                <w:szCs w:val="27"/>
                <w:lang w:val="fr-FR" w:eastAsia="en-US"/>
              </w:rPr>
              <w:t xml:space="preserve"> </w:t>
            </w:r>
            <w:r>
              <w:rPr>
                <w:rFonts w:ascii="TimesNewRoman" w:eastAsiaTheme="minorHAnsi" w:hAnsi="TimesNewRoman" w:cs="TimesNewRoman"/>
                <w:sz w:val="24"/>
                <w:szCs w:val="24"/>
                <w:lang w:val="fr-FR" w:eastAsia="en-US"/>
              </w:rPr>
              <w:t>cette expression comprise dans son sens le plus l</w:t>
            </w:r>
            <w:r>
              <w:rPr>
                <w:rFonts w:ascii="TimesNewRoman" w:eastAsiaTheme="minorHAnsi" w:hAnsi="TimesNewRoman" w:cs="TimesNewRoman"/>
                <w:sz w:val="24"/>
                <w:szCs w:val="24"/>
                <w:lang w:val="fr-FR" w:eastAsia="en-US"/>
              </w:rPr>
              <w:t xml:space="preserve">arge, machines sonores, </w:t>
            </w:r>
            <w:r>
              <w:rPr>
                <w:rFonts w:ascii="TimesNewRoman" w:eastAsiaTheme="minorHAnsi" w:hAnsi="TimesNewRoman" w:cs="TimesNewRoman"/>
                <w:b/>
                <w:bCs/>
                <w:sz w:val="24"/>
                <w:szCs w:val="24"/>
                <w:lang w:val="fr-FR" w:eastAsia="en-US"/>
              </w:rPr>
              <w:t>téléphonie sans</w:t>
            </w:r>
            <w:r>
              <w:rPr>
                <w:rFonts w:eastAsia="Times New Roman"/>
                <w:b/>
                <w:bCs/>
                <w:color w:val="000000"/>
                <w:sz w:val="27"/>
                <w:szCs w:val="27"/>
                <w:lang w:val="fr-FR" w:eastAsia="en-US"/>
              </w:rPr>
              <w:t xml:space="preserve"> </w:t>
            </w:r>
            <w:r>
              <w:rPr>
                <w:rFonts w:ascii="TimesNewRoman" w:eastAsiaTheme="minorHAnsi" w:hAnsi="TimesNewRoman" w:cs="TimesNewRoman"/>
                <w:b/>
                <w:bCs/>
                <w:sz w:val="24"/>
                <w:szCs w:val="24"/>
                <w:lang w:val="fr-FR" w:eastAsia="en-US"/>
              </w:rPr>
              <w:t>fil</w:t>
            </w:r>
            <w:r>
              <w:rPr>
                <w:rFonts w:ascii="TimesNewRoman" w:eastAsiaTheme="minorHAnsi" w:hAnsi="TimesNewRoman" w:cs="TimesNewRoman"/>
                <w:sz w:val="24"/>
                <w:szCs w:val="24"/>
                <w:lang w:val="fr-FR" w:eastAsia="en-US"/>
              </w:rPr>
              <w:t>, films, disques, etc</w:t>
            </w:r>
            <w:r>
              <w:rPr>
                <w:rFonts w:eastAsia="Times New Roman"/>
                <w:color w:val="000000"/>
                <w:sz w:val="27"/>
                <w:szCs w:val="27"/>
                <w:lang w:val="fr-FR" w:eastAsia="en-US"/>
              </w:rPr>
              <w:t xml:space="preserve"> </w:t>
            </w:r>
          </w:p>
          <w:p w14:paraId="6966D70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Rue des Plantes 4bis St-Joost-Ten-Node</w:t>
            </w:r>
          </w:p>
        </w:tc>
      </w:tr>
      <w:tr w:rsidR="00000000" w14:paraId="1B76D6E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81DAE4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SOCIETE BELGE POUR L’EXPLOITATION DE TELEPHONES (New System) (1920 -      )</w:t>
            </w:r>
          </w:p>
          <w:p w14:paraId="65B3B714"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 ?</w:t>
            </w:r>
          </w:p>
          <w:p w14:paraId="3A83599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i/>
                <w:iCs/>
                <w:color w:val="000000"/>
                <w:lang w:eastAsia="en-US"/>
              </w:rPr>
              <w:t>gekend: le téléautomate / na 1920 vervaardiging en verdeling van toeste</w:t>
            </w:r>
            <w:r>
              <w:rPr>
                <w:rFonts w:eastAsia="Times New Roman"/>
                <w:i/>
                <w:iCs/>
                <w:color w:val="000000"/>
                <w:lang w:eastAsia="en-US"/>
              </w:rPr>
              <w:t xml:space="preserve">llen en accessoires voor de ontvangst van radio-omroep </w:t>
            </w:r>
          </w:p>
          <w:p w14:paraId="5C10380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color w:val="000000"/>
                <w:sz w:val="27"/>
                <w:szCs w:val="27"/>
                <w:lang w:val="fr-FR" w:eastAsia="en-US"/>
              </w:rPr>
              <w:t xml:space="preserve">Avenue de </w:t>
            </w:r>
            <w:smartTag w:uri="urn:schemas-microsoft-com:office:smarttags" w:element="PersonName">
              <w:smartTagPr>
                <w:attr w:name="ProductID" w:val="la Reine"/>
              </w:smartTagPr>
              <w:r>
                <w:rPr>
                  <w:rFonts w:eastAsia="Times New Roman"/>
                  <w:color w:val="000000"/>
                  <w:sz w:val="27"/>
                  <w:szCs w:val="27"/>
                  <w:lang w:val="fr-FR" w:eastAsia="en-US"/>
                </w:rPr>
                <w:t>la Reine</w:t>
              </w:r>
            </w:smartTag>
            <w:r>
              <w:rPr>
                <w:rFonts w:eastAsia="Times New Roman"/>
                <w:color w:val="000000"/>
                <w:sz w:val="27"/>
                <w:szCs w:val="27"/>
                <w:lang w:val="fr-FR" w:eastAsia="en-US"/>
              </w:rPr>
              <w:t xml:space="preserve"> 100, Schaerbeek</w:t>
            </w:r>
          </w:p>
          <w:p w14:paraId="7542B717" w14:textId="77777777" w:rsidR="00000000" w:rsidRDefault="00D4396A">
            <w:pPr>
              <w:numPr>
                <w:ilvl w:val="0"/>
                <w:numId w:val="2"/>
              </w:numPr>
              <w:spacing w:before="100" w:beforeAutospacing="1" w:after="100" w:afterAutospacing="1" w:line="240" w:lineRule="auto"/>
              <w:ind w:left="1418" w:right="567"/>
              <w:rPr>
                <w:rFonts w:eastAsia="Times New Roman"/>
                <w:b/>
                <w:bCs/>
                <w:i/>
                <w:iCs/>
                <w:color w:val="000000"/>
                <w:lang w:val="fr-FR" w:eastAsia="en-US"/>
              </w:rPr>
            </w:pPr>
            <w:r>
              <w:rPr>
                <w:rFonts w:eastAsia="Times New Roman"/>
                <w:i/>
                <w:iCs/>
                <w:color w:val="000000"/>
                <w:lang w:val="fr-FR" w:eastAsia="en-US"/>
              </w:rPr>
              <w:t xml:space="preserve">recl </w:t>
            </w:r>
            <w:smartTag w:uri="urn:schemas-microsoft-com:office:smarttags" w:element="PersonName">
              <w:smartTagPr>
                <w:attr w:name="ProductID" w:val="La Radiophonie"/>
              </w:smartTagPr>
              <w:r>
                <w:rPr>
                  <w:rFonts w:eastAsia="Times New Roman"/>
                  <w:i/>
                  <w:iCs/>
                  <w:color w:val="000000"/>
                  <w:lang w:val="fr-FR" w:eastAsia="en-US"/>
                </w:rPr>
                <w:t>La Radiophonie</w:t>
              </w:r>
            </w:smartTag>
            <w:r>
              <w:rPr>
                <w:rFonts w:eastAsia="Times New Roman"/>
                <w:i/>
                <w:iCs/>
                <w:color w:val="000000"/>
                <w:lang w:val="fr-FR" w:eastAsia="en-US"/>
              </w:rPr>
              <w:t xml:space="preserve"> pour tous, jaren '20/</w:t>
            </w:r>
          </w:p>
        </w:tc>
      </w:tr>
      <w:tr w:rsidR="00000000" w14:paraId="051AD005"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9203FC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SOCIETE BELGO-AMERICAINE (1932-              )</w:t>
            </w:r>
          </w:p>
          <w:p w14:paraId="253A9A0B"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Coöperative</w:t>
            </w:r>
          </w:p>
          <w:p w14:paraId="5434640C" w14:textId="77777777" w:rsidR="00000000" w:rsidRDefault="00D4396A">
            <w:pPr>
              <w:numPr>
                <w:ilvl w:val="3"/>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Constructie, fabricatie, handel in T.S.F. toestellen en artikelen hieraan gebonden, direct en indirect….</w:t>
            </w:r>
          </w:p>
          <w:p w14:paraId="78EF083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val="fr-FR" w:eastAsia="en-US"/>
              </w:rPr>
              <w:t>Brussel</w:t>
            </w:r>
          </w:p>
        </w:tc>
      </w:tr>
      <w:tr w:rsidR="00000000" w14:paraId="35BDFB6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0AAFF8B"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b/>
                <w:bCs/>
                <w:color w:val="000000"/>
                <w:sz w:val="27"/>
                <w:szCs w:val="27"/>
                <w:lang w:val="fr-FR" w:eastAsia="en-US"/>
              </w:rPr>
              <w:t>Société de constructions éléctriques et radioéléctriques (1933-)</w:t>
            </w:r>
          </w:p>
          <w:p w14:paraId="6B1A6C62" w14:textId="77777777" w:rsidR="00000000" w:rsidRDefault="00D4396A">
            <w:pPr>
              <w:numPr>
                <w:ilvl w:val="1"/>
                <w:numId w:val="2"/>
              </w:numPr>
              <w:spacing w:before="100" w:beforeAutospacing="1" w:after="100" w:afterAutospacing="1"/>
              <w:ind w:left="1418" w:right="567"/>
              <w:rPr>
                <w:rFonts w:eastAsia="Times New Roman"/>
                <w:color w:val="000000"/>
                <w:sz w:val="27"/>
                <w:szCs w:val="27"/>
                <w:lang w:val="fr-FR" w:eastAsia="en-US"/>
              </w:rPr>
            </w:pPr>
            <w:r>
              <w:rPr>
                <w:rFonts w:eastAsia="Times New Roman"/>
                <w:color w:val="000000"/>
                <w:sz w:val="27"/>
                <w:szCs w:val="27"/>
                <w:lang w:val="fr-FR" w:eastAsia="en-US"/>
              </w:rPr>
              <w:t>Coöperative</w:t>
            </w:r>
          </w:p>
          <w:p w14:paraId="6FBCD33A"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fabrication et le commerce de l’appareillage éléctrique et radioélectrique</w:t>
            </w:r>
          </w:p>
          <w:p w14:paraId="3A003A0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eastAsia="en-US"/>
              </w:rPr>
              <w:t>Rue Navez 57, Brussel</w:t>
            </w:r>
          </w:p>
        </w:tc>
      </w:tr>
      <w:tr w:rsidR="00000000" w14:paraId="1D9DA85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4634DE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SOCORA (1934 -      )</w:t>
            </w:r>
          </w:p>
          <w:p w14:paraId="00AF7CF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SO</w:t>
            </w:r>
            <w:r>
              <w:rPr>
                <w:rFonts w:eastAsia="Times New Roman"/>
                <w:color w:val="000000"/>
                <w:sz w:val="27"/>
                <w:szCs w:val="27"/>
                <w:lang w:val="fr-FR" w:eastAsia="en-US"/>
              </w:rPr>
              <w:t>ciété de </w:t>
            </w:r>
            <w:r>
              <w:rPr>
                <w:rFonts w:eastAsia="Times New Roman"/>
                <w:b/>
                <w:bCs/>
                <w:color w:val="000000"/>
                <w:sz w:val="27"/>
                <w:szCs w:val="27"/>
                <w:lang w:val="fr-FR" w:eastAsia="en-US"/>
              </w:rPr>
              <w:t>CO</w:t>
            </w:r>
            <w:r>
              <w:rPr>
                <w:rFonts w:eastAsia="Times New Roman"/>
                <w:color w:val="000000"/>
                <w:sz w:val="27"/>
                <w:szCs w:val="27"/>
                <w:lang w:val="fr-FR" w:eastAsia="en-US"/>
              </w:rPr>
              <w:t>nstructions </w:t>
            </w:r>
            <w:r>
              <w:rPr>
                <w:rFonts w:eastAsia="Times New Roman"/>
                <w:b/>
                <w:bCs/>
                <w:color w:val="000000"/>
                <w:sz w:val="27"/>
                <w:szCs w:val="27"/>
                <w:lang w:val="fr-FR" w:eastAsia="en-US"/>
              </w:rPr>
              <w:t>RA</w:t>
            </w:r>
            <w:r>
              <w:rPr>
                <w:rFonts w:eastAsia="Times New Roman"/>
                <w:color w:val="000000"/>
                <w:sz w:val="27"/>
                <w:szCs w:val="27"/>
                <w:lang w:val="fr-FR" w:eastAsia="en-US"/>
              </w:rPr>
              <w:t>dio (Société Anonyme)</w:t>
            </w:r>
          </w:p>
          <w:p w14:paraId="6758F8F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r>
              <w:rPr>
                <w:rFonts w:eastAsia="Times New Roman"/>
                <w:color w:val="000000"/>
                <w:sz w:val="27"/>
                <w:szCs w:val="27"/>
                <w:lang w:eastAsia="en-US"/>
              </w:rPr>
              <w:t>, versterkers, T.V., ... geassembleerd of in onderdelen</w:t>
            </w:r>
          </w:p>
          <w:p w14:paraId="5B5456F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66, avenue Selliers de Moranville, St-Agatha-Berchem (1936)</w:t>
            </w:r>
          </w:p>
          <w:p w14:paraId="4D99970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 Rue des Alcyons, Berchem. (1949, 1965)</w:t>
            </w:r>
          </w:p>
          <w:p w14:paraId="1844AC96" w14:textId="77777777" w:rsidR="00000000" w:rsidRDefault="00D4396A">
            <w:pPr>
              <w:spacing w:after="0" w:line="240" w:lineRule="auto"/>
              <w:rPr>
                <w:lang w:val="fr-FR" w:eastAsia="en-US"/>
              </w:rPr>
            </w:pPr>
          </w:p>
        </w:tc>
      </w:tr>
      <w:tr w:rsidR="00000000" w14:paraId="04619E1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44F239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SOLURA</w:t>
            </w:r>
          </w:p>
          <w:p w14:paraId="2B15FF0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Solura S.A.</w:t>
            </w:r>
          </w:p>
          <w:p w14:paraId="05E468F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Distribution de Siera (déjà en 1962) et électro ménager (marque Ruton)</w:t>
            </w:r>
          </w:p>
          <w:p w14:paraId="269C580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30 Vieux Marché aux Grains, Bruxelles</w:t>
            </w:r>
          </w:p>
          <w:p w14:paraId="56EAAFA8" w14:textId="77777777" w:rsidR="00000000" w:rsidRDefault="00D4396A">
            <w:pPr>
              <w:spacing w:after="0" w:line="240" w:lineRule="auto"/>
              <w:rPr>
                <w:lang w:val="fr-FR" w:eastAsia="en-US"/>
              </w:rPr>
            </w:pPr>
          </w:p>
        </w:tc>
      </w:tr>
      <w:tr w:rsidR="00000000" w14:paraId="6661312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FF9CA7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SONICLAIR (1934-            )</w:t>
            </w:r>
          </w:p>
          <w:p w14:paraId="1CD829D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Ateliers de constructions Radio-Electriques SPRL, S.A. vanaf 1950</w:t>
            </w:r>
          </w:p>
          <w:p w14:paraId="2BCA005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Radioconstructeur en importeur van Nora (après guerre)</w:t>
            </w:r>
          </w:p>
          <w:p w14:paraId="7F7AC36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16 rue Darwin, Bruxelles (1934-36)</w:t>
            </w:r>
          </w:p>
          <w:p w14:paraId="23A7CF3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37 rue Plantin, </w:t>
            </w:r>
            <w:r>
              <w:rPr>
                <w:rFonts w:eastAsia="Times New Roman"/>
                <w:color w:val="000000"/>
                <w:sz w:val="27"/>
                <w:szCs w:val="27"/>
                <w:lang w:val="fr-FR" w:eastAsia="en-US"/>
              </w:rPr>
              <w:t>Anderlecht Bruxelles (à partir de 1936)</w:t>
            </w:r>
          </w:p>
          <w:p w14:paraId="77C547D2" w14:textId="77777777" w:rsidR="00000000" w:rsidRDefault="00D4396A">
            <w:pPr>
              <w:numPr>
                <w:ilvl w:val="3"/>
                <w:numId w:val="2"/>
              </w:numPr>
              <w:spacing w:before="100" w:beforeAutospacing="1" w:after="100" w:afterAutospacing="1" w:line="240" w:lineRule="auto"/>
              <w:ind w:left="1418" w:right="567"/>
              <w:rPr>
                <w:lang w:val="fr-FR" w:eastAsia="en-US"/>
              </w:rPr>
            </w:pPr>
            <w:r>
              <w:rPr>
                <w:rFonts w:eastAsia="Times New Roman"/>
                <w:i/>
                <w:iCs/>
                <w:color w:val="000000"/>
                <w:lang w:val="fr-FR" w:eastAsia="en-US"/>
              </w:rPr>
              <w:t>reclame "fabrication entièrement belge", La Radio-Industrie, 1934 /</w:t>
            </w:r>
            <w:r>
              <w:rPr>
                <w:rFonts w:eastAsia="Times New Roman"/>
                <w:i/>
                <w:iCs/>
                <w:color w:val="000000"/>
                <w:lang w:val="fr-FR" w:eastAsia="en-US"/>
              </w:rPr>
              <w:tab/>
            </w:r>
          </w:p>
        </w:tc>
      </w:tr>
      <w:tr w:rsidR="00000000" w14:paraId="33FF9F5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9A6CA4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SONOLUX (1932-)</w:t>
            </w:r>
          </w:p>
          <w:p w14:paraId="4EAAF95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w:t>
            </w:r>
          </w:p>
          <w:p w14:paraId="102C0F2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o.a. radio</w:t>
            </w:r>
          </w:p>
          <w:p w14:paraId="054E9D9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Chaussée de Haacht 79, St-Joost-Ten-Node</w:t>
            </w:r>
          </w:p>
        </w:tc>
      </w:tr>
      <w:tr w:rsidR="00000000" w14:paraId="0296FE0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08F9F8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eastAsia="en-US"/>
              </w:rPr>
              <w:t>SORADEL (1932-)</w:t>
            </w:r>
          </w:p>
          <w:p w14:paraId="50E79AE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w:t>
            </w:r>
          </w:p>
          <w:p w14:paraId="602DF41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Handel in radio-artikelen ook fabricatie van sommige artikelen en toestellen. </w:t>
            </w:r>
          </w:p>
          <w:p w14:paraId="5DFB143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des Images te Antwerpen</w:t>
            </w:r>
          </w:p>
          <w:p w14:paraId="044267D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Op 7 juni 1935 fusioneerde men met La Société en nom Collecif Veuve François Brant Graindorge &amp; Cie (°1924)</w:t>
            </w:r>
          </w:p>
        </w:tc>
      </w:tr>
      <w:tr w:rsidR="00000000" w14:paraId="611D4DD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59CE2C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b/>
                <w:bCs/>
                <w:color w:val="000000"/>
                <w:sz w:val="27"/>
                <w:szCs w:val="27"/>
                <w:lang w:val="fr-FR" w:eastAsia="en-US"/>
              </w:rPr>
              <w:t>SOUNDEX (puis SOUNDEC à partir de 1984)</w:t>
            </w:r>
          </w:p>
          <w:p w14:paraId="1EB4028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Sound Equipment Distribution SPRL, M. Moiny</w:t>
            </w:r>
          </w:p>
          <w:p w14:paraId="7AD0A0C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Matériel de sonorisation, importation du matériel Electro-Voice et Fane.</w:t>
            </w:r>
          </w:p>
          <w:p w14:paraId="30B48F3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176 Rue Bara, 1070 Bruxelles (1976-1980)</w:t>
            </w:r>
          </w:p>
          <w:p w14:paraId="19E70F5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271 Rue de Birmingham, Bruxelles (1980-1988)</w:t>
            </w:r>
          </w:p>
          <w:p w14:paraId="5043643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Plus d'informations, avec </w:t>
            </w:r>
            <w:hyperlink r:id="rId59" w:history="1">
              <w:r>
                <w:rPr>
                  <w:rStyle w:val="Hyperlink"/>
                  <w:rFonts w:eastAsia="Times New Roman"/>
                  <w:sz w:val="27"/>
                  <w:szCs w:val="27"/>
                  <w:lang w:val="fr-FR" w:eastAsia="en-US"/>
                </w:rPr>
                <w:t>quelques publicités.</w:t>
              </w:r>
            </w:hyperlink>
          </w:p>
          <w:p w14:paraId="4467E732" w14:textId="77777777" w:rsidR="00000000" w:rsidRDefault="00D4396A">
            <w:pPr>
              <w:spacing w:after="0" w:line="240" w:lineRule="auto"/>
              <w:rPr>
                <w:lang w:val="fr-FR" w:eastAsia="en-US"/>
              </w:rPr>
            </w:pPr>
          </w:p>
        </w:tc>
      </w:tr>
      <w:tr w:rsidR="00000000" w14:paraId="406539B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C411C4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Sovox Radio Corporation (1935-           )</w:t>
            </w:r>
          </w:p>
          <w:p w14:paraId="28E6DFC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Coöperative</w:t>
            </w:r>
          </w:p>
          <w:p w14:paraId="3C24C00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 xml:space="preserve">la fabrication, l’achat, la </w:t>
            </w:r>
            <w:r>
              <w:rPr>
                <w:rFonts w:ascii="TimesNewRoman" w:eastAsiaTheme="minorHAnsi" w:hAnsi="TimesNewRoman" w:cs="TimesNewRoman"/>
                <w:sz w:val="24"/>
                <w:szCs w:val="24"/>
                <w:lang w:val="fr-FR" w:eastAsia="en-US"/>
              </w:rPr>
              <w:t>vente et la location de toutes espèces d’appareils radio-électriques et de leurs accessoires</w:t>
            </w:r>
          </w:p>
          <w:p w14:paraId="68E7660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Antwerpen, Mortsel</w:t>
            </w:r>
          </w:p>
          <w:p w14:paraId="10419E5E" w14:textId="77777777" w:rsidR="00000000" w:rsidRDefault="00D4396A">
            <w:pPr>
              <w:spacing w:before="100" w:beforeAutospacing="1" w:after="100" w:afterAutospacing="1" w:line="240" w:lineRule="auto"/>
              <w:ind w:left="1418" w:right="567"/>
              <w:rPr>
                <w:rFonts w:eastAsia="Times New Roman"/>
                <w:b/>
                <w:bCs/>
                <w:color w:val="000000"/>
                <w:sz w:val="27"/>
                <w:szCs w:val="27"/>
                <w:lang w:val="fr-FR" w:eastAsia="en-US"/>
              </w:rPr>
            </w:pPr>
          </w:p>
        </w:tc>
      </w:tr>
      <w:tr w:rsidR="00000000" w14:paraId="009669F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664ED5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S.R.R. (SRR) (1910-               </w:t>
            </w:r>
          </w:p>
          <w:p w14:paraId="68F1E8B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de Recherches Radioélectriques</w:t>
            </w:r>
          </w:p>
          <w:p w14:paraId="237A751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vanaf 1910</w:t>
            </w:r>
          </w:p>
          <w:p w14:paraId="2BEB232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 rue Eugène Verheggen</w:t>
            </w:r>
            <w:r>
              <w:rPr>
                <w:rFonts w:eastAsia="Times New Roman"/>
                <w:color w:val="000000"/>
                <w:sz w:val="27"/>
                <w:szCs w:val="27"/>
                <w:lang w:eastAsia="en-US"/>
              </w:rPr>
              <w:t>, Brussel (bureau, 1924)</w:t>
            </w:r>
          </w:p>
          <w:p w14:paraId="76AFD47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10-14 rue Eugène Verheggen, </w:t>
            </w:r>
            <w:r>
              <w:rPr>
                <w:rFonts w:eastAsia="Times New Roman"/>
                <w:color w:val="000000"/>
                <w:sz w:val="27"/>
                <w:szCs w:val="27"/>
                <w:lang w:eastAsia="en-US"/>
              </w:rPr>
              <w:t xml:space="preserve">Brussel </w:t>
            </w:r>
            <w:r>
              <w:rPr>
                <w:rFonts w:eastAsia="Times New Roman"/>
                <w:color w:val="000000"/>
                <w:sz w:val="27"/>
                <w:szCs w:val="27"/>
                <w:lang w:val="fr-FR" w:eastAsia="en-US"/>
              </w:rPr>
              <w:t>(usine, 1924)</w:t>
            </w:r>
          </w:p>
          <w:p w14:paraId="527803B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(105?) 108 avenue Ducpétiaux, Brussel (show-room, 1924)</w:t>
            </w:r>
          </w:p>
          <w:p w14:paraId="6133A626"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val="fr-FR" w:eastAsia="en-US"/>
              </w:rPr>
            </w:pPr>
            <w:r>
              <w:rPr>
                <w:rFonts w:eastAsia="Times New Roman"/>
                <w:i/>
                <w:iCs/>
                <w:color w:val="000000"/>
                <w:lang w:val="fr-FR" w:eastAsia="en-US"/>
              </w:rPr>
              <w:t>/ recl La Radiophonie pour tous, 1925.</w:t>
            </w:r>
            <w:r>
              <w:rPr>
                <w:rFonts w:eastAsia="Times New Roman"/>
                <w:i/>
                <w:iCs/>
                <w:color w:val="000000"/>
                <w:lang w:val="fr-FR" w:eastAsia="en-US"/>
              </w:rPr>
              <w:tab/>
            </w:r>
          </w:p>
          <w:p w14:paraId="1579E6C2" w14:textId="77777777" w:rsidR="00000000" w:rsidRDefault="00D4396A">
            <w:pPr>
              <w:spacing w:after="0" w:line="240" w:lineRule="auto"/>
              <w:rPr>
                <w:lang w:val="fr-FR" w:eastAsia="en-US"/>
              </w:rPr>
            </w:pPr>
          </w:p>
        </w:tc>
      </w:tr>
      <w:tr w:rsidR="00000000" w14:paraId="1A305D58"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56CA34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STAAR</w:t>
            </w:r>
          </w:p>
          <w:p w14:paraId="53C1374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Usine Gustave Staar (Société Anonyme)</w:t>
            </w:r>
          </w:p>
          <w:p w14:paraId="3673A67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noProof/>
                <w:lang w:eastAsia="en-US"/>
              </w:rPr>
              <mc:AlternateContent>
                <mc:Choice Requires="wps">
                  <w:drawing>
                    <wp:inline distT="0" distB="0" distL="0" distR="0" wp14:anchorId="7B1F3F53" wp14:editId="78CD5BE5">
                      <wp:extent cx="5762625" cy="142875"/>
                      <wp:effectExtent l="0" t="0" r="0" b="0"/>
                      <wp:docPr id="1" name="Pictur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18568" id="Picture 9" o:spid="_x0000_s1026" style="width:453.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" filled="f" stroked="f">
                      <o:lock v:ext="edit" aspectratio="t"/>
                      <w10:anchorlock/>
                    </v:rect>
                  </w:pict>
                </mc:Fallback>
              </mc:AlternateContent>
            </w:r>
          </w:p>
          <w:p w14:paraId="0DC6978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Tourne-disques,... Et importation des marques Hallicrafters, Altec, Magnavox, Brush, Loewe (1952)</w:t>
            </w:r>
          </w:p>
          <w:p w14:paraId="16AEC2A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566, chaussée de Waterloo, Bruxelles (1948)</w:t>
            </w:r>
          </w:p>
          <w:p w14:paraId="496F0AA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162, chaussée d'Anvers, Bruxelles (1951)</w:t>
            </w:r>
          </w:p>
          <w:p w14:paraId="43F8EED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62-64 rue</w:t>
            </w:r>
            <w:r>
              <w:rPr>
                <w:rFonts w:eastAsia="Times New Roman"/>
                <w:color w:val="000000"/>
                <w:sz w:val="27"/>
                <w:szCs w:val="27"/>
                <w:lang w:eastAsia="en-US"/>
              </w:rPr>
              <w:t xml:space="preserve"> Vanderstichelen, Bruxelles (1952, usines)</w:t>
            </w:r>
          </w:p>
          <w:p w14:paraId="3FF00BE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137-143 chaussee de Roodebeek, 1200 Bruxelles</w:t>
            </w:r>
          </w:p>
          <w:p w14:paraId="77051CD7" w14:textId="77777777" w:rsidR="00000000" w:rsidRDefault="00D4396A">
            <w:pPr>
              <w:spacing w:after="0" w:line="240" w:lineRule="auto"/>
              <w:rPr>
                <w:lang w:val="fr-FR" w:eastAsia="en-US"/>
              </w:rPr>
            </w:pPr>
          </w:p>
        </w:tc>
      </w:tr>
      <w:tr w:rsidR="00000000" w14:paraId="65A1254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C79A88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STANDARD</w:t>
            </w:r>
          </w:p>
          <w:p w14:paraId="7243E9C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Merk van Bell Telephone </w:t>
            </w:r>
          </w:p>
          <w:p w14:paraId="326D9A1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Rue Boudewijns 4 Antwerpen (1936)</w:t>
            </w:r>
          </w:p>
          <w:p w14:paraId="31BC5F5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84 Avenue Georges </w:t>
            </w:r>
            <w:r>
              <w:rPr>
                <w:rFonts w:eastAsia="Times New Roman"/>
                <w:color w:val="000000"/>
                <w:sz w:val="27"/>
                <w:szCs w:val="27"/>
                <w:lang w:eastAsia="en-US"/>
              </w:rPr>
              <w:t>Henri Brussel (1932) – Zelfde Standard Radio?</w:t>
            </w:r>
          </w:p>
          <w:p w14:paraId="22A31674" w14:textId="77777777" w:rsidR="00000000" w:rsidRDefault="00D4396A">
            <w:pPr>
              <w:numPr>
                <w:ilvl w:val="2"/>
                <w:numId w:val="2"/>
              </w:numPr>
              <w:spacing w:before="100" w:beforeAutospacing="1" w:after="100" w:afterAutospacing="1" w:line="240" w:lineRule="auto"/>
              <w:ind w:left="1418" w:right="567"/>
              <w:rPr>
                <w:lang w:eastAsia="en-US"/>
              </w:rPr>
            </w:pPr>
          </w:p>
        </w:tc>
      </w:tr>
      <w:tr w:rsidR="00000000" w14:paraId="6E94381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220C78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STANDARD</w:t>
            </w:r>
            <w:r>
              <w:rPr>
                <w:rFonts w:eastAsia="Times New Roman"/>
                <w:b/>
                <w:bCs/>
                <w:color w:val="000000"/>
                <w:sz w:val="27"/>
                <w:szCs w:val="27"/>
                <w:lang w:eastAsia="en-US"/>
              </w:rPr>
              <w:t xml:space="preserve"> </w:t>
            </w:r>
            <w:r>
              <w:rPr>
                <w:rFonts w:eastAsia="Times New Roman"/>
                <w:b/>
                <w:bCs/>
                <w:color w:val="000000"/>
                <w:sz w:val="27"/>
                <w:szCs w:val="27"/>
                <w:highlight w:val="yellow"/>
                <w:lang w:eastAsia="en-US"/>
              </w:rPr>
              <w:t>HOUSE</w:t>
            </w:r>
          </w:p>
        </w:tc>
      </w:tr>
      <w:tr w:rsidR="00000000" w14:paraId="7FD5FBD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739FD9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STANFORD</w:t>
            </w:r>
          </w:p>
          <w:p w14:paraId="16C34FB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Construction pour la société Beglec par </w:t>
            </w:r>
            <w:hyperlink r:id="rId60" w:anchor="PRE" w:history="1">
              <w:r>
                <w:rPr>
                  <w:rStyle w:val="Hyperlink"/>
                  <w:rFonts w:eastAsia="Times New Roman"/>
                  <w:sz w:val="27"/>
                  <w:szCs w:val="27"/>
                  <w:lang w:val="fr-FR" w:eastAsia="en-US"/>
                </w:rPr>
                <w:t>PRECISIA</w:t>
              </w:r>
            </w:hyperlink>
            <w:r>
              <w:rPr>
                <w:rFonts w:eastAsia="Times New Roman"/>
                <w:color w:val="000000"/>
                <w:sz w:val="27"/>
                <w:szCs w:val="27"/>
                <w:lang w:val="fr-FR" w:eastAsia="en-US"/>
              </w:rPr>
              <w:t> N.V. (années 70) puis par </w:t>
            </w:r>
            <w:hyperlink r:id="rId61" w:anchor="TLV" w:history="1">
              <w:r>
                <w:rPr>
                  <w:rStyle w:val="Hyperlink"/>
                  <w:rFonts w:eastAsia="Times New Roman"/>
                  <w:sz w:val="27"/>
                  <w:szCs w:val="27"/>
                  <w:lang w:val="fr-FR" w:eastAsia="en-US"/>
                </w:rPr>
                <w:t>TELEVIC</w:t>
              </w:r>
            </w:hyperlink>
            <w:r>
              <w:rPr>
                <w:rFonts w:eastAsia="Times New Roman"/>
                <w:color w:val="000000"/>
                <w:sz w:val="27"/>
                <w:szCs w:val="27"/>
                <w:lang w:val="fr-FR" w:eastAsia="en-US"/>
              </w:rPr>
              <w:t> (années 80, notamment le modèle 761)</w:t>
            </w:r>
          </w:p>
          <w:p w14:paraId="5DD61DF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Matériel de sonorisation : tables de mixage et amplificateurs.</w:t>
            </w:r>
          </w:p>
          <w:p w14:paraId="7A48313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Même adresse que </w:t>
            </w:r>
            <w:hyperlink r:id="rId62" w:anchor="PRE" w:history="1">
              <w:r>
                <w:rPr>
                  <w:rStyle w:val="Hyperlink"/>
                  <w:rFonts w:eastAsia="Times New Roman"/>
                  <w:sz w:val="27"/>
                  <w:szCs w:val="27"/>
                  <w:lang w:val="fr-FR" w:eastAsia="en-US"/>
                </w:rPr>
                <w:t>PRECISIA</w:t>
              </w:r>
            </w:hyperlink>
            <w:r>
              <w:rPr>
                <w:rFonts w:eastAsia="Times New Roman"/>
                <w:color w:val="000000"/>
                <w:sz w:val="27"/>
                <w:szCs w:val="27"/>
                <w:lang w:val="fr-FR" w:eastAsia="en-US"/>
              </w:rPr>
              <w:t> en 1975</w:t>
            </w:r>
          </w:p>
          <w:p w14:paraId="3E951CC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Adresse de Beglec en 1976 (718 avenue Houba de Strooper, 1020 Bruxelles)</w:t>
            </w:r>
          </w:p>
          <w:p w14:paraId="797E5D80" w14:textId="77777777" w:rsidR="00000000" w:rsidRDefault="00D4396A">
            <w:pPr>
              <w:spacing w:after="0" w:line="240" w:lineRule="auto"/>
              <w:rPr>
                <w:lang w:val="fr-FR" w:eastAsia="en-US"/>
              </w:rPr>
            </w:pPr>
          </w:p>
        </w:tc>
      </w:tr>
      <w:tr w:rsidR="00000000" w14:paraId="1358E58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F2A9F1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STELLA</w:t>
            </w:r>
          </w:p>
          <w:p w14:paraId="31266D02"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SPRL-PVBA De Vleeschauwer</w:t>
            </w:r>
          </w:p>
          <w:p w14:paraId="2A30A0E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TV. TV ook verkocht onder het merk </w:t>
            </w:r>
            <w:hyperlink r:id="rId63" w:anchor="KR" w:history="1">
              <w:r>
                <w:rPr>
                  <w:rStyle w:val="Hyperlink"/>
                  <w:rFonts w:eastAsia="Times New Roman"/>
                  <w:sz w:val="27"/>
                  <w:szCs w:val="27"/>
                  <w:lang w:eastAsia="en-US"/>
                </w:rPr>
                <w:t>Krone</w:t>
              </w:r>
            </w:hyperlink>
            <w:r>
              <w:rPr>
                <w:rFonts w:eastAsia="Times New Roman"/>
                <w:color w:val="000000"/>
                <w:sz w:val="27"/>
                <w:szCs w:val="27"/>
                <w:lang w:eastAsia="en-US"/>
              </w:rPr>
              <w:t>.</w:t>
            </w:r>
          </w:p>
          <w:p w14:paraId="269A443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Later verkoop van National-Panasonic.</w:t>
            </w:r>
          </w:p>
          <w:p w14:paraId="0738D57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 xml:space="preserve">Bestond nog in 1993. </w:t>
            </w:r>
            <w:r>
              <w:rPr>
                <w:rFonts w:eastAsia="Times New Roman"/>
                <w:color w:val="000000"/>
                <w:sz w:val="27"/>
                <w:szCs w:val="27"/>
                <w:lang w:eastAsia="en-US"/>
              </w:rPr>
              <w:t>Vandaag?</w:t>
            </w:r>
          </w:p>
          <w:p w14:paraId="2A611E8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281 Oudenaardse steenweg, 9500 Geraardsbergen</w:t>
            </w:r>
          </w:p>
          <w:p w14:paraId="6ADBF528" w14:textId="77777777" w:rsidR="00000000" w:rsidRDefault="00D4396A">
            <w:pPr>
              <w:spacing w:after="0" w:line="240" w:lineRule="auto"/>
              <w:rPr>
                <w:lang w:val="fr-FR" w:eastAsia="en-US"/>
              </w:rPr>
            </w:pPr>
          </w:p>
        </w:tc>
      </w:tr>
      <w:tr w:rsidR="00000000" w14:paraId="7C46B85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4698E4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STELLAVOX (1928-1933)</w:t>
            </w:r>
          </w:p>
          <w:p w14:paraId="70853D9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Lucien DEPUYDT </w:t>
            </w:r>
            <w:r>
              <w:rPr>
                <w:rFonts w:eastAsia="Times New Roman"/>
                <w:color w:val="000000"/>
                <w:sz w:val="27"/>
                <w:szCs w:val="27"/>
                <w:lang w:val="fr-FR" w:eastAsia="en-US"/>
              </w:rPr>
              <w:t>(LATER BARCO)</w:t>
            </w:r>
          </w:p>
          <w:p w14:paraId="4299DD3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23C7985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Gasthuisstraat 6-8, Poperinge</w:t>
            </w:r>
          </w:p>
          <w:p w14:paraId="3B2B040A"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09407F6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01AD11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STERN &amp; STERN Radio Belgium</w:t>
            </w:r>
          </w:p>
          <w:p w14:paraId="5FD490B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de-DE" w:eastAsia="en-US"/>
              </w:rPr>
            </w:pPr>
            <w:r>
              <w:rPr>
                <w:rFonts w:eastAsia="Times New Roman"/>
                <w:color w:val="000000"/>
                <w:sz w:val="27"/>
                <w:szCs w:val="27"/>
                <w:lang w:val="de-DE" w:eastAsia="en-US"/>
              </w:rPr>
              <w:t>Zweedse toestellen Stern &amp; Stern vor Belgische Markt</w:t>
            </w:r>
          </w:p>
          <w:p w14:paraId="78C06DC8"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Rue Van Orley 14 Brussel</w:t>
            </w:r>
          </w:p>
        </w:tc>
      </w:tr>
      <w:tr w:rsidR="00000000" w14:paraId="11AC0D8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A65567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STR</w:t>
            </w:r>
          </w:p>
          <w:p w14:paraId="6CB39D6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Etablissements </w:t>
            </w:r>
            <w:r>
              <w:rPr>
                <w:rFonts w:eastAsia="Times New Roman"/>
                <w:color w:val="000000"/>
                <w:sz w:val="27"/>
                <w:szCs w:val="27"/>
                <w:lang w:val="fr-FR" w:eastAsia="en-US"/>
              </w:rPr>
              <w:t>S.T.R. (Spécialités Techniques Radioélectriques)</w:t>
            </w:r>
          </w:p>
          <w:p w14:paraId="41A94CE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16F842D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57 rue A. Markelbach, Bruxelles (1946, 1949)</w:t>
            </w:r>
          </w:p>
          <w:p w14:paraId="4D27F9EE" w14:textId="77777777" w:rsidR="00000000" w:rsidRDefault="00D4396A">
            <w:pPr>
              <w:spacing w:after="0" w:line="240" w:lineRule="auto"/>
              <w:rPr>
                <w:lang w:val="fr-FR" w:eastAsia="en-US"/>
              </w:rPr>
            </w:pPr>
          </w:p>
        </w:tc>
      </w:tr>
      <w:tr w:rsidR="00000000" w14:paraId="7C9FD1C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08FEDBB"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SUPERONDOLINA</w:t>
            </w:r>
          </w:p>
        </w:tc>
      </w:tr>
      <w:tr w:rsidR="00000000" w14:paraId="638C920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A40D8D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SUPER ONDOUX</w:t>
            </w:r>
          </w:p>
          <w:p w14:paraId="44CBF75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5FDC9DC5"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2D9D6E4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Montegnée (Liège)</w:t>
            </w:r>
          </w:p>
          <w:p w14:paraId="0B9B655F" w14:textId="77777777" w:rsidR="00000000" w:rsidRDefault="00D4396A">
            <w:pPr>
              <w:spacing w:after="0" w:line="240" w:lineRule="auto"/>
              <w:rPr>
                <w:lang w:val="fr-FR" w:eastAsia="en-US"/>
              </w:rPr>
            </w:pPr>
          </w:p>
        </w:tc>
      </w:tr>
      <w:tr w:rsidR="00000000" w14:paraId="38DA026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2C9F57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highlight w:val="yellow"/>
                <w:lang w:eastAsia="en-US"/>
              </w:rPr>
              <w:t>SUPERPHONE</w:t>
            </w:r>
          </w:p>
        </w:tc>
      </w:tr>
      <w:tr w:rsidR="00000000" w14:paraId="43B2F3F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E9A5FF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SUPERSELECT</w:t>
            </w:r>
          </w:p>
          <w:p w14:paraId="2361467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 André Roueaux</w:t>
            </w:r>
          </w:p>
          <w:p w14:paraId="65D885F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3E97321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127 Avenue de Françe</w:t>
            </w:r>
            <w:r>
              <w:rPr>
                <w:rFonts w:eastAsia="Times New Roman"/>
                <w:color w:val="000000"/>
                <w:sz w:val="27"/>
                <w:szCs w:val="27"/>
                <w:lang w:val="fr-FR" w:eastAsia="en-US"/>
              </w:rPr>
              <w:t>, Mons (Bergen) tel 1910 (année 1938)</w:t>
            </w:r>
          </w:p>
          <w:p w14:paraId="49685C8A" w14:textId="77777777" w:rsidR="00000000" w:rsidRDefault="00D4396A">
            <w:pPr>
              <w:spacing w:after="0" w:line="240" w:lineRule="auto"/>
              <w:rPr>
                <w:lang w:val="fr-FR" w:eastAsia="en-US"/>
              </w:rPr>
            </w:pPr>
          </w:p>
        </w:tc>
      </w:tr>
      <w:tr w:rsidR="00000000" w14:paraId="7F3BF06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346692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SUPER SIX</w:t>
            </w:r>
          </w:p>
        </w:tc>
      </w:tr>
      <w:tr w:rsidR="00000000" w14:paraId="6686197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3981877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SUPPER (1945 -  1947)</w:t>
            </w:r>
          </w:p>
          <w:p w14:paraId="3936ABF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André Criekemans, </w:t>
            </w:r>
          </w:p>
          <w:p w14:paraId="0170AE8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5AE42B9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Drijhoek 17, 2440 Geel </w:t>
            </w:r>
          </w:p>
          <w:p w14:paraId="7E6807D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Olen?</w:t>
            </w:r>
          </w:p>
          <w:p w14:paraId="7801577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i/>
                <w:iCs/>
                <w:color w:val="000000"/>
                <w:lang w:eastAsia="en-US"/>
              </w:rPr>
              <w:t xml:space="preserve">ca 250 toestellen gebouwd 1945-47. Zie interview De Marconist nr 41, mei 2007. Een </w:t>
            </w:r>
            <w:r>
              <w:rPr>
                <w:rFonts w:eastAsia="Times New Roman"/>
                <w:i/>
                <w:iCs/>
                <w:color w:val="000000"/>
                <w:lang w:eastAsia="en-US"/>
              </w:rPr>
              <w:t>toestel aanwezig in O.R.M.</w:t>
            </w:r>
          </w:p>
        </w:tc>
      </w:tr>
      <w:tr w:rsidR="00000000" w14:paraId="644D4A5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18C0050"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SUPREMA (1939 -           )</w:t>
            </w:r>
          </w:p>
          <w:p w14:paraId="32F4D03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lang w:eastAsia="en-US"/>
              </w:rPr>
              <w:t>Coöperatief van Aankoop voor Radiohandelaars, technici en elektriekers (C.A.T.E.),</w:t>
            </w:r>
          </w:p>
          <w:p w14:paraId="74E5591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Oskar Catté</w:t>
            </w:r>
          </w:p>
          <w:p w14:paraId="1D9802F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6BB7041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94 Paardenmarkt, Antwerpen</w:t>
            </w:r>
          </w:p>
          <w:p w14:paraId="6723D272"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 xml:space="preserve">De medestichter Oskar Catté bracht zijn radiomerk "Suprema" aan </w:t>
            </w:r>
            <w:r>
              <w:rPr>
                <w:rFonts w:eastAsia="Times New Roman"/>
                <w:color w:val="000000"/>
                <w:sz w:val="27"/>
                <w:szCs w:val="27"/>
                <w:lang w:eastAsia="en-US"/>
              </w:rPr>
              <w:tab/>
            </w:r>
          </w:p>
        </w:tc>
      </w:tr>
      <w:tr w:rsidR="00000000" w14:paraId="5F2292C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429A6C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SYMPHONIC</w:t>
            </w:r>
          </w:p>
          <w:p w14:paraId="4CF0CCF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Merk van coöperative MEGA</w:t>
            </w:r>
          </w:p>
          <w:p w14:paraId="4CF4901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(chassis SBR)</w:t>
            </w:r>
          </w:p>
          <w:p w14:paraId="5D4903E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32 rue Nationale, Antwerpen</w:t>
            </w:r>
          </w:p>
          <w:p w14:paraId="552748D9" w14:textId="77777777" w:rsidR="00000000" w:rsidRDefault="00D4396A">
            <w:pPr>
              <w:spacing w:before="100" w:beforeAutospacing="1" w:after="100" w:afterAutospacing="1" w:line="240" w:lineRule="auto"/>
              <w:ind w:left="1418" w:right="567"/>
              <w:rPr>
                <w:lang w:val="fr-FR" w:eastAsia="en-US"/>
              </w:rPr>
            </w:pPr>
          </w:p>
        </w:tc>
      </w:tr>
      <w:tr w:rsidR="00000000" w14:paraId="24404836"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C66F134"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highlight w:val="yellow"/>
                <w:lang w:eastAsia="en-US"/>
              </w:rPr>
            </w:pPr>
            <w:r>
              <w:rPr>
                <w:rFonts w:eastAsia="Times New Roman"/>
                <w:b/>
                <w:bCs/>
                <w:color w:val="000000"/>
                <w:sz w:val="27"/>
                <w:szCs w:val="27"/>
                <w:highlight w:val="yellow"/>
                <w:lang w:eastAsia="en-US"/>
              </w:rPr>
              <w:t>TA ET TSF</w:t>
            </w:r>
          </w:p>
        </w:tc>
      </w:tr>
      <w:tr w:rsidR="00000000" w14:paraId="382F01E6"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11EFDC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b/>
                <w:bCs/>
                <w:color w:val="000000"/>
                <w:sz w:val="27"/>
                <w:szCs w:val="27"/>
                <w:highlight w:val="yellow"/>
                <w:lang w:eastAsia="en-US"/>
              </w:rPr>
              <w:t>TECHNOVA RADIO (jaren 30</w:t>
            </w:r>
          </w:p>
          <w:p w14:paraId="2CFBBEE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highlight w:val="yellow"/>
                <w:lang w:val="fr-FR" w:eastAsia="en-US"/>
              </w:rPr>
            </w:pPr>
            <w:r>
              <w:rPr>
                <w:rFonts w:eastAsia="Times New Roman"/>
                <w:color w:val="000000"/>
                <w:sz w:val="27"/>
                <w:szCs w:val="27"/>
                <w:highlight w:val="yellow"/>
                <w:lang w:val="fr-FR" w:eastAsia="en-US"/>
              </w:rPr>
              <w:t>Vanaf 1938 Baudé Ch. Technova Radio 48.99.45 in Allée des Colzas 14. In ‘straten’ annuaire du commerce</w:t>
            </w:r>
          </w:p>
          <w:p w14:paraId="50D74915"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color w:val="000000"/>
                <w:sz w:val="27"/>
                <w:szCs w:val="27"/>
                <w:highlight w:val="yellow"/>
                <w:lang w:eastAsia="en-US"/>
              </w:rPr>
              <w:t xml:space="preserve">Minstens </w:t>
            </w:r>
            <w:r>
              <w:rPr>
                <w:rFonts w:eastAsia="Times New Roman"/>
                <w:color w:val="000000"/>
                <w:sz w:val="27"/>
                <w:szCs w:val="27"/>
                <w:highlight w:val="yellow"/>
                <w:lang w:eastAsia="en-US"/>
              </w:rPr>
              <w:t>van 1928 tot 1932 VAN HOEK E. S. PR op dat adres in annuaire du commerce op dat adres in annuaire du commerce</w:t>
            </w:r>
          </w:p>
          <w:p w14:paraId="6E1B8810"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highlight w:val="yellow"/>
                <w:lang w:eastAsia="en-US"/>
              </w:rPr>
            </w:pPr>
            <w:r>
              <w:rPr>
                <w:rFonts w:eastAsia="Times New Roman"/>
                <w:color w:val="000000"/>
                <w:sz w:val="27"/>
                <w:szCs w:val="27"/>
                <w:highlight w:val="yellow"/>
                <w:lang w:eastAsia="en-US"/>
              </w:rPr>
              <w:t xml:space="preserve">Van 1933 tot 1934 VAN HOEK E. </w:t>
            </w:r>
          </w:p>
          <w:p w14:paraId="313FBB0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highlight w:val="yellow"/>
                <w:lang w:val="fr-FR" w:eastAsia="en-US"/>
              </w:rPr>
            </w:pPr>
            <w:r>
              <w:rPr>
                <w:rFonts w:eastAsia="Times New Roman"/>
                <w:color w:val="000000"/>
                <w:sz w:val="27"/>
                <w:szCs w:val="27"/>
                <w:highlight w:val="yellow"/>
                <w:lang w:val="fr-FR" w:eastAsia="en-US"/>
              </w:rPr>
              <w:t>Radios</w:t>
            </w:r>
          </w:p>
          <w:p w14:paraId="74F801F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highlight w:val="yellow"/>
                <w:lang w:val="fr-FR" w:eastAsia="en-US"/>
              </w:rPr>
            </w:pPr>
            <w:r>
              <w:rPr>
                <w:rFonts w:eastAsia="Times New Roman"/>
                <w:color w:val="000000"/>
                <w:sz w:val="27"/>
                <w:szCs w:val="27"/>
                <w:highlight w:val="yellow"/>
                <w:lang w:val="fr-FR" w:eastAsia="en-US"/>
              </w:rPr>
              <w:t>Allée des Colzas 14 te Auderghem</w:t>
            </w:r>
          </w:p>
          <w:p w14:paraId="69715B6A"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highlight w:val="yellow"/>
                <w:lang w:val="fr-FR" w:eastAsia="en-US"/>
              </w:rPr>
            </w:pPr>
            <w:r>
              <w:rPr>
                <w:rFonts w:eastAsia="Times New Roman"/>
                <w:i/>
                <w:iCs/>
                <w:color w:val="000000"/>
                <w:highlight w:val="yellow"/>
                <w:lang w:val="fr-FR" w:eastAsia="en-US"/>
              </w:rPr>
              <w:t>De goedkoopste Belgische constructeur /</w:t>
            </w:r>
            <w:r>
              <w:rPr>
                <w:rFonts w:eastAsia="Times New Roman"/>
                <w:i/>
                <w:iCs/>
                <w:color w:val="000000"/>
                <w:highlight w:val="yellow"/>
                <w:lang w:val="fr-FR" w:eastAsia="en-US"/>
              </w:rPr>
              <w:tab/>
              <w:t xml:space="preserve">recl </w:t>
            </w:r>
            <w:r>
              <w:rPr>
                <w:rFonts w:eastAsia="Times New Roman"/>
                <w:i/>
                <w:iCs/>
                <w:color w:val="000000"/>
                <w:highlight w:val="yellow"/>
                <w:lang w:val="fr-FR" w:eastAsia="en-US"/>
              </w:rPr>
              <w:t>La Radio-Industrie, 1938 (scriptie B. Bostyn p 460) /</w:t>
            </w:r>
          </w:p>
          <w:p w14:paraId="3CCCF24F" w14:textId="77777777" w:rsidR="00000000" w:rsidRDefault="00D4396A">
            <w:pPr>
              <w:spacing w:before="100" w:beforeAutospacing="1" w:after="100" w:afterAutospacing="1" w:line="240" w:lineRule="auto"/>
              <w:ind w:left="1418" w:right="567"/>
              <w:rPr>
                <w:rFonts w:eastAsia="Times New Roman"/>
                <w:b/>
                <w:bCs/>
                <w:i/>
                <w:iCs/>
                <w:color w:val="000000"/>
                <w:lang w:val="fr-FR" w:eastAsia="en-US"/>
              </w:rPr>
            </w:pPr>
            <w:r>
              <w:rPr>
                <w:rFonts w:eastAsia="Times New Roman"/>
                <w:b/>
                <w:bCs/>
                <w:i/>
                <w:iCs/>
                <w:color w:val="000000"/>
                <w:highlight w:val="yellow"/>
                <w:lang w:val="fr-FR" w:eastAsia="en-US"/>
              </w:rPr>
              <w:t>NOG VERDER NAKIJKEN</w:t>
            </w:r>
          </w:p>
          <w:p w14:paraId="1D78A3C2" w14:textId="77777777" w:rsidR="00000000" w:rsidRDefault="00D4396A">
            <w:pPr>
              <w:spacing w:before="100" w:beforeAutospacing="1" w:after="100" w:afterAutospacing="1" w:line="240" w:lineRule="auto"/>
              <w:ind w:right="567"/>
              <w:rPr>
                <w:rFonts w:eastAsia="Times New Roman"/>
                <w:b/>
                <w:bCs/>
                <w:color w:val="000000"/>
                <w:sz w:val="27"/>
                <w:szCs w:val="27"/>
                <w:lang w:eastAsia="en-US"/>
              </w:rPr>
            </w:pPr>
          </w:p>
        </w:tc>
      </w:tr>
      <w:tr w:rsidR="00000000" w14:paraId="4112797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E68A5C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TELECOM</w:t>
            </w:r>
          </w:p>
          <w:p w14:paraId="0FAC993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Belge de Télécommunications</w:t>
            </w:r>
          </w:p>
          <w:p w14:paraId="6B7F79D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Téléviseurs, radios portables et tourne-disques (platines Elac)</w:t>
            </w:r>
          </w:p>
          <w:p w14:paraId="1471642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15, rue des Fabriques, Zaventem (1962)</w:t>
            </w:r>
          </w:p>
          <w:p w14:paraId="5D1AFCC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5 rue Vergote, </w:t>
            </w:r>
            <w:r>
              <w:rPr>
                <w:rFonts w:eastAsia="Times New Roman"/>
                <w:color w:val="000000"/>
                <w:sz w:val="27"/>
                <w:szCs w:val="27"/>
                <w:lang w:eastAsia="en-US"/>
              </w:rPr>
              <w:t>Schaerbeek (1959)</w:t>
            </w:r>
          </w:p>
          <w:p w14:paraId="6F5F9636" w14:textId="77777777" w:rsidR="00000000" w:rsidRDefault="00D4396A">
            <w:pPr>
              <w:spacing w:before="100" w:beforeAutospacing="1" w:after="100" w:afterAutospacing="1" w:line="240" w:lineRule="auto"/>
              <w:ind w:left="1418" w:right="567"/>
              <w:rPr>
                <w:lang w:val="fr-FR" w:eastAsia="en-US"/>
              </w:rPr>
            </w:pPr>
          </w:p>
        </w:tc>
      </w:tr>
      <w:tr w:rsidR="00000000" w14:paraId="07F4ED28"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7CCBDBEB" w14:textId="77777777" w:rsidR="00000000" w:rsidRDefault="00D4396A">
            <w:pPr>
              <w:numPr>
                <w:ilvl w:val="0"/>
                <w:numId w:val="2"/>
              </w:numPr>
              <w:spacing w:before="100" w:beforeAutospacing="1" w:after="100" w:afterAutospacing="1"/>
              <w:ind w:left="1418" w:right="567"/>
              <w:rPr>
                <w:rFonts w:eastAsia="Times New Roman"/>
                <w:color w:val="000000"/>
                <w:sz w:val="27"/>
                <w:szCs w:val="27"/>
                <w:lang w:val="fr-FR" w:eastAsia="en-US"/>
              </w:rPr>
            </w:pPr>
            <w:r>
              <w:rPr>
                <w:rFonts w:eastAsia="Times New Roman"/>
                <w:b/>
                <w:bCs/>
                <w:color w:val="000000"/>
                <w:sz w:val="27"/>
                <w:szCs w:val="27"/>
                <w:lang w:val="fr-FR" w:eastAsia="en-US"/>
              </w:rPr>
              <w:t>TELEPHONIE AUTOMATIQUE ET T.S.F. (1923 - 1930 )</w:t>
            </w:r>
          </w:p>
          <w:p w14:paraId="33C0BDF5" w14:textId="77777777" w:rsidR="00000000" w:rsidRDefault="00D4396A">
            <w:pPr>
              <w:numPr>
                <w:ilvl w:val="2"/>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val="fr-FR" w:eastAsia="en-US"/>
              </w:rPr>
              <w:t> ?</w:t>
            </w:r>
          </w:p>
          <w:p w14:paraId="044435F3" w14:textId="77777777" w:rsidR="00000000" w:rsidRDefault="00D4396A">
            <w:pPr>
              <w:numPr>
                <w:ilvl w:val="2"/>
                <w:numId w:val="2"/>
              </w:numPr>
              <w:spacing w:before="100" w:beforeAutospacing="1" w:after="100" w:afterAutospacing="1"/>
              <w:ind w:left="1418" w:right="567"/>
              <w:rPr>
                <w:rFonts w:eastAsia="Times New Roman"/>
                <w:color w:val="000000"/>
                <w:sz w:val="27"/>
                <w:szCs w:val="27"/>
                <w:lang w:val="fr-FR" w:eastAsia="en-US"/>
              </w:rPr>
            </w:pPr>
            <w:r>
              <w:rPr>
                <w:lang w:val="fr-FR" w:eastAsia="en-US"/>
              </w:rPr>
              <w:t>o.a. fabrication d'appareils de téléphonie et de télégraphie, avec ou sans fil.</w:t>
            </w:r>
          </w:p>
          <w:p w14:paraId="47D66BDE" w14:textId="77777777" w:rsidR="00000000" w:rsidRDefault="00D4396A">
            <w:pPr>
              <w:numPr>
                <w:ilvl w:val="3"/>
                <w:numId w:val="2"/>
              </w:numPr>
              <w:spacing w:before="100" w:beforeAutospacing="1" w:after="100" w:afterAutospacing="1"/>
              <w:ind w:left="1418" w:right="567"/>
              <w:rPr>
                <w:rFonts w:eastAsia="Times New Roman"/>
                <w:color w:val="000000"/>
                <w:sz w:val="27"/>
                <w:szCs w:val="27"/>
                <w:lang w:eastAsia="en-US"/>
              </w:rPr>
            </w:pPr>
            <w:r>
              <w:rPr>
                <w:rFonts w:eastAsia="Times New Roman"/>
                <w:color w:val="000000"/>
                <w:sz w:val="27"/>
                <w:szCs w:val="27"/>
                <w:lang w:eastAsia="en-US"/>
              </w:rPr>
              <w:t>Luik</w:t>
            </w:r>
          </w:p>
        </w:tc>
      </w:tr>
      <w:tr w:rsidR="00000000" w14:paraId="73694A6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A3AD24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TELETON</w:t>
            </w:r>
          </w:p>
          <w:p w14:paraId="1DA1B0D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Teleton Belgique S.A. (filiale de Mitsubishi)</w:t>
            </w:r>
          </w:p>
          <w:p w14:paraId="5F0A8AD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Amplificateurs, sonorisation...</w:t>
            </w:r>
          </w:p>
          <w:p w14:paraId="327D264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Importation du matériel Salora</w:t>
            </w:r>
          </w:p>
          <w:p w14:paraId="0633742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28 Prins Leopoldstraat, Borgerhout (1975, ancienne adresse de </w:t>
            </w:r>
            <w:hyperlink r:id="rId64" w:anchor="WY" w:history="1">
              <w:r>
                <w:rPr>
                  <w:rStyle w:val="Hyperlink"/>
                  <w:rFonts w:eastAsia="Times New Roman"/>
                  <w:sz w:val="27"/>
                  <w:szCs w:val="27"/>
                  <w:lang w:eastAsia="en-US"/>
                </w:rPr>
                <w:t>Wyca</w:t>
              </w:r>
            </w:hyperlink>
            <w:r>
              <w:rPr>
                <w:rFonts w:eastAsia="Times New Roman"/>
                <w:color w:val="000000"/>
                <w:sz w:val="27"/>
                <w:szCs w:val="27"/>
                <w:lang w:eastAsia="en-US"/>
              </w:rPr>
              <w:t>)</w:t>
            </w:r>
          </w:p>
          <w:p w14:paraId="7EFAB7C7" w14:textId="77777777" w:rsidR="00000000" w:rsidRDefault="00D4396A">
            <w:pPr>
              <w:spacing w:after="0" w:line="240" w:lineRule="auto"/>
              <w:rPr>
                <w:lang w:val="fr-FR" w:eastAsia="en-US"/>
              </w:rPr>
            </w:pPr>
          </w:p>
        </w:tc>
      </w:tr>
      <w:tr w:rsidR="00000000" w14:paraId="0FF32EA1"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958F84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 xml:space="preserve">TELEVIC (1923 -              </w:t>
            </w:r>
          </w:p>
          <w:p w14:paraId="5538F2E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anonyme</w:t>
            </w:r>
          </w:p>
          <w:p w14:paraId="04CAD26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versterkers, geluid, interphonie...</w:t>
            </w:r>
          </w:p>
          <w:p w14:paraId="73F7388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Industriële radiofabrikant, muziekdistributie in ziekenhuizen</w:t>
            </w:r>
          </w:p>
          <w:p w14:paraId="6E413F5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 de jaren 80 constructie van materialen </w:t>
            </w:r>
            <w:hyperlink r:id="rId65" w:anchor="STA" w:history="1">
              <w:r>
                <w:rPr>
                  <w:rStyle w:val="Hyperlink"/>
                  <w:rFonts w:eastAsia="Times New Roman"/>
                  <w:sz w:val="27"/>
                  <w:szCs w:val="27"/>
                  <w:lang w:eastAsia="en-US"/>
                </w:rPr>
                <w:t>Stanford</w:t>
              </w:r>
            </w:hyperlink>
          </w:p>
          <w:p w14:paraId="5828607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in 1989, overname door </w:t>
            </w:r>
            <w:hyperlink r:id="rId66" w:anchor="artec" w:history="1">
              <w:r>
                <w:rPr>
                  <w:rStyle w:val="Hyperlink"/>
                  <w:rFonts w:eastAsia="Times New Roman"/>
                  <w:sz w:val="27"/>
                  <w:szCs w:val="27"/>
                  <w:lang w:val="fr-FR" w:eastAsia="en-US"/>
                </w:rPr>
                <w:t>ARTEC</w:t>
              </w:r>
            </w:hyperlink>
          </w:p>
          <w:p w14:paraId="200ACB4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16/18 Statiestraat, Roeselare (Nu Izegem) </w:t>
            </w:r>
          </w:p>
          <w:p w14:paraId="5924D57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24, rue des Comines, Bruxelles (1958)</w:t>
            </w:r>
          </w:p>
          <w:p w14:paraId="751DB69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 rue de Spa, Bruxelles (1959, 1965)</w:t>
            </w:r>
          </w:p>
        </w:tc>
      </w:tr>
      <w:tr w:rsidR="00000000" w14:paraId="16D9271B"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F50938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TELFA</w:t>
            </w:r>
          </w:p>
          <w:p w14:paraId="513989D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TELe-industrie FAbrications N.V.</w:t>
            </w:r>
          </w:p>
          <w:p w14:paraId="276A2CF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 ...</w:t>
            </w:r>
          </w:p>
          <w:p w14:paraId="2F4BBF1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12 Florastraat, De Pinte (Gent)</w:t>
            </w:r>
          </w:p>
          <w:p w14:paraId="07EFD55E" w14:textId="77777777" w:rsidR="00000000" w:rsidRDefault="00D4396A">
            <w:pPr>
              <w:spacing w:after="0" w:line="240" w:lineRule="auto"/>
              <w:rPr>
                <w:lang w:eastAsia="en-US"/>
              </w:rPr>
            </w:pPr>
          </w:p>
        </w:tc>
      </w:tr>
      <w:tr w:rsidR="00000000" w14:paraId="143EF0F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3BDF3E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TELFADYN</w:t>
            </w:r>
          </w:p>
          <w:p w14:paraId="4941B3A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Zie Radiobell</w:t>
            </w:r>
          </w:p>
          <w:p w14:paraId="78955731" w14:textId="77777777" w:rsidR="00000000" w:rsidRDefault="00D4396A">
            <w:pPr>
              <w:spacing w:before="100" w:beforeAutospacing="1" w:after="100" w:afterAutospacing="1" w:line="240" w:lineRule="auto"/>
              <w:ind w:left="1418" w:right="567"/>
              <w:rPr>
                <w:rFonts w:eastAsia="Times New Roman"/>
                <w:b/>
                <w:bCs/>
                <w:color w:val="000000"/>
                <w:sz w:val="27"/>
                <w:szCs w:val="27"/>
                <w:lang w:eastAsia="en-US"/>
              </w:rPr>
            </w:pPr>
          </w:p>
        </w:tc>
      </w:tr>
      <w:tr w:rsidR="00000000" w14:paraId="3AC0A1EE"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DAFA287"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TENORADIO</w:t>
            </w:r>
          </w:p>
          <w:p w14:paraId="65FAEA9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w:t>
            </w:r>
          </w:p>
          <w:p w14:paraId="66074D2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Agence Dechenne S.A</w:t>
            </w:r>
          </w:p>
          <w:p w14:paraId="4127628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20 Rue du Persil, Bruxelles</w:t>
            </w:r>
          </w:p>
          <w:p w14:paraId="1EFC9A7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17 Boulevard Jacques Bertrand, Charleroi</w:t>
            </w:r>
          </w:p>
          <w:p w14:paraId="5BBE4F2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9, Rue Trappé, Liege</w:t>
            </w:r>
          </w:p>
          <w:p w14:paraId="2EF02E9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lang w:val="fr-FR" w:eastAsia="en-US"/>
              </w:rPr>
              <w:t xml:space="preserve">Advertentie </w:t>
            </w:r>
            <w:r>
              <w:rPr>
                <w:rFonts w:eastAsia="Times New Roman"/>
                <w:color w:val="000000"/>
                <w:lang w:val="fr-FR" w:eastAsia="en-US"/>
              </w:rPr>
              <w:t>SUPER VI 26/08/1934 La Libre Belgique, blz. 10</w:t>
            </w:r>
          </w:p>
          <w:p w14:paraId="4F37338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lang w:eastAsia="en-US"/>
              </w:rPr>
              <w:t>Sportwereld 25/11/1934, blz 4 Super VI 6 tuben (ander toestel dan hierboven)</w:t>
            </w:r>
          </w:p>
          <w:p w14:paraId="13C0035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lang w:eastAsia="en-US"/>
              </w:rPr>
              <w:t>19/01/1934, Pourquoi Pas? N° 1016 Blz. 157</w:t>
            </w:r>
          </w:p>
          <w:p w14:paraId="484C861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p>
        </w:tc>
      </w:tr>
      <w:tr w:rsidR="00000000" w14:paraId="2A71E12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0B10FA2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THE ROTHERMEL CORPORATION (1932-   )</w:t>
            </w:r>
          </w:p>
          <w:p w14:paraId="255AA4E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w:t>
            </w:r>
          </w:p>
          <w:p w14:paraId="21761FB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Fabricatie, aankoop en verkoop van T.S.F. toestelen, grammofoons….enz..</w:t>
            </w:r>
          </w:p>
          <w:p w14:paraId="4BABA6D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Quai du Commerce 27 en Rue du Chantier 28, Brussel</w:t>
            </w:r>
          </w:p>
          <w:p w14:paraId="132C6D82"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Symbool ‘AK’</w:t>
            </w:r>
          </w:p>
        </w:tc>
      </w:tr>
      <w:tr w:rsidR="00000000" w14:paraId="6E914D8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DD86A17"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TRANSCONTINENTAL</w:t>
            </w:r>
          </w:p>
          <w:p w14:paraId="226AE00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t>
            </w:r>
          </w:p>
          <w:p w14:paraId="7921472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Radios et glaces de cadran pour radios</w:t>
            </w:r>
          </w:p>
          <w:p w14:paraId="0CB2ADF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Gent</w:t>
            </w:r>
          </w:p>
          <w:p w14:paraId="3DC94CBA" w14:textId="77777777" w:rsidR="00000000" w:rsidRDefault="00D4396A">
            <w:pPr>
              <w:spacing w:after="0" w:line="240" w:lineRule="auto"/>
              <w:rPr>
                <w:lang w:val="fr-FR" w:eastAsia="en-US"/>
              </w:rPr>
            </w:pPr>
          </w:p>
        </w:tc>
      </w:tr>
      <w:tr w:rsidR="00000000" w14:paraId="7C5A023C"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57589C6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Transforma (1935-)</w:t>
            </w:r>
          </w:p>
          <w:p w14:paraId="7D74B2D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Coöperative</w:t>
            </w:r>
          </w:p>
          <w:p w14:paraId="00FEE93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l’achat en commun, la vente, la représentation et la fabrication de tout matériel életrique et mécanique.</w:t>
            </w:r>
          </w:p>
          <w:p w14:paraId="4E465C91"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des Ailes 80 te Schaerbeek</w:t>
            </w:r>
          </w:p>
        </w:tc>
      </w:tr>
      <w:tr w:rsidR="00000000" w14:paraId="46D9441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414C21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TRIALMO (1925-       )</w:t>
            </w:r>
          </w:p>
          <w:p w14:paraId="4B67B85D"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Compagnie Continentale Trialmo N.V.</w:t>
            </w:r>
          </w:p>
          <w:p w14:paraId="65189BD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w:t>
            </w:r>
          </w:p>
          <w:p w14:paraId="7C1FF2C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44-46 Rue Huart Hamoir, Schaarbeek</w:t>
            </w:r>
          </w:p>
          <w:p w14:paraId="70B0B9EA"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i/>
                <w:iCs/>
                <w:color w:val="000000"/>
                <w:lang w:eastAsia="en-US"/>
              </w:rPr>
              <w:t xml:space="preserve">Beltramo, </w:t>
            </w:r>
            <w:r>
              <w:rPr>
                <w:rFonts w:eastAsia="Times New Roman"/>
                <w:i/>
                <w:iCs/>
                <w:color w:val="000000"/>
                <w:lang w:eastAsia="en-US"/>
              </w:rPr>
              <w:t>Cardelli Rinaldini en Wynen brachten de "Entreprise d'Appareils Trialmo" in (gereedschappen, goederen, enz), Motschan de procédés, enz / De verdeling van de Trialmo radio's gebeurde door "Radio Service Draco" (S.A. Maison A. &amp; J. Draguet, rue Brogniez 144,</w:t>
            </w:r>
            <w:r>
              <w:rPr>
                <w:rFonts w:eastAsia="Times New Roman"/>
                <w:i/>
                <w:iCs/>
                <w:color w:val="000000"/>
                <w:lang w:eastAsia="en-US"/>
              </w:rPr>
              <w:t xml:space="preserve"> Brussel (ook ARON, NORA) /</w:t>
            </w:r>
          </w:p>
        </w:tc>
      </w:tr>
      <w:tr w:rsidR="00000000" w14:paraId="74460219"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816DAFD"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ULTRA</w:t>
            </w:r>
          </w:p>
          <w:p w14:paraId="3FDBD63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ULTRA Radio Electric Belge S.A.</w:t>
            </w:r>
          </w:p>
          <w:p w14:paraId="6FB56ED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importation du matériel Garrard</w:t>
            </w:r>
          </w:p>
          <w:p w14:paraId="1E6B1CA8" w14:textId="77777777" w:rsidR="00000000" w:rsidRDefault="00D4396A">
            <w:pPr>
              <w:numPr>
                <w:ilvl w:val="2"/>
                <w:numId w:val="2"/>
              </w:numPr>
              <w:spacing w:before="100" w:beforeAutospacing="1" w:after="100" w:afterAutospacing="1" w:line="240" w:lineRule="auto"/>
              <w:ind w:left="1418" w:right="567"/>
              <w:rPr>
                <w:lang w:eastAsia="en-US"/>
              </w:rPr>
            </w:pPr>
            <w:r>
              <w:rPr>
                <w:rFonts w:eastAsia="Times New Roman"/>
                <w:color w:val="000000"/>
                <w:sz w:val="27"/>
                <w:szCs w:val="27"/>
                <w:lang w:eastAsia="en-US"/>
              </w:rPr>
              <w:t>35 (of 39?), rue Van Artevelde, Brussel</w:t>
            </w:r>
          </w:p>
          <w:p w14:paraId="0E3722FD" w14:textId="77777777" w:rsidR="00000000" w:rsidRDefault="00D4396A">
            <w:pPr>
              <w:numPr>
                <w:ilvl w:val="2"/>
                <w:numId w:val="2"/>
              </w:numPr>
              <w:spacing w:before="100" w:beforeAutospacing="1" w:after="100" w:afterAutospacing="1" w:line="240" w:lineRule="auto"/>
              <w:ind w:left="1418" w:right="567"/>
              <w:rPr>
                <w:i/>
                <w:iCs/>
                <w:lang w:eastAsia="en-US"/>
              </w:rPr>
            </w:pPr>
            <w:r>
              <w:rPr>
                <w:i/>
                <w:iCs/>
                <w:lang w:eastAsia="en-US"/>
              </w:rPr>
              <w:t>Moederhuis Ultra Electric Ltd, 62, Buckingham Gate, London SW1/</w:t>
            </w:r>
            <w:r>
              <w:rPr>
                <w:i/>
                <w:iCs/>
                <w:lang w:eastAsia="en-US"/>
              </w:rPr>
              <w:tab/>
              <w:t>recl La Radio Professionnelle Be</w:t>
            </w:r>
            <w:r>
              <w:rPr>
                <w:i/>
                <w:iCs/>
                <w:lang w:eastAsia="en-US"/>
              </w:rPr>
              <w:t>lge, okt 1947, nr 37, kaft/</w:t>
            </w:r>
            <w:r>
              <w:rPr>
                <w:i/>
                <w:iCs/>
                <w:lang w:eastAsia="en-US"/>
              </w:rPr>
              <w:tab/>
            </w:r>
          </w:p>
        </w:tc>
      </w:tr>
      <w:tr w:rsidR="00000000" w14:paraId="1CFC591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CCB7025"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UNIC</w:t>
            </w:r>
          </w:p>
          <w:p w14:paraId="639A070B"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Unic Radio Belge S.A.</w:t>
            </w:r>
          </w:p>
          <w:p w14:paraId="270D156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TV,...</w:t>
            </w:r>
          </w:p>
          <w:p w14:paraId="3BFAD32E"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Importat van materiaal van Ribet-Desjardins et Ferisol (1954)</w:t>
            </w:r>
          </w:p>
          <w:p w14:paraId="20845F7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51 Quai d'Amercoeur, Liège (1948)</w:t>
            </w:r>
          </w:p>
          <w:p w14:paraId="114FCE6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51 Quai Bonaparte, Liège (1958, 1968)</w:t>
            </w:r>
          </w:p>
          <w:p w14:paraId="3DACE07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184 Chaussée de Vleurgat, </w:t>
            </w:r>
            <w:r>
              <w:rPr>
                <w:rFonts w:eastAsia="Times New Roman"/>
                <w:color w:val="000000"/>
                <w:sz w:val="27"/>
                <w:szCs w:val="27"/>
                <w:lang w:eastAsia="en-US"/>
              </w:rPr>
              <w:t>Brussel (1965)</w:t>
            </w:r>
          </w:p>
          <w:p w14:paraId="2C2AFEEE"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lang w:val="fr-FR" w:eastAsia="en-US"/>
              </w:rPr>
            </w:pPr>
            <w:r>
              <w:rPr>
                <w:rFonts w:eastAsia="Times New Roman"/>
                <w:i/>
                <w:iCs/>
                <w:color w:val="000000"/>
                <w:lang w:val="fr-FR" w:eastAsia="en-US"/>
              </w:rPr>
              <w:t>recl La Radio Professionnelle Belge, okt 1947, nr 37, p 22/</w:t>
            </w:r>
            <w:r>
              <w:rPr>
                <w:rFonts w:eastAsia="Times New Roman"/>
                <w:i/>
                <w:iCs/>
                <w:color w:val="000000"/>
                <w:lang w:val="fr-FR" w:eastAsia="en-US"/>
              </w:rPr>
              <w:tab/>
            </w:r>
          </w:p>
          <w:p w14:paraId="0882CCED" w14:textId="77777777" w:rsidR="00000000" w:rsidRDefault="00D4396A">
            <w:pPr>
              <w:spacing w:after="0" w:line="240" w:lineRule="auto"/>
              <w:rPr>
                <w:lang w:val="fr-FR" w:eastAsia="en-US"/>
              </w:rPr>
            </w:pPr>
          </w:p>
        </w:tc>
      </w:tr>
      <w:tr w:rsidR="00000000" w14:paraId="044A00D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7F3B68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UNION</w:t>
            </w:r>
          </w:p>
          <w:p w14:paraId="7BAD4E3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Radio-Union</w:t>
            </w:r>
          </w:p>
          <w:p w14:paraId="429DE47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Récepteurs de radio et de television</w:t>
            </w:r>
          </w:p>
          <w:p w14:paraId="3E52F02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Voir </w:t>
            </w:r>
            <w:hyperlink r:id="rId67" w:anchor="RU" w:history="1">
              <w:r>
                <w:rPr>
                  <w:rStyle w:val="Hyperlink"/>
                  <w:rFonts w:eastAsia="Times New Roman"/>
                  <w:sz w:val="27"/>
                  <w:szCs w:val="27"/>
                  <w:lang w:eastAsia="en-US"/>
                </w:rPr>
                <w:t>Radio-Union</w:t>
              </w:r>
            </w:hyperlink>
          </w:p>
          <w:p w14:paraId="0ED45EEA" w14:textId="77777777" w:rsidR="00000000" w:rsidRDefault="00D4396A">
            <w:pPr>
              <w:spacing w:after="0" w:line="240" w:lineRule="auto"/>
              <w:rPr>
                <w:lang w:val="fr-FR" w:eastAsia="en-US"/>
              </w:rPr>
            </w:pPr>
          </w:p>
        </w:tc>
      </w:tr>
      <w:tr w:rsidR="00000000" w14:paraId="414F12ED"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60E022E"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Union des Radio-Fabricants (U.R.F., 1937-1939)</w:t>
            </w:r>
          </w:p>
          <w:p w14:paraId="027677A8"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B.V.B.A (Marcel Van Aevermaete, Jules Vandervelde, Octave Daegeleer</w:t>
            </w:r>
          </w:p>
          <w:p w14:paraId="15D90C7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la fabrication, l’achat, la vente d’appareils de télégraphie sans fil…</w:t>
            </w:r>
            <w:r>
              <w:rPr>
                <w:rFonts w:eastAsia="Times New Roman"/>
                <w:color w:val="000000"/>
                <w:sz w:val="27"/>
                <w:szCs w:val="27"/>
                <w:lang w:val="fr-FR" w:eastAsia="en-US"/>
              </w:rPr>
              <w:t xml:space="preserve"> </w:t>
            </w:r>
          </w:p>
          <w:p w14:paraId="42BF55E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Rue du Point Neuf 16 Brussel</w:t>
            </w:r>
          </w:p>
        </w:tc>
      </w:tr>
      <w:tr w:rsidR="00000000" w14:paraId="1A9003CE"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195D4A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U.N.R.</w:t>
            </w:r>
          </w:p>
          <w:p w14:paraId="3C0CF519"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Usine Nationale de Radio (Union Nationale de Radio=niet correct ?)</w:t>
            </w:r>
          </w:p>
          <w:p w14:paraId="58238A6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radio </w:t>
            </w:r>
          </w:p>
          <w:p w14:paraId="6681BF2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Merknaam van BARCO/COBAR, goedkopere modellen. </w:t>
            </w:r>
          </w:p>
        </w:tc>
      </w:tr>
      <w:tr w:rsidR="00000000" w14:paraId="21AECEA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1EEC33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Universal Radio (1936-              )</w:t>
            </w:r>
          </w:p>
          <w:p w14:paraId="5FC4C6F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Maatschappij met beperkte aansprakelijkheid</w:t>
            </w:r>
          </w:p>
          <w:p w14:paraId="1B12AADC"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ascii="TimesNewRoman" w:eastAsiaTheme="minorHAnsi" w:hAnsi="TimesNewRoman" w:cs="TimesNewRoman"/>
                <w:sz w:val="24"/>
                <w:szCs w:val="24"/>
                <w:lang w:val="fr-FR" w:eastAsia="en-US"/>
              </w:rPr>
              <w:t>la fabrication, la représentation, la vente, la location d’appareils de T.S.F. ou de télévision</w:t>
            </w:r>
          </w:p>
          <w:p w14:paraId="3631705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ascii="TimesNewRoman" w:eastAsiaTheme="minorHAnsi" w:hAnsi="TimesNewRoman" w:cs="TimesNewRoman"/>
                <w:sz w:val="24"/>
                <w:szCs w:val="24"/>
                <w:lang w:val="fr-FR" w:eastAsia="en-US"/>
              </w:rPr>
              <w:t>Boulevard de la Sauvenière 110 te Luik</w:t>
            </w:r>
          </w:p>
        </w:tc>
      </w:tr>
      <w:tr w:rsidR="00000000" w14:paraId="1E5D55F0"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4A3BE1B2"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UPEL-RADIO </w:t>
            </w:r>
          </w:p>
          <w:p w14:paraId="764E467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Vermoedelijk Belgisch… Geen gegevens</w:t>
            </w:r>
          </w:p>
          <w:p w14:paraId="33F3785D"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color w:val="000000"/>
                <w:sz w:val="27"/>
                <w:szCs w:val="27"/>
                <w:lang w:eastAsia="en-US"/>
              </w:rPr>
              <w:t>2 toestellen radiomuseum.org (1936? , 1938?)</w:t>
            </w:r>
          </w:p>
        </w:tc>
      </w:tr>
      <w:tr w:rsidR="00000000" w14:paraId="7FD4CE6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DB69CF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URANYA</w:t>
            </w:r>
          </w:p>
          <w:p w14:paraId="61B0CC8E"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S.P.R.L. (apparemment la </w:t>
            </w:r>
            <w:hyperlink r:id="rId68" w:anchor="COE" w:history="1">
              <w:r>
                <w:rPr>
                  <w:rStyle w:val="Hyperlink"/>
                  <w:rFonts w:eastAsia="Times New Roman"/>
                  <w:sz w:val="27"/>
                  <w:szCs w:val="27"/>
                  <w:lang w:val="fr-FR" w:eastAsia="en-US"/>
                </w:rPr>
                <w:t>S.G.C.E.</w:t>
              </w:r>
            </w:hyperlink>
            <w:r>
              <w:rPr>
                <w:rFonts w:eastAsia="Times New Roman"/>
                <w:color w:val="000000"/>
                <w:sz w:val="27"/>
                <w:szCs w:val="27"/>
                <w:lang w:val="fr-FR" w:eastAsia="en-US"/>
              </w:rPr>
              <w:t> </w:t>
            </w:r>
            <w:r>
              <w:rPr>
                <w:rFonts w:eastAsia="Times New Roman"/>
                <w:color w:val="000000"/>
                <w:sz w:val="27"/>
                <w:szCs w:val="27"/>
                <w:lang w:eastAsia="en-US"/>
              </w:rPr>
              <w:t>basée à Herve, en province de Liège)</w:t>
            </w:r>
          </w:p>
          <w:p w14:paraId="56A4442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télévision</w:t>
            </w:r>
          </w:p>
          <w:p w14:paraId="76D804A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Aussi vendus sous la marque Unic-TV</w:t>
            </w:r>
          </w:p>
          <w:p w14:paraId="58367A9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70 Rue Hamoir, La Louvière</w:t>
            </w:r>
          </w:p>
          <w:p w14:paraId="3D0AC90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818 Chaussée d'Alsenberg, Uccle</w:t>
            </w:r>
          </w:p>
          <w:p w14:paraId="61CFE6C4" w14:textId="77777777" w:rsidR="00000000" w:rsidRDefault="00D4396A">
            <w:pPr>
              <w:spacing w:after="0" w:line="240" w:lineRule="auto"/>
              <w:rPr>
                <w:lang w:val="fr-FR" w:eastAsia="en-US"/>
              </w:rPr>
            </w:pPr>
          </w:p>
        </w:tc>
      </w:tr>
      <w:tr w:rsidR="00000000" w14:paraId="29E96E6B"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1FE75F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 xml:space="preserve">VAN ACHTER (1930 -              ) </w:t>
            </w:r>
          </w:p>
          <w:p w14:paraId="3A017CCC"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sz w:val="27"/>
                <w:szCs w:val="27"/>
                <w:lang w:eastAsia="en-US"/>
              </w:rPr>
              <w:t>Radio-Constructions J. Van Achter</w:t>
            </w:r>
          </w:p>
          <w:p w14:paraId="661D6AAF"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sz w:val="27"/>
                <w:szCs w:val="27"/>
                <w:lang w:eastAsia="en-US"/>
              </w:rPr>
              <w:t>400 Chaussée d'Alsemberg, Ukkel (Brussel)</w:t>
            </w:r>
          </w:p>
          <w:p w14:paraId="1192ADD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Chaussée d’ Alsemberg 423, Brussel</w:t>
            </w:r>
          </w:p>
          <w:p w14:paraId="4323EB05"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Pourquoi Pas 17/01/1930 (nr. 807) onder Radio-construction</w:t>
            </w:r>
          </w:p>
          <w:p w14:paraId="53FBF775" w14:textId="77777777" w:rsidR="00000000" w:rsidRDefault="00D4396A">
            <w:pPr>
              <w:numPr>
                <w:ilvl w:val="0"/>
                <w:numId w:val="2"/>
              </w:numPr>
              <w:spacing w:before="100" w:beforeAutospacing="1" w:after="100" w:afterAutospacing="1" w:line="240" w:lineRule="auto"/>
              <w:ind w:left="1418" w:right="567"/>
              <w:rPr>
                <w:rFonts w:eastAsia="Times New Roman"/>
                <w:i/>
                <w:iCs/>
                <w:color w:val="000000"/>
                <w:lang w:eastAsia="en-US"/>
              </w:rPr>
            </w:pPr>
            <w:r>
              <w:rPr>
                <w:rFonts w:eastAsia="Times New Roman"/>
                <w:i/>
                <w:iCs/>
                <w:color w:val="000000"/>
                <w:lang w:eastAsia="en-US"/>
              </w:rPr>
              <w:t>recl La Radio-Industrie, 1938 (scriptie B. Bostyn</w:t>
            </w:r>
            <w:r>
              <w:rPr>
                <w:rFonts w:eastAsia="Times New Roman"/>
                <w:i/>
                <w:iCs/>
                <w:color w:val="000000"/>
                <w:lang w:eastAsia="en-US"/>
              </w:rPr>
              <w:t xml:space="preserve"> p 461) / ook toestellen met merknaam Erce </w:t>
            </w:r>
            <w:r>
              <w:rPr>
                <w:rFonts w:eastAsia="Times New Roman"/>
                <w:i/>
                <w:iCs/>
                <w:color w:val="000000"/>
                <w:lang w:eastAsia="en-US"/>
              </w:rPr>
              <w:tab/>
            </w:r>
          </w:p>
          <w:p w14:paraId="045118C7" w14:textId="77777777" w:rsidR="00000000" w:rsidRDefault="00D4396A">
            <w:pPr>
              <w:numPr>
                <w:ilvl w:val="0"/>
                <w:numId w:val="2"/>
              </w:numPr>
              <w:spacing w:before="100" w:beforeAutospacing="1" w:after="100" w:afterAutospacing="1" w:line="240" w:lineRule="auto"/>
              <w:ind w:left="1418" w:right="567"/>
              <w:rPr>
                <w:rFonts w:eastAsia="Times New Roman"/>
                <w:b/>
                <w:bCs/>
                <w:i/>
                <w:iCs/>
                <w:color w:val="000000"/>
                <w:sz w:val="24"/>
                <w:szCs w:val="24"/>
                <w:lang w:eastAsia="en-US"/>
              </w:rPr>
            </w:pPr>
            <w:r>
              <w:rPr>
                <w:rFonts w:eastAsia="Times New Roman"/>
                <w:b/>
                <w:bCs/>
                <w:i/>
                <w:iCs/>
                <w:color w:val="000000"/>
                <w:sz w:val="24"/>
                <w:szCs w:val="24"/>
                <w:lang w:eastAsia="en-US"/>
              </w:rPr>
              <w:t>verdeelde (bouwde?) ook La Voix d’Or</w:t>
            </w:r>
            <w:r>
              <w:rPr>
                <w:rFonts w:eastAsia="Times New Roman"/>
                <w:b/>
                <w:bCs/>
                <w:i/>
                <w:iCs/>
                <w:color w:val="000000"/>
                <w:sz w:val="24"/>
                <w:szCs w:val="24"/>
                <w:lang w:eastAsia="en-US"/>
              </w:rPr>
              <w:tab/>
            </w:r>
          </w:p>
          <w:p w14:paraId="3630328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In 1929 in annuaire du commerce (namen) Van Achter J. menuisier-entrepreneur, chaussée d’Alsemberg 423</w:t>
            </w:r>
          </w:p>
          <w:p w14:paraId="720F53A2"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In 1930 in annuaire du commerce (namen) Van Achter J. </w:t>
            </w:r>
            <w:r>
              <w:rPr>
                <w:rFonts w:eastAsia="Times New Roman"/>
                <w:color w:val="000000"/>
                <w:sz w:val="27"/>
                <w:szCs w:val="27"/>
                <w:lang w:val="fr-FR" w:eastAsia="en-US"/>
              </w:rPr>
              <w:t>menuisier-entrepreneur, chaussée d’Alsemberg 423 en Van Achter J. radio-construct., chaussée d’Alsemberg 423.</w:t>
            </w:r>
          </w:p>
          <w:p w14:paraId="510871F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i/>
                <w:iCs/>
                <w:color w:val="000000"/>
                <w:sz w:val="27"/>
                <w:szCs w:val="27"/>
                <w:lang w:eastAsia="en-US"/>
              </w:rPr>
              <w:t>Vanaf 1930 in annuaire du commerce (beroepen) op Chausseé d’Alsemberg 423 onder VAN ACHTER J (Construct.) tel 44.10.64</w:t>
            </w:r>
          </w:p>
          <w:p w14:paraId="4C085A1B"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i/>
                <w:iCs/>
                <w:color w:val="000000"/>
                <w:sz w:val="27"/>
                <w:szCs w:val="27"/>
                <w:lang w:eastAsia="en-US"/>
              </w:rPr>
              <w:t>(beroepen) In 1933 2 adress</w:t>
            </w:r>
            <w:r>
              <w:rPr>
                <w:rFonts w:eastAsia="Times New Roman"/>
                <w:i/>
                <w:iCs/>
                <w:color w:val="000000"/>
                <w:sz w:val="27"/>
                <w:szCs w:val="27"/>
                <w:lang w:eastAsia="en-US"/>
              </w:rPr>
              <w:t>en: Van Achter J (construct) ch d’Alsemberg 423 tel 44.10.64 en Van Achter J ch d’ Alsemberg 400 tel 44.28.49</w:t>
            </w:r>
          </w:p>
          <w:p w14:paraId="7775AE0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i/>
                <w:iCs/>
                <w:color w:val="000000"/>
                <w:sz w:val="27"/>
                <w:szCs w:val="27"/>
                <w:lang w:eastAsia="en-US"/>
              </w:rPr>
              <w:t>(beroepen) Vanaf 1934 enkel nog Van Achter J. ch d’ Alsemberg 400 tel 44.28.49</w:t>
            </w:r>
          </w:p>
          <w:p w14:paraId="78A3064E" w14:textId="77777777" w:rsidR="00000000" w:rsidRDefault="00D4396A">
            <w:pPr>
              <w:numPr>
                <w:ilvl w:val="0"/>
                <w:numId w:val="2"/>
              </w:numPr>
              <w:spacing w:before="100" w:beforeAutospacing="1" w:after="100" w:afterAutospacing="1" w:line="240" w:lineRule="auto"/>
              <w:ind w:left="1418" w:right="567"/>
              <w:rPr>
                <w:rFonts w:eastAsia="Times New Roman"/>
                <w:b/>
                <w:bCs/>
                <w:i/>
                <w:iCs/>
                <w:color w:val="000000"/>
                <w:sz w:val="24"/>
                <w:szCs w:val="24"/>
                <w:lang w:eastAsia="en-US"/>
              </w:rPr>
            </w:pPr>
            <w:r>
              <w:rPr>
                <w:rFonts w:eastAsia="Times New Roman"/>
                <w:color w:val="000000"/>
                <w:sz w:val="27"/>
                <w:szCs w:val="27"/>
                <w:lang w:eastAsia="en-US"/>
              </w:rPr>
              <w:t xml:space="preserve">Vanaf 1948 Radio-Constructions, </w:t>
            </w:r>
            <w:r>
              <w:rPr>
                <w:rFonts w:eastAsia="Times New Roman"/>
                <w:i/>
                <w:iCs/>
                <w:color w:val="000000"/>
                <w:sz w:val="27"/>
                <w:szCs w:val="27"/>
                <w:lang w:eastAsia="en-US"/>
              </w:rPr>
              <w:t xml:space="preserve">ch d’ </w:t>
            </w:r>
            <w:r>
              <w:rPr>
                <w:rFonts w:eastAsia="Times New Roman"/>
                <w:i/>
                <w:iCs/>
                <w:color w:val="000000"/>
                <w:sz w:val="27"/>
                <w:szCs w:val="27"/>
                <w:lang w:eastAsia="en-US"/>
              </w:rPr>
              <w:t>Alsemberg 400 tel 44.28.49</w:t>
            </w:r>
          </w:p>
          <w:p w14:paraId="2135D998" w14:textId="77777777" w:rsidR="00000000" w:rsidRDefault="00D4396A">
            <w:pPr>
              <w:numPr>
                <w:ilvl w:val="0"/>
                <w:numId w:val="2"/>
              </w:numPr>
              <w:spacing w:before="100" w:beforeAutospacing="1" w:after="100" w:afterAutospacing="1" w:line="240" w:lineRule="auto"/>
              <w:ind w:left="1418" w:right="567"/>
              <w:rPr>
                <w:rFonts w:eastAsia="Times New Roman"/>
                <w:b/>
                <w:bCs/>
                <w:i/>
                <w:iCs/>
                <w:color w:val="000000"/>
                <w:sz w:val="24"/>
                <w:szCs w:val="24"/>
                <w:lang w:eastAsia="en-US"/>
              </w:rPr>
            </w:pPr>
            <w:r>
              <w:rPr>
                <w:rFonts w:eastAsia="Times New Roman"/>
                <w:i/>
                <w:iCs/>
                <w:color w:val="000000"/>
                <w:sz w:val="27"/>
                <w:szCs w:val="27"/>
                <w:lang w:eastAsia="en-US"/>
              </w:rPr>
              <w:t>Nog steeds in 1965 onder Radio-constructions</w:t>
            </w:r>
          </w:p>
        </w:tc>
      </w:tr>
      <w:tr w:rsidR="00000000" w14:paraId="62676ED9"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B3DBC4F"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VANDAMME</w:t>
            </w:r>
          </w:p>
          <w:p w14:paraId="0A6E20C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hyperlink r:id="rId69" w:anchor="L" w:history="1">
              <w:r>
                <w:rPr>
                  <w:rStyle w:val="Hyperlink"/>
                  <w:rFonts w:eastAsia="Times New Roman"/>
                  <w:sz w:val="27"/>
                  <w:szCs w:val="27"/>
                  <w:lang w:eastAsia="en-US"/>
                </w:rPr>
                <w:t>Laboratoire Vandamme</w:t>
              </w:r>
            </w:hyperlink>
          </w:p>
          <w:p w14:paraId="3DED4D49"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appareils de mesure, radios, amplis</w:t>
            </w:r>
          </w:p>
          <w:p w14:paraId="53BACA2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28 Prins Leopoldstraat, Borgerhout (An</w:t>
            </w:r>
            <w:r>
              <w:rPr>
                <w:rFonts w:eastAsia="Times New Roman"/>
                <w:color w:val="000000"/>
                <w:sz w:val="27"/>
                <w:szCs w:val="27"/>
                <w:lang w:eastAsia="en-US"/>
              </w:rPr>
              <w:t>twerpen)</w:t>
            </w:r>
          </w:p>
          <w:p w14:paraId="3FEB065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10 Fort Straat, Wommelgem (Antwerpen)</w:t>
            </w:r>
          </w:p>
          <w:p w14:paraId="365E8029" w14:textId="77777777" w:rsidR="00000000" w:rsidRDefault="00D4396A">
            <w:pPr>
              <w:spacing w:after="0" w:line="240" w:lineRule="auto"/>
              <w:rPr>
                <w:lang w:val="fr-FR" w:eastAsia="en-US"/>
              </w:rPr>
            </w:pPr>
          </w:p>
        </w:tc>
      </w:tr>
      <w:tr w:rsidR="00000000" w14:paraId="6356F0E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5145F63"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VAN DEN EYNDEN J.</w:t>
            </w:r>
          </w:p>
          <w:p w14:paraId="699C29A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w:t>
            </w:r>
          </w:p>
          <w:p w14:paraId="26F72A4A"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40, Rue Notre-Dame; Malines (Notre-Dame straat 40; Mechelen)</w:t>
            </w:r>
          </w:p>
          <w:p w14:paraId="731E0FF4" w14:textId="77777777" w:rsidR="00000000" w:rsidRDefault="00D4396A">
            <w:pPr>
              <w:spacing w:before="100" w:beforeAutospacing="1" w:after="100" w:afterAutospacing="1" w:line="240" w:lineRule="auto"/>
              <w:ind w:right="567"/>
              <w:rPr>
                <w:rFonts w:eastAsia="Times New Roman"/>
                <w:b/>
                <w:bCs/>
                <w:color w:val="000000"/>
                <w:sz w:val="27"/>
                <w:szCs w:val="27"/>
                <w:lang w:val="fr-FR" w:eastAsia="en-US"/>
              </w:rPr>
            </w:pPr>
          </w:p>
        </w:tc>
      </w:tr>
      <w:tr w:rsidR="00000000" w14:paraId="1EF48714"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9640803"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VAN ROMPAEY</w:t>
            </w:r>
          </w:p>
          <w:p w14:paraId="2D9422D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Van Rompaey BVBA, aujourd'hui FUTUREX BVBA</w:t>
            </w:r>
          </w:p>
          <w:p w14:paraId="270A9F4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Emetteurs FM (notamment marque </w:t>
            </w:r>
            <w:hyperlink r:id="rId70" w:anchor="P" w:history="1">
              <w:r>
                <w:rPr>
                  <w:rStyle w:val="Hyperlink"/>
                  <w:rFonts w:eastAsia="Times New Roman"/>
                  <w:sz w:val="27"/>
                  <w:szCs w:val="27"/>
                  <w:lang w:val="fr-FR" w:eastAsia="en-US"/>
                </w:rPr>
                <w:t>PASCAL</w:t>
              </w:r>
            </w:hyperlink>
            <w:r>
              <w:rPr>
                <w:rFonts w:eastAsia="Times New Roman"/>
                <w:color w:val="000000"/>
                <w:sz w:val="27"/>
                <w:szCs w:val="27"/>
                <w:lang w:val="fr-FR" w:eastAsia="en-US"/>
              </w:rPr>
              <w:t> dans les années 80) et matériel de studio radio</w:t>
            </w:r>
          </w:p>
          <w:p w14:paraId="5D8E221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Heidelaan 16a, 2580 Putte (Mechelen)</w:t>
            </w:r>
          </w:p>
          <w:p w14:paraId="30BEB362" w14:textId="77777777" w:rsidR="00000000" w:rsidRDefault="00D4396A">
            <w:pPr>
              <w:spacing w:after="0" w:line="240" w:lineRule="auto"/>
              <w:rPr>
                <w:lang w:val="fr-FR" w:eastAsia="en-US"/>
              </w:rPr>
            </w:pPr>
          </w:p>
        </w:tc>
      </w:tr>
      <w:tr w:rsidR="00000000" w14:paraId="64A4200C"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25EEC0E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VARLEY</w:t>
            </w:r>
          </w:p>
          <w:p w14:paraId="536AAE43"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Société La Radiophonie</w:t>
            </w:r>
          </w:p>
          <w:p w14:paraId="3EAC2C7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Pièces et montages distribués par </w:t>
            </w:r>
            <w:hyperlink r:id="rId71" w:anchor="RE" w:history="1">
              <w:r>
                <w:rPr>
                  <w:rStyle w:val="Hyperlink"/>
                  <w:rFonts w:eastAsia="Times New Roman"/>
                  <w:sz w:val="27"/>
                  <w:szCs w:val="27"/>
                  <w:lang w:val="fr-FR" w:eastAsia="en-US"/>
                </w:rPr>
                <w:t>«LA RADIOPHONIE BELGE»</w:t>
              </w:r>
            </w:hyperlink>
          </w:p>
          <w:p w14:paraId="6E3288D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53 rue du Poinçon, Bruxelles</w:t>
            </w:r>
          </w:p>
          <w:p w14:paraId="23B7FE51" w14:textId="77777777" w:rsidR="00000000" w:rsidRDefault="00D4396A">
            <w:pPr>
              <w:spacing w:after="0" w:line="240" w:lineRule="auto"/>
              <w:rPr>
                <w:lang w:val="fr-FR" w:eastAsia="en-US"/>
              </w:rPr>
            </w:pPr>
          </w:p>
        </w:tc>
      </w:tr>
      <w:tr w:rsidR="00000000" w14:paraId="0364342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76E562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VDS</w:t>
            </w:r>
          </w:p>
          <w:p w14:paraId="2EEC28A7"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Charles Van de Sande</w:t>
            </w:r>
          </w:p>
          <w:p w14:paraId="34E06CA1"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20B42DC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124 Dorpstraat, Burcht</w:t>
            </w:r>
          </w:p>
          <w:p w14:paraId="3B4D54EE"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259 Pastoor Cooplaan, Burcht</w:t>
            </w:r>
          </w:p>
          <w:p w14:paraId="20C0114B" w14:textId="77777777" w:rsidR="00000000" w:rsidRDefault="00D4396A">
            <w:pPr>
              <w:spacing w:after="0" w:line="240" w:lineRule="auto"/>
              <w:rPr>
                <w:lang w:val="fr-FR" w:eastAsia="en-US"/>
              </w:rPr>
            </w:pPr>
          </w:p>
        </w:tc>
      </w:tr>
      <w:tr w:rsidR="00000000" w14:paraId="65601762"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6308D36"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VERHEYDEN</w:t>
            </w:r>
          </w:p>
          <w:p w14:paraId="7FA6256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 xml:space="preserve">Roland </w:t>
            </w:r>
            <w:r>
              <w:rPr>
                <w:rFonts w:eastAsia="Times New Roman"/>
                <w:color w:val="000000"/>
                <w:sz w:val="27"/>
                <w:szCs w:val="27"/>
                <w:lang w:eastAsia="en-US"/>
              </w:rPr>
              <w:t>Verheyden</w:t>
            </w:r>
          </w:p>
          <w:p w14:paraId="23F704D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Matériel de sonorisation pour forains</w:t>
            </w:r>
          </w:p>
          <w:p w14:paraId="56818D2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Adresse ?</w:t>
            </w:r>
          </w:p>
          <w:p w14:paraId="43105A2C" w14:textId="77777777" w:rsidR="00000000" w:rsidRDefault="00D4396A">
            <w:pPr>
              <w:spacing w:after="0" w:line="240" w:lineRule="auto"/>
              <w:rPr>
                <w:lang w:val="fr-FR" w:eastAsia="en-US"/>
              </w:rPr>
            </w:pPr>
          </w:p>
        </w:tc>
      </w:tr>
      <w:tr w:rsidR="00000000" w14:paraId="02D951B0"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26DFCCB"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VETELEC</w:t>
            </w:r>
          </w:p>
          <w:p w14:paraId="4087CAB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SPRL Vetelec devenue S.A. New Vetelec en juin 1983</w:t>
            </w:r>
          </w:p>
          <w:p w14:paraId="3477C51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Amplis de sono, tables </w:t>
            </w:r>
            <w:r>
              <w:rPr>
                <w:rFonts w:eastAsia="Times New Roman"/>
                <w:color w:val="000000"/>
                <w:sz w:val="27"/>
                <w:szCs w:val="27"/>
                <w:lang w:val="fr-FR" w:eastAsia="en-US"/>
              </w:rPr>
              <w:t>de mixage, matériel d'éclairage, installations de discothèques</w:t>
            </w:r>
          </w:p>
          <w:p w14:paraId="71CFCBB4"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Active dans les années 70-80</w:t>
            </w:r>
          </w:p>
          <w:p w14:paraId="4BC6B0E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69 Grootlossestraat, 3128 Tremelo - Baal (1981 et 2013)</w:t>
            </w:r>
          </w:p>
          <w:p w14:paraId="207C5E3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Faillite en décembre 1984, définitivement radiée de la BCE en 2013 (source : Moniteur Belge et website BCE)</w:t>
            </w:r>
          </w:p>
          <w:p w14:paraId="5E37197A" w14:textId="77777777" w:rsidR="00000000" w:rsidRDefault="00D4396A">
            <w:pPr>
              <w:spacing w:after="0" w:line="240" w:lineRule="auto"/>
              <w:rPr>
                <w:lang w:val="fr-FR" w:eastAsia="en-US"/>
              </w:rPr>
            </w:pPr>
          </w:p>
        </w:tc>
      </w:tr>
      <w:tr w:rsidR="00000000" w14:paraId="268A0DFF"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661F83C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b/>
                <w:bCs/>
                <w:color w:val="000000"/>
                <w:sz w:val="27"/>
                <w:szCs w:val="27"/>
                <w:lang w:val="en-US" w:eastAsia="en-US"/>
              </w:rPr>
              <w:t>V.I.R.O.-RADIO (1931-      )</w:t>
            </w:r>
          </w:p>
          <w:p w14:paraId="620F8E5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N.V. Vlaamsche Ondernemere Radio en Radiovisie Onderneming</w:t>
            </w:r>
          </w:p>
          <w:p w14:paraId="09D5563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 – Eerste Belgische TV (TELECHOR-VIRO)</w:t>
            </w:r>
          </w:p>
          <w:p w14:paraId="58581F1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Active dans les années 70-80</w:t>
            </w:r>
          </w:p>
          <w:p w14:paraId="47ADA346"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Tutnhoutsebaan 412 te Borgerhout</w:t>
            </w:r>
          </w:p>
          <w:p w14:paraId="6B5DA02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 xml:space="preserve">Faillite en décembre </w:t>
            </w:r>
            <w:r>
              <w:rPr>
                <w:rFonts w:eastAsia="Times New Roman"/>
                <w:color w:val="000000"/>
                <w:sz w:val="27"/>
                <w:szCs w:val="27"/>
                <w:lang w:val="fr-FR" w:eastAsia="en-US"/>
              </w:rPr>
              <w:t>1984, définitivement radiée de la BCE en 2013 (source : Moniteur Belge et website BCE)</w:t>
            </w:r>
          </w:p>
          <w:p w14:paraId="01D6BFD5"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val="fr-FR" w:eastAsia="en-US"/>
              </w:rPr>
            </w:pPr>
            <w:r>
              <w:rPr>
                <w:rFonts w:eastAsia="Times New Roman"/>
                <w:b/>
                <w:bCs/>
                <w:color w:val="000000"/>
                <w:sz w:val="27"/>
                <w:szCs w:val="27"/>
                <w:lang w:val="fr-FR" w:eastAsia="en-US"/>
              </w:rPr>
              <w:t>Vermoedelijk tot 1934</w:t>
            </w:r>
          </w:p>
        </w:tc>
      </w:tr>
      <w:tr w:rsidR="00000000" w14:paraId="4FE06FD3"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1947AB49"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VOIX D'OR (LA)</w:t>
            </w:r>
          </w:p>
          <w:p w14:paraId="6D82CA1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Maison Boland (radio-électricité)</w:t>
            </w:r>
          </w:p>
          <w:p w14:paraId="4D90960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3ED835C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Gilly</w:t>
            </w:r>
          </w:p>
          <w:p w14:paraId="0793E5B8" w14:textId="77777777" w:rsidR="00000000" w:rsidRDefault="00D4396A">
            <w:pPr>
              <w:spacing w:after="0" w:line="240" w:lineRule="auto"/>
              <w:rPr>
                <w:lang w:val="fr-FR" w:eastAsia="en-US"/>
              </w:rPr>
            </w:pPr>
          </w:p>
        </w:tc>
      </w:tr>
      <w:tr w:rsidR="00000000" w14:paraId="2BAD903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702EE364"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WECO RADIO (1929-     )</w:t>
            </w:r>
          </w:p>
          <w:p w14:paraId="51D6693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val="fr-FR" w:eastAsia="en-US"/>
              </w:rPr>
              <w:t>Marque de distribution de la S.A. </w:t>
            </w:r>
            <w:hyperlink r:id="rId72" w:anchor="FO" w:history="1">
              <w:r>
                <w:rPr>
                  <w:rStyle w:val="Hyperlink"/>
                  <w:rFonts w:eastAsia="Times New Roman"/>
                  <w:sz w:val="27"/>
                  <w:szCs w:val="27"/>
                  <w:lang w:eastAsia="en-US"/>
                </w:rPr>
                <w:t>Fonior</w:t>
              </w:r>
            </w:hyperlink>
          </w:p>
          <w:p w14:paraId="298E4C00"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Bouwen radio-ontvangers in de jaren 30</w:t>
            </w:r>
          </w:p>
          <w:p w14:paraId="5306759D"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sz w:val="27"/>
                <w:szCs w:val="27"/>
                <w:lang w:eastAsia="en-US"/>
              </w:rPr>
              <w:t>rue de Laeken 71, Brussel</w:t>
            </w:r>
          </w:p>
          <w:p w14:paraId="39DAEB2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203 Chaussée d'Anvers, Brussel (later)</w:t>
            </w:r>
          </w:p>
          <w:p w14:paraId="1E7C9003" w14:textId="77777777" w:rsidR="00000000" w:rsidRDefault="00D4396A">
            <w:pPr>
              <w:spacing w:after="0" w:line="240" w:lineRule="auto"/>
              <w:rPr>
                <w:lang w:val="fr-FR" w:eastAsia="en-US"/>
              </w:rPr>
            </w:pPr>
          </w:p>
        </w:tc>
      </w:tr>
      <w:tr w:rsidR="00000000" w14:paraId="36924B3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3C817E1E"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WESER RADIO</w:t>
            </w:r>
          </w:p>
          <w:p w14:paraId="4ED0285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Weser radio</w:t>
            </w:r>
          </w:p>
          <w:p w14:paraId="22A7F9C8"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Récepteurs de radio</w:t>
            </w:r>
          </w:p>
          <w:p w14:paraId="21262A4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71 Rue De Laeken Brussel (1929)</w:t>
            </w:r>
          </w:p>
          <w:p w14:paraId="5030973F"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43 rue de Bruxelles, Enghien (ateliers)</w:t>
            </w:r>
          </w:p>
          <w:p w14:paraId="7327213A"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30 rue Antoine Dansaert, Bruxelles (bureaux)</w:t>
            </w:r>
          </w:p>
          <w:p w14:paraId="3F32AA0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Bestaat nog in 1938 30 Rue A. Dansaert (advertentie verkoop wagen in Le Soir 17/03/38)</w:t>
            </w:r>
          </w:p>
          <w:p w14:paraId="15B0ACA0"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13/02/1933 Le Soir WESER BROS.’ RADIO ?</w:t>
            </w:r>
          </w:p>
          <w:p w14:paraId="35DB3BCF" w14:textId="77777777" w:rsidR="00000000" w:rsidRDefault="00D4396A">
            <w:pPr>
              <w:spacing w:after="0" w:line="240" w:lineRule="auto"/>
              <w:rPr>
                <w:lang w:val="fr-FR" w:eastAsia="en-US"/>
              </w:rPr>
            </w:pPr>
          </w:p>
        </w:tc>
      </w:tr>
      <w:tr w:rsidR="00000000" w14:paraId="29BB9DD2"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255B6C39" w14:textId="77777777" w:rsidR="00000000" w:rsidRDefault="00D4396A">
            <w:pPr>
              <w:numPr>
                <w:ilvl w:val="0"/>
                <w:numId w:val="2"/>
              </w:numPr>
              <w:spacing w:before="100" w:beforeAutospacing="1" w:after="100" w:afterAutospacing="1" w:line="240" w:lineRule="auto"/>
              <w:ind w:left="1418" w:right="567"/>
              <w:rPr>
                <w:rFonts w:eastAsia="Times New Roman"/>
                <w:b/>
                <w:bCs/>
                <w:color w:val="000000"/>
                <w:sz w:val="27"/>
                <w:szCs w:val="27"/>
                <w:lang w:eastAsia="en-US"/>
              </w:rPr>
            </w:pPr>
            <w:r>
              <w:rPr>
                <w:rFonts w:eastAsia="Times New Roman"/>
                <w:b/>
                <w:bCs/>
                <w:color w:val="000000"/>
                <w:sz w:val="27"/>
                <w:szCs w:val="27"/>
                <w:lang w:eastAsia="en-US"/>
              </w:rPr>
              <w:t>West Vlaamsche Radio Corporatie (1939-)</w:t>
            </w:r>
          </w:p>
          <w:p w14:paraId="3F537CE1"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Personenvennootschap (Van Schuylenbergh Julius, De Cock Carlos, Tanghe Leopold)</w:t>
            </w:r>
          </w:p>
          <w:p w14:paraId="00EAAA1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ascii="TimesNewRoman" w:eastAsiaTheme="minorHAnsi" w:hAnsi="TimesNewRoman" w:cs="TimesNewRoman"/>
                <w:sz w:val="24"/>
                <w:szCs w:val="24"/>
                <w:lang w:eastAsia="en-US"/>
              </w:rPr>
              <w:t>het uitbaten van eener radiozaak, het voortbrengen, herstellenvan en handeldrijven in radiotoe</w:t>
            </w:r>
            <w:r>
              <w:rPr>
                <w:rFonts w:ascii="TimesNewRoman" w:eastAsiaTheme="minorHAnsi" w:hAnsi="TimesNewRoman" w:cs="TimesNewRoman"/>
                <w:sz w:val="24"/>
                <w:szCs w:val="24"/>
                <w:lang w:eastAsia="en-US"/>
              </w:rPr>
              <w:t>stellen, wisselstukken voor radio’s, het voortbrengen, herstellen van en handeldrijven in alle aan radio verwante toestellen van eenigerlei aard, zooals elektrische toestellen, geneeskundige en hygiënische apparaten, enz…</w:t>
            </w:r>
          </w:p>
          <w:p w14:paraId="458C12D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St-Jacobsstraat 60 Brugge</w:t>
            </w:r>
          </w:p>
        </w:tc>
      </w:tr>
      <w:tr w:rsidR="00000000" w14:paraId="25989F03" w14:textId="77777777">
        <w:trPr>
          <w:cantSplit/>
        </w:trPr>
        <w:tc>
          <w:tcPr>
            <w:tcW w:w="11291" w:type="dxa"/>
            <w:tcBorders>
              <w:top w:val="single" w:sz="4" w:space="0" w:color="auto"/>
              <w:left w:val="single" w:sz="4" w:space="0" w:color="auto"/>
              <w:bottom w:val="single" w:sz="4" w:space="0" w:color="auto"/>
              <w:right w:val="single" w:sz="4" w:space="0" w:color="auto"/>
            </w:tcBorders>
            <w:hideMark/>
          </w:tcPr>
          <w:p w14:paraId="1DA24CD2"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WEVO (1934 -         )</w:t>
            </w:r>
          </w:p>
          <w:p w14:paraId="7669CB5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en-US" w:eastAsia="en-US"/>
              </w:rPr>
            </w:pPr>
            <w:r>
              <w:rPr>
                <w:rFonts w:eastAsia="Times New Roman"/>
                <w:color w:val="000000"/>
                <w:sz w:val="27"/>
                <w:szCs w:val="27"/>
                <w:lang w:val="en-US" w:eastAsia="en-US"/>
              </w:rPr>
              <w:t>Wevo Radio S.A. Mr. Wilhem Voos</w:t>
            </w:r>
          </w:p>
          <w:p w14:paraId="53AB75AB"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téléviseurs</w:t>
            </w:r>
          </w:p>
          <w:p w14:paraId="73CDF4AA"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Industriestraat, Halen</w:t>
            </w:r>
          </w:p>
          <w:p w14:paraId="3F300BE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37 Luikerstraat, Halen (1965)</w:t>
            </w:r>
          </w:p>
          <w:p w14:paraId="3145775C"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Staatsbaan, Halen (1962)</w:t>
            </w:r>
          </w:p>
          <w:p w14:paraId="5100C11D"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Brusselsesteenweg, Tervuren (laatste winkel)</w:t>
            </w:r>
          </w:p>
          <w:p w14:paraId="24FD5452" w14:textId="77777777" w:rsidR="00000000" w:rsidRDefault="00D4396A">
            <w:pPr>
              <w:numPr>
                <w:ilvl w:val="3"/>
                <w:numId w:val="2"/>
              </w:numPr>
              <w:spacing w:before="100" w:beforeAutospacing="1" w:after="100" w:afterAutospacing="1" w:line="240" w:lineRule="auto"/>
              <w:ind w:left="1418" w:right="567"/>
              <w:rPr>
                <w:lang w:eastAsia="en-US"/>
              </w:rPr>
            </w:pPr>
            <w:r>
              <w:rPr>
                <w:rFonts w:eastAsia="Times New Roman"/>
                <w:i/>
                <w:iCs/>
                <w:color w:val="000000"/>
                <w:lang w:eastAsia="en-US"/>
              </w:rPr>
              <w:t xml:space="preserve">(beschrijving in Retro-Radio, sept 2006 </w:t>
            </w:r>
            <w:r>
              <w:rPr>
                <w:rFonts w:eastAsia="Times New Roman"/>
                <w:i/>
                <w:iCs/>
                <w:color w:val="000000"/>
                <w:lang w:eastAsia="en-US"/>
              </w:rPr>
              <w:tab/>
              <w:t>Wilhelm Voss maak</w:t>
            </w:r>
            <w:r>
              <w:rPr>
                <w:rFonts w:eastAsia="Times New Roman"/>
                <w:i/>
                <w:iCs/>
                <w:color w:val="000000"/>
                <w:lang w:eastAsia="en-US"/>
              </w:rPr>
              <w:t>te Wevo radio's (letters uit zijn naam)  te Halen na zijn huwelijk (1931) / (einde jaren 1990) /</w:t>
            </w:r>
          </w:p>
        </w:tc>
      </w:tr>
      <w:tr w:rsidR="00000000" w14:paraId="79E79D31"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6B190C08"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WILL AUDIO</w:t>
            </w:r>
          </w:p>
          <w:p w14:paraId="3AEF75DC"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Fondée et exploitée par M. Willy Peters entre 1978 et 1982 </w:t>
            </w:r>
            <w:hyperlink r:id="rId73" w:tgtFrame="_blank" w:history="1">
              <w:r>
                <w:rPr>
                  <w:rStyle w:val="Hyperlink"/>
                  <w:rFonts w:eastAsia="Times New Roman"/>
                  <w:sz w:val="27"/>
                  <w:szCs w:val="27"/>
                  <w:lang w:val="fr-FR" w:eastAsia="en-US"/>
                </w:rPr>
                <w:t>Lien vers historique de M. Peters</w:t>
              </w:r>
            </w:hyperlink>
          </w:p>
          <w:p w14:paraId="0F894294"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Cette société existe toujours en 2016</w:t>
            </w:r>
          </w:p>
          <w:p w14:paraId="1FCBF073"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Enceintes de hi-fi et de sonorisation</w:t>
            </w:r>
          </w:p>
          <w:p w14:paraId="6DD42698"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Liège</w:t>
            </w:r>
          </w:p>
          <w:p w14:paraId="7ED9859C" w14:textId="77777777" w:rsidR="00000000" w:rsidRDefault="00D4396A">
            <w:pPr>
              <w:spacing w:after="0" w:line="240" w:lineRule="auto"/>
              <w:rPr>
                <w:lang w:val="fr-FR" w:eastAsia="en-US"/>
              </w:rPr>
            </w:pPr>
          </w:p>
        </w:tc>
      </w:tr>
      <w:tr w:rsidR="00000000" w14:paraId="6CF14E8F"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458653D1"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WOUTERS (1919?-       )</w:t>
            </w:r>
          </w:p>
          <w:p w14:paraId="4D4A4BDF"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ets. M. de Wouters</w:t>
            </w:r>
          </w:p>
          <w:p w14:paraId="364D86C6"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Kristal- en lampendradios</w:t>
            </w:r>
          </w:p>
          <w:p w14:paraId="57382ED3"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16 rue Pletinckx, Bruxelles (bureaus, 1924)</w:t>
            </w:r>
          </w:p>
          <w:p w14:paraId="216926C7"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78 rue de la Caserne, Bruxelles (fabriek, 1924)</w:t>
            </w:r>
          </w:p>
          <w:p w14:paraId="5A0156C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99 rue du Marché-aux-Herbes, Bruxelles (verkoopzaal, 1924)</w:t>
            </w:r>
          </w:p>
          <w:p w14:paraId="006A7912" w14:textId="77777777" w:rsidR="00000000" w:rsidRDefault="00D4396A">
            <w:pPr>
              <w:numPr>
                <w:ilvl w:val="3"/>
                <w:numId w:val="2"/>
              </w:numPr>
              <w:spacing w:before="100" w:beforeAutospacing="1" w:after="100" w:afterAutospacing="1" w:line="240" w:lineRule="auto"/>
              <w:ind w:left="1418" w:right="567"/>
              <w:rPr>
                <w:rFonts w:eastAsia="Times New Roman"/>
                <w:i/>
                <w:iCs/>
                <w:color w:val="000000"/>
                <w:sz w:val="27"/>
                <w:szCs w:val="27"/>
                <w:lang w:eastAsia="en-US"/>
              </w:rPr>
            </w:pPr>
            <w:r>
              <w:rPr>
                <w:i/>
                <w:iCs/>
                <w:lang w:eastAsia="en-US"/>
              </w:rPr>
              <w:t xml:space="preserve">Eerste toestellen op de markt in 1919, en bedrijf vermoedelijk in dat jaar gesticht / recl Electricité pour tous, vroege jaren '20 / </w:t>
            </w:r>
            <w:r>
              <w:rPr>
                <w:i/>
                <w:iCs/>
                <w:lang w:eastAsia="en-US"/>
              </w:rPr>
              <w:tab/>
            </w:r>
          </w:p>
          <w:p w14:paraId="0FB34F2E" w14:textId="77777777" w:rsidR="00000000" w:rsidRDefault="00D4396A">
            <w:pPr>
              <w:spacing w:after="0" w:line="240" w:lineRule="auto"/>
              <w:rPr>
                <w:lang w:eastAsia="en-US"/>
              </w:rPr>
            </w:pPr>
          </w:p>
        </w:tc>
      </w:tr>
      <w:tr w:rsidR="00000000" w14:paraId="7F769BC7"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05FA7CC" w14:textId="77777777" w:rsidR="00000000" w:rsidRDefault="00D4396A">
            <w:pPr>
              <w:numPr>
                <w:ilvl w:val="0"/>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b/>
                <w:bCs/>
                <w:color w:val="000000"/>
                <w:sz w:val="27"/>
                <w:szCs w:val="27"/>
                <w:lang w:eastAsia="en-US"/>
              </w:rPr>
              <w:t>WYCA</w:t>
            </w:r>
          </w:p>
          <w:p w14:paraId="70B4DEE6" w14:textId="77777777" w:rsidR="00000000" w:rsidRDefault="00D4396A">
            <w:pPr>
              <w:numPr>
                <w:ilvl w:val="1"/>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Wyca Radio</w:t>
            </w:r>
          </w:p>
          <w:p w14:paraId="65D81AAF"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Radios </w:t>
            </w:r>
          </w:p>
          <w:p w14:paraId="2E84A0D7" w14:textId="77777777" w:rsidR="00000000" w:rsidRDefault="00D4396A">
            <w:pPr>
              <w:numPr>
                <w:ilvl w:val="2"/>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Vente des appareils </w:t>
            </w:r>
            <w:hyperlink r:id="rId74" w:anchor="PRE" w:history="1">
              <w:r>
                <w:rPr>
                  <w:rStyle w:val="Hyperlink"/>
                  <w:rFonts w:eastAsia="Times New Roman"/>
                  <w:sz w:val="27"/>
                  <w:szCs w:val="27"/>
                  <w:lang w:val="fr-FR" w:eastAsia="en-US"/>
                </w:rPr>
                <w:t>Precisia</w:t>
              </w:r>
            </w:hyperlink>
            <w:r>
              <w:rPr>
                <w:rFonts w:eastAsia="Times New Roman"/>
                <w:color w:val="000000"/>
                <w:sz w:val="27"/>
                <w:szCs w:val="27"/>
                <w:lang w:val="fr-FR" w:eastAsia="en-US"/>
              </w:rPr>
              <w:t> à partir de 1951</w:t>
            </w:r>
          </w:p>
          <w:p w14:paraId="311B15D9"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51 rue Everaerts, Antwerpen (avant 1951)</w:t>
            </w:r>
          </w:p>
          <w:p w14:paraId="7721F314"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eastAsia="en-US"/>
              </w:rPr>
            </w:pPr>
            <w:r>
              <w:rPr>
                <w:rFonts w:eastAsia="Times New Roman"/>
                <w:color w:val="000000"/>
                <w:sz w:val="27"/>
                <w:szCs w:val="27"/>
                <w:lang w:eastAsia="en-US"/>
              </w:rPr>
              <w:t>38 Banningstraat, Antwerpen (à partir de 1951)</w:t>
            </w:r>
          </w:p>
          <w:p w14:paraId="6C7750E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28 Pr. Leopoldstraat, Borgerhout (sera plus tard l'adresse  d</w:t>
            </w:r>
            <w:r>
              <w:rPr>
                <w:rFonts w:eastAsia="Times New Roman"/>
                <w:color w:val="000000"/>
                <w:sz w:val="27"/>
                <w:szCs w:val="27"/>
                <w:lang w:val="fr-FR" w:eastAsia="en-US"/>
              </w:rPr>
              <w:t>e </w:t>
            </w:r>
            <w:hyperlink r:id="rId75" w:anchor="TT" w:history="1">
              <w:r>
                <w:rPr>
                  <w:rStyle w:val="Hyperlink"/>
                  <w:rFonts w:eastAsia="Times New Roman"/>
                  <w:sz w:val="27"/>
                  <w:szCs w:val="27"/>
                  <w:lang w:val="fr-FR" w:eastAsia="en-US"/>
                </w:rPr>
                <w:t>Teleton</w:t>
              </w:r>
            </w:hyperlink>
            <w:r>
              <w:rPr>
                <w:rFonts w:eastAsia="Times New Roman"/>
                <w:color w:val="000000"/>
                <w:sz w:val="27"/>
                <w:szCs w:val="27"/>
                <w:lang w:val="fr-FR" w:eastAsia="en-US"/>
              </w:rPr>
              <w:t>)</w:t>
            </w:r>
          </w:p>
          <w:p w14:paraId="3866C971" w14:textId="77777777" w:rsidR="00000000" w:rsidRDefault="00D4396A">
            <w:pPr>
              <w:numPr>
                <w:ilvl w:val="3"/>
                <w:numId w:val="2"/>
              </w:numPr>
              <w:spacing w:before="100" w:beforeAutospacing="1" w:after="100" w:afterAutospacing="1" w:line="240" w:lineRule="auto"/>
              <w:ind w:left="1418" w:right="567"/>
              <w:rPr>
                <w:rFonts w:eastAsia="Times New Roman"/>
                <w:color w:val="000000"/>
                <w:sz w:val="27"/>
                <w:szCs w:val="27"/>
                <w:lang w:val="fr-FR" w:eastAsia="en-US"/>
              </w:rPr>
            </w:pPr>
            <w:r>
              <w:rPr>
                <w:rFonts w:eastAsia="Times New Roman"/>
                <w:color w:val="000000"/>
                <w:sz w:val="27"/>
                <w:szCs w:val="27"/>
                <w:lang w:val="fr-FR" w:eastAsia="en-US"/>
              </w:rPr>
              <w:t>A Borgerhout : même adresse que </w:t>
            </w:r>
            <w:hyperlink r:id="rId76" w:anchor="L" w:history="1">
              <w:r>
                <w:rPr>
                  <w:rStyle w:val="Hyperlink"/>
                  <w:rFonts w:eastAsia="Times New Roman"/>
                  <w:sz w:val="27"/>
                  <w:szCs w:val="27"/>
                  <w:lang w:val="fr-FR" w:eastAsia="en-US"/>
                </w:rPr>
                <w:t>Laboratoria Vandamme</w:t>
              </w:r>
            </w:hyperlink>
            <w:r>
              <w:rPr>
                <w:rFonts w:eastAsia="Times New Roman"/>
                <w:color w:val="000000"/>
                <w:sz w:val="27"/>
                <w:szCs w:val="27"/>
                <w:lang w:val="fr-FR" w:eastAsia="en-US"/>
              </w:rPr>
              <w:t> et </w:t>
            </w:r>
            <w:hyperlink r:id="rId77" w:anchor="SAV" w:history="1">
              <w:r>
                <w:rPr>
                  <w:rStyle w:val="Hyperlink"/>
                  <w:rFonts w:eastAsia="Times New Roman"/>
                  <w:sz w:val="27"/>
                  <w:szCs w:val="27"/>
                  <w:lang w:val="fr-FR" w:eastAsia="en-US"/>
                </w:rPr>
                <w:t>Savan Radio</w:t>
              </w:r>
            </w:hyperlink>
            <w:r>
              <w:rPr>
                <w:rFonts w:eastAsia="Times New Roman"/>
                <w:color w:val="000000"/>
                <w:sz w:val="27"/>
                <w:szCs w:val="27"/>
                <w:lang w:val="fr-FR" w:eastAsia="en-US"/>
              </w:rPr>
              <w:t> !</w:t>
            </w:r>
          </w:p>
          <w:p w14:paraId="5A4AB7B6" w14:textId="77777777" w:rsidR="00000000" w:rsidRDefault="00D4396A">
            <w:pPr>
              <w:spacing w:after="0" w:line="240" w:lineRule="auto"/>
              <w:rPr>
                <w:lang w:val="fr-FR" w:eastAsia="en-US"/>
              </w:rPr>
            </w:pPr>
          </w:p>
        </w:tc>
      </w:tr>
      <w:tr w:rsidR="00000000" w14:paraId="1D2CA51D"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04431942" w14:textId="77777777" w:rsidR="00000000" w:rsidRDefault="00D4396A">
            <w:pPr>
              <w:spacing w:after="0" w:line="240" w:lineRule="auto"/>
              <w:rPr>
                <w:lang w:val="fr-FR" w:eastAsia="en-US"/>
              </w:rPr>
            </w:pPr>
          </w:p>
        </w:tc>
      </w:tr>
      <w:tr w:rsidR="00000000" w14:paraId="70D10EAA" w14:textId="77777777">
        <w:trPr>
          <w:cantSplit/>
        </w:trPr>
        <w:tc>
          <w:tcPr>
            <w:tcW w:w="11291" w:type="dxa"/>
            <w:tcBorders>
              <w:top w:val="single" w:sz="4" w:space="0" w:color="auto"/>
              <w:left w:val="single" w:sz="4" w:space="0" w:color="auto"/>
              <w:bottom w:val="single" w:sz="4" w:space="0" w:color="auto"/>
              <w:right w:val="single" w:sz="4" w:space="0" w:color="auto"/>
            </w:tcBorders>
          </w:tcPr>
          <w:p w14:paraId="54C6FC7C" w14:textId="77777777" w:rsidR="00000000" w:rsidRDefault="00D4396A">
            <w:pPr>
              <w:spacing w:after="0" w:line="240" w:lineRule="auto"/>
              <w:rPr>
                <w:lang w:val="fr-FR" w:eastAsia="en-US"/>
              </w:rPr>
            </w:pPr>
          </w:p>
        </w:tc>
      </w:tr>
    </w:tbl>
    <w:p w14:paraId="1F2C85FF" w14:textId="77777777" w:rsidR="00000000" w:rsidRDefault="00D4396A">
      <w:pPr>
        <w:rPr>
          <w:lang w:val="fr-FR"/>
        </w:rPr>
      </w:pPr>
    </w:p>
    <w:sectPr w:rsidR="00000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A683B"/>
    <w:multiLevelType w:val="hybridMultilevel"/>
    <w:tmpl w:val="BF1ACCF4"/>
    <w:lvl w:ilvl="0" w:tplc="B90A4BA0">
      <w:start w:val="1"/>
      <w:numFmt w:val="decimal"/>
      <w:lvlText w:val="%1."/>
      <w:lvlJc w:val="left"/>
      <w:pPr>
        <w:ind w:left="2138" w:hanging="360"/>
      </w:pPr>
    </w:lvl>
    <w:lvl w:ilvl="1" w:tplc="08130019">
      <w:start w:val="1"/>
      <w:numFmt w:val="lowerLetter"/>
      <w:lvlText w:val="%2."/>
      <w:lvlJc w:val="left"/>
      <w:pPr>
        <w:ind w:left="2858" w:hanging="360"/>
      </w:pPr>
    </w:lvl>
    <w:lvl w:ilvl="2" w:tplc="0813001B">
      <w:start w:val="1"/>
      <w:numFmt w:val="lowerRoman"/>
      <w:lvlText w:val="%3."/>
      <w:lvlJc w:val="right"/>
      <w:pPr>
        <w:ind w:left="3578" w:hanging="180"/>
      </w:pPr>
    </w:lvl>
    <w:lvl w:ilvl="3" w:tplc="0813000F">
      <w:start w:val="1"/>
      <w:numFmt w:val="decimal"/>
      <w:lvlText w:val="%4."/>
      <w:lvlJc w:val="left"/>
      <w:pPr>
        <w:ind w:left="4298" w:hanging="360"/>
      </w:pPr>
    </w:lvl>
    <w:lvl w:ilvl="4" w:tplc="08130019">
      <w:start w:val="1"/>
      <w:numFmt w:val="lowerLetter"/>
      <w:lvlText w:val="%5."/>
      <w:lvlJc w:val="left"/>
      <w:pPr>
        <w:ind w:left="5018" w:hanging="360"/>
      </w:pPr>
    </w:lvl>
    <w:lvl w:ilvl="5" w:tplc="0813001B">
      <w:start w:val="1"/>
      <w:numFmt w:val="lowerRoman"/>
      <w:lvlText w:val="%6."/>
      <w:lvlJc w:val="right"/>
      <w:pPr>
        <w:ind w:left="5738" w:hanging="180"/>
      </w:pPr>
    </w:lvl>
    <w:lvl w:ilvl="6" w:tplc="0813000F">
      <w:start w:val="1"/>
      <w:numFmt w:val="decimal"/>
      <w:lvlText w:val="%7."/>
      <w:lvlJc w:val="left"/>
      <w:pPr>
        <w:ind w:left="6458" w:hanging="360"/>
      </w:pPr>
    </w:lvl>
    <w:lvl w:ilvl="7" w:tplc="08130019">
      <w:start w:val="1"/>
      <w:numFmt w:val="lowerLetter"/>
      <w:lvlText w:val="%8."/>
      <w:lvlJc w:val="left"/>
      <w:pPr>
        <w:ind w:left="7178" w:hanging="360"/>
      </w:pPr>
    </w:lvl>
    <w:lvl w:ilvl="8" w:tplc="0813001B">
      <w:start w:val="1"/>
      <w:numFmt w:val="lowerRoman"/>
      <w:lvlText w:val="%9."/>
      <w:lvlJc w:val="right"/>
      <w:pPr>
        <w:ind w:left="7898" w:hanging="180"/>
      </w:pPr>
    </w:lvl>
  </w:abstractNum>
  <w:abstractNum w:abstractNumId="1" w15:restartNumberingAfterBreak="0">
    <w:nsid w:val="3BB970C5"/>
    <w:multiLevelType w:val="hybridMultilevel"/>
    <w:tmpl w:val="80187670"/>
    <w:lvl w:ilvl="0" w:tplc="8FB8FD86">
      <w:start w:val="3"/>
      <w:numFmt w:val="bullet"/>
      <w:lvlText w:val="-"/>
      <w:lvlJc w:val="left"/>
      <w:pPr>
        <w:ind w:left="1080" w:hanging="360"/>
      </w:pPr>
      <w:rPr>
        <w:rFonts w:ascii="Calibri" w:eastAsia="Times New Roman" w:hAnsi="Calibri" w:cs="Calibri"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start w:val="1"/>
      <w:numFmt w:val="bullet"/>
      <w:lvlText w:val="o"/>
      <w:lvlJc w:val="left"/>
      <w:pPr>
        <w:ind w:left="3960" w:hanging="360"/>
      </w:pPr>
      <w:rPr>
        <w:rFonts w:ascii="Courier New" w:hAnsi="Courier New" w:cs="Courier New" w:hint="default"/>
      </w:rPr>
    </w:lvl>
    <w:lvl w:ilvl="5" w:tplc="08130005">
      <w:start w:val="1"/>
      <w:numFmt w:val="bullet"/>
      <w:lvlText w:val=""/>
      <w:lvlJc w:val="left"/>
      <w:pPr>
        <w:ind w:left="4680" w:hanging="360"/>
      </w:pPr>
      <w:rPr>
        <w:rFonts w:ascii="Wingdings" w:hAnsi="Wingdings" w:hint="default"/>
      </w:rPr>
    </w:lvl>
    <w:lvl w:ilvl="6" w:tplc="08130001">
      <w:start w:val="1"/>
      <w:numFmt w:val="bullet"/>
      <w:lvlText w:val=""/>
      <w:lvlJc w:val="left"/>
      <w:pPr>
        <w:ind w:left="5400" w:hanging="360"/>
      </w:pPr>
      <w:rPr>
        <w:rFonts w:ascii="Symbol" w:hAnsi="Symbol" w:hint="default"/>
      </w:rPr>
    </w:lvl>
    <w:lvl w:ilvl="7" w:tplc="08130003">
      <w:start w:val="1"/>
      <w:numFmt w:val="bullet"/>
      <w:lvlText w:val="o"/>
      <w:lvlJc w:val="left"/>
      <w:pPr>
        <w:ind w:left="6120" w:hanging="360"/>
      </w:pPr>
      <w:rPr>
        <w:rFonts w:ascii="Courier New" w:hAnsi="Courier New" w:cs="Courier New" w:hint="default"/>
      </w:rPr>
    </w:lvl>
    <w:lvl w:ilvl="8" w:tplc="08130005">
      <w:start w:val="1"/>
      <w:numFmt w:val="bullet"/>
      <w:lvlText w:val=""/>
      <w:lvlJc w:val="left"/>
      <w:pPr>
        <w:ind w:left="6840" w:hanging="360"/>
      </w:pPr>
      <w:rPr>
        <w:rFonts w:ascii="Wingdings" w:hAnsi="Wingdings" w:hint="default"/>
      </w:rPr>
    </w:lvl>
  </w:abstractNum>
  <w:abstractNum w:abstractNumId="2" w15:restartNumberingAfterBreak="0">
    <w:nsid w:val="58643F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6A"/>
    <w:rsid w:val="00D439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81"/>
    <o:shapelayout v:ext="edit">
      <o:idmap v:ext="edit" data="1"/>
    </o:shapelayout>
  </w:shapeDefaults>
  <w:decimalSymbol w:val=","/>
  <w:listSeparator w:val=";"/>
  <w14:docId w14:val="58D835CE"/>
  <w15:chartTrackingRefBased/>
  <w15:docId w15:val="{752DC845-C573-401A-AEE6-DBBDD5C1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2" w:lineRule="auto"/>
    </w:pPr>
    <w:rPr>
      <w:rFonts w:eastAsiaTheme="minorEastAsia"/>
      <w:sz w:val="22"/>
      <w:szCs w:val="22"/>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paragraph" w:customStyle="1" w:styleId="msonormal0">
    <w:name w:val="msonormal"/>
    <w:basedOn w:val="Standaard"/>
    <w:uiPriority w:val="99"/>
    <w:semiHidden/>
    <w:pPr>
      <w:spacing w:before="100" w:beforeAutospacing="1" w:after="100" w:afterAutospacing="1" w:line="240" w:lineRule="auto"/>
    </w:pPr>
    <w:rPr>
      <w:rFonts w:ascii="Times New Roman" w:hAnsi="Times New Roman" w:cs="Times New Roman"/>
      <w:sz w:val="24"/>
      <w:szCs w:val="24"/>
    </w:rPr>
  </w:style>
  <w:style w:type="paragraph" w:styleId="Normaalweb">
    <w:name w:val="Normal (Web)"/>
    <w:basedOn w:val="Standaard"/>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Tekstopmerking">
    <w:name w:val="annotation text"/>
    <w:basedOn w:val="Standaard"/>
    <w:link w:val="TekstopmerkingChar"/>
    <w:uiPriority w:val="99"/>
    <w:semiHidden/>
    <w:unhideWhenUsed/>
  </w:style>
  <w:style w:type="character" w:customStyle="1" w:styleId="TekstopmerkingChar">
    <w:name w:val="Tekst opmerking Char"/>
    <w:basedOn w:val="Standaardalinea-lettertype"/>
    <w:link w:val="Tekstopmerking"/>
    <w:uiPriority w:val="99"/>
    <w:semiHidden/>
    <w:locked/>
    <w:rPr>
      <w:rFonts w:ascii="Times New Roman" w:eastAsiaTheme="minorEastAsia" w:hAnsi="Times New Roman" w:cs="Times New Roman" w:hint="default"/>
      <w:lang w:eastAsia="nl-NL"/>
    </w:rPr>
  </w:style>
  <w:style w:type="paragraph" w:styleId="Koptekst">
    <w:name w:val="header"/>
    <w:basedOn w:val="Standaard"/>
    <w:link w:val="KoptekstChar"/>
    <w:uiPriority w:val="99"/>
    <w:semiHidden/>
    <w:unhideWhenUsed/>
  </w:style>
  <w:style w:type="character" w:customStyle="1" w:styleId="KoptekstChar">
    <w:name w:val="Koptekst Char"/>
    <w:basedOn w:val="Standaardalinea-lettertype"/>
    <w:link w:val="Koptekst"/>
    <w:uiPriority w:val="99"/>
    <w:semiHidden/>
    <w:locked/>
    <w:rPr>
      <w:rFonts w:ascii="Times New Roman" w:eastAsiaTheme="minorEastAsia" w:hAnsi="Times New Roman" w:cs="Times New Roman" w:hint="default"/>
      <w:sz w:val="22"/>
      <w:szCs w:val="22"/>
      <w:lang w:eastAsia="nl-NL"/>
    </w:rPr>
  </w:style>
  <w:style w:type="paragraph" w:styleId="Voettekst">
    <w:name w:val="footer"/>
    <w:basedOn w:val="Standaard"/>
    <w:link w:val="VoettekstChar"/>
    <w:uiPriority w:val="99"/>
    <w:semiHidden/>
    <w:unhideWhenUsed/>
  </w:style>
  <w:style w:type="character" w:customStyle="1" w:styleId="VoettekstChar">
    <w:name w:val="Voettekst Char"/>
    <w:basedOn w:val="Standaardalinea-lettertype"/>
    <w:link w:val="Voettekst"/>
    <w:uiPriority w:val="99"/>
    <w:semiHidden/>
    <w:locked/>
    <w:rPr>
      <w:rFonts w:ascii="Times New Roman" w:eastAsiaTheme="minorEastAsia" w:hAnsi="Times New Roman" w:cs="Times New Roman" w:hint="default"/>
      <w:sz w:val="22"/>
      <w:szCs w:val="22"/>
      <w:lang w:eastAsia="nl-NL"/>
    </w:rPr>
  </w:style>
  <w:style w:type="paragraph" w:styleId="Onderwerpvanopmerking">
    <w:name w:val="annotation subject"/>
    <w:basedOn w:val="Standaard"/>
    <w:link w:val="OnderwerpvanopmerkingChar"/>
    <w:uiPriority w:val="99"/>
    <w:semiHidden/>
    <w:unhideWhenUsed/>
  </w:style>
  <w:style w:type="character" w:customStyle="1" w:styleId="OnderwerpvanopmerkingChar">
    <w:name w:val="Onderwerp van opmerking Char"/>
    <w:basedOn w:val="TekstopmerkingChar"/>
    <w:link w:val="Onderwerpvanopmerking"/>
    <w:uiPriority w:val="99"/>
    <w:semiHidden/>
    <w:locked/>
    <w:rPr>
      <w:rFonts w:ascii="Times New Roman" w:eastAsiaTheme="minorEastAsia" w:hAnsi="Times New Roman" w:cs="Times New Roman" w:hint="default"/>
      <w:b/>
      <w:bCs/>
      <w:lang w:eastAsia="nl-NL"/>
    </w:rPr>
  </w:style>
  <w:style w:type="paragraph" w:styleId="Lijstalinea">
    <w:name w:val="List Paragraph"/>
    <w:basedOn w:val="Standaard"/>
    <w:uiPriority w:val="34"/>
    <w:semiHidden/>
    <w:qFormat/>
    <w:pPr>
      <w:ind w:left="720"/>
      <w:contextualSpacing/>
    </w:pPr>
  </w:style>
  <w:style w:type="character" w:customStyle="1" w:styleId="CommentTextChar">
    <w:name w:val="Comment Text Char"/>
    <w:basedOn w:val="Standaardalinea-lettertype"/>
    <w:link w:val="CommentText"/>
    <w:uiPriority w:val="99"/>
    <w:semiHidden/>
    <w:locked/>
    <w:rPr>
      <w:rFonts w:ascii="Times New Roman" w:eastAsiaTheme="minorEastAsia" w:hAnsi="Times New Roman" w:cs="Times New Roman" w:hint="default"/>
      <w:sz w:val="20"/>
      <w:szCs w:val="20"/>
      <w:lang w:eastAsia="nl-NL"/>
    </w:rPr>
  </w:style>
  <w:style w:type="paragraph" w:customStyle="1" w:styleId="CommentText">
    <w:name w:val="Comment Text"/>
    <w:basedOn w:val="Standaard"/>
    <w:link w:val="CommentTextChar"/>
    <w:uiPriority w:val="99"/>
    <w:semiHidden/>
  </w:style>
  <w:style w:type="character" w:customStyle="1" w:styleId="HeaderChar">
    <w:name w:val="Header Char"/>
    <w:basedOn w:val="Standaardalinea-lettertype"/>
    <w:link w:val="Header"/>
    <w:uiPriority w:val="99"/>
    <w:semiHidden/>
    <w:locked/>
    <w:rPr>
      <w:rFonts w:ascii="Times New Roman" w:eastAsiaTheme="minorEastAsia" w:hAnsi="Times New Roman" w:cs="Times New Roman" w:hint="default"/>
      <w:lang w:eastAsia="nl-NL"/>
    </w:rPr>
  </w:style>
  <w:style w:type="paragraph" w:customStyle="1" w:styleId="Header">
    <w:name w:val="Header"/>
    <w:basedOn w:val="Standaard"/>
    <w:link w:val="HeaderChar"/>
    <w:uiPriority w:val="99"/>
    <w:semiHidden/>
  </w:style>
  <w:style w:type="character" w:customStyle="1" w:styleId="FooterChar">
    <w:name w:val="Footer Char"/>
    <w:basedOn w:val="Standaardalinea-lettertype"/>
    <w:link w:val="Footer"/>
    <w:uiPriority w:val="99"/>
    <w:semiHidden/>
    <w:locked/>
    <w:rPr>
      <w:rFonts w:ascii="Times New Roman" w:eastAsiaTheme="minorEastAsia" w:hAnsi="Times New Roman" w:cs="Times New Roman" w:hint="default"/>
      <w:lang w:eastAsia="nl-NL"/>
    </w:rPr>
  </w:style>
  <w:style w:type="paragraph" w:customStyle="1" w:styleId="Footer">
    <w:name w:val="Footer"/>
    <w:basedOn w:val="Standaard"/>
    <w:link w:val="FooterChar"/>
    <w:uiPriority w:val="99"/>
    <w:semiHidden/>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sz w:val="20"/>
      <w:szCs w:val="20"/>
      <w:lang w:eastAsia="nl-NL"/>
    </w:rPr>
  </w:style>
  <w:style w:type="paragraph" w:customStyle="1" w:styleId="CommentSubject">
    <w:name w:val="Comment Subject"/>
    <w:basedOn w:val="Standaard"/>
    <w:link w:val="CommentSubjectChar"/>
    <w:uiPriority w:val="99"/>
    <w:semiHidden/>
  </w:style>
  <w:style w:type="character" w:styleId="Verwijzingopmerking">
    <w:name w:val="annotation reference"/>
    <w:basedOn w:val="Standaardalinea-lettertype"/>
    <w:uiPriority w:val="99"/>
    <w:semiHidden/>
    <w:unhideWhenUsed/>
    <w:rPr>
      <w:sz w:val="16"/>
      <w:szCs w:val="16"/>
    </w:rPr>
  </w:style>
  <w:style w:type="table" w:customStyle="1" w:styleId="TableNormal">
    <w:name w:val="Table Normal"/>
    <w:uiPriority w:val="99"/>
    <w:semiHidden/>
    <w:tblPr>
      <w:tblCellMar>
        <w:top w:w="0" w:type="dxa"/>
        <w:left w:w="108" w:type="dxa"/>
        <w:bottom w:w="0" w:type="dxa"/>
        <w:right w:w="108" w:type="dxa"/>
      </w:tblCellMar>
    </w:tblPr>
  </w:style>
  <w:style w:type="table" w:customStyle="1" w:styleId="TableGrid">
    <w:name w:val="Table Grid"/>
    <w:basedOn w:val="Standaardtabe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diocollection.be/fr/constructeurs_fr.html" TargetMode="External"/><Relationship Id="rId18" Type="http://schemas.openxmlformats.org/officeDocument/2006/relationships/hyperlink" Target="https://www.radiocollection.be/fr/constructeurs_fr.html" TargetMode="External"/><Relationship Id="rId26" Type="http://schemas.openxmlformats.org/officeDocument/2006/relationships/hyperlink" Target="https://www.radiocollection.be/fr/constructeurs_fr.html" TargetMode="External"/><Relationship Id="rId39" Type="http://schemas.openxmlformats.org/officeDocument/2006/relationships/hyperlink" Target="https://www.radiocollection.be/fr/carad_fr.html" TargetMode="External"/><Relationship Id="rId21" Type="http://schemas.openxmlformats.org/officeDocument/2006/relationships/hyperlink" Target="https://www.radiocollection.be/fr/constructeurs_fr.html" TargetMode="External"/><Relationship Id="rId34" Type="http://schemas.openxmlformats.org/officeDocument/2006/relationships/hyperlink" Target="https://www.radiocollection.be/fr/constructeurs_fr.html" TargetMode="External"/><Relationship Id="rId42" Type="http://schemas.openxmlformats.org/officeDocument/2006/relationships/hyperlink" Target="https://www.radiocollection.be/fr/constructeurs_fr.html" TargetMode="External"/><Relationship Id="rId47" Type="http://schemas.openxmlformats.org/officeDocument/2006/relationships/hyperlink" Target="https://www.radiocollection.be/fr/constructeurs_fr.html" TargetMode="External"/><Relationship Id="rId50" Type="http://schemas.openxmlformats.org/officeDocument/2006/relationships/hyperlink" Target="https://www.radiocollection.be/fr/constructeurs_fr.html" TargetMode="External"/><Relationship Id="rId55" Type="http://schemas.openxmlformats.org/officeDocument/2006/relationships/hyperlink" Target="https://www.radiocollection.be/fr/constructeurs_fr.html" TargetMode="External"/><Relationship Id="rId63" Type="http://schemas.openxmlformats.org/officeDocument/2006/relationships/hyperlink" Target="https://www.radiocollection.be/fr/constructeurs_fr.html" TargetMode="External"/><Relationship Id="rId68" Type="http://schemas.openxmlformats.org/officeDocument/2006/relationships/hyperlink" Target="https://www.radiocollection.be/fr/constructeurs_fr.html" TargetMode="External"/><Relationship Id="rId76" Type="http://schemas.openxmlformats.org/officeDocument/2006/relationships/hyperlink" Target="https://www.radiocollection.be/fr/constructeurs_fr.html" TargetMode="External"/><Relationship Id="rId7" Type="http://schemas.openxmlformats.org/officeDocument/2006/relationships/hyperlink" Target="https://www.radiocollection.be/fr/constructeurs_fr.html" TargetMode="External"/><Relationship Id="rId71" Type="http://schemas.openxmlformats.org/officeDocument/2006/relationships/hyperlink" Target="https://www.radiocollection.be/fr/constructeurs_fr.html" TargetMode="External"/><Relationship Id="rId2" Type="http://schemas.openxmlformats.org/officeDocument/2006/relationships/styles" Target="styles.xml"/><Relationship Id="rId16" Type="http://schemas.openxmlformats.org/officeDocument/2006/relationships/hyperlink" Target="https://www.radiocollection.be/fr/constructeurs_fr.html" TargetMode="External"/><Relationship Id="rId29" Type="http://schemas.openxmlformats.org/officeDocument/2006/relationships/hyperlink" Target="https://www.radiocollection.be/fr/constructeurs_fr.html" TargetMode="External"/><Relationship Id="rId11" Type="http://schemas.openxmlformats.org/officeDocument/2006/relationships/hyperlink" Target="https://www.radiocollection.be/fr/constructeurs_fr.html" TargetMode="External"/><Relationship Id="rId24" Type="http://schemas.openxmlformats.org/officeDocument/2006/relationships/hyperlink" Target="https://www.radiocollection.be/fr/constructeurs_fr.html" TargetMode="External"/><Relationship Id="rId32" Type="http://schemas.openxmlformats.org/officeDocument/2006/relationships/hyperlink" Target="https://www.radiocollection.be/fr/constructeurs_fr.html" TargetMode="External"/><Relationship Id="rId37" Type="http://schemas.openxmlformats.org/officeDocument/2006/relationships/hyperlink" Target="https://www.radiocollection.be/fr/constructeurs_fr.html" TargetMode="External"/><Relationship Id="rId40" Type="http://schemas.openxmlformats.org/officeDocument/2006/relationships/hyperlink" Target="https://www.radiocollection.be/fr/constructeurs_fr.html" TargetMode="External"/><Relationship Id="rId45" Type="http://schemas.openxmlformats.org/officeDocument/2006/relationships/hyperlink" Target="https://www.radiocollection.be/fr/constructeurs_fr.html" TargetMode="External"/><Relationship Id="rId53" Type="http://schemas.openxmlformats.org/officeDocument/2006/relationships/hyperlink" Target="http://www.sandvoice.be/" TargetMode="External"/><Relationship Id="rId58" Type="http://schemas.openxmlformats.org/officeDocument/2006/relationships/hyperlink" Target="http://www.radiomuseum.org/r/sbr_sr2.html" TargetMode="External"/><Relationship Id="rId66" Type="http://schemas.openxmlformats.org/officeDocument/2006/relationships/hyperlink" Target="https://www.radiocollection.be/fr/constructeurs_fr.html" TargetMode="External"/><Relationship Id="rId74" Type="http://schemas.openxmlformats.org/officeDocument/2006/relationships/hyperlink" Target="https://www.radiocollection.be/fr/constructeurs_fr.html" TargetMode="External"/><Relationship Id="rId79" Type="http://schemas.openxmlformats.org/officeDocument/2006/relationships/theme" Target="theme/theme1.xml"/><Relationship Id="rId5" Type="http://schemas.openxmlformats.org/officeDocument/2006/relationships/hyperlink" Target="https://www.radiocollection.be/fr/constructeurs_fr.html" TargetMode="External"/><Relationship Id="rId61" Type="http://schemas.openxmlformats.org/officeDocument/2006/relationships/hyperlink" Target="https://www.radiocollection.be/fr/constructeurs_fr.html" TargetMode="External"/><Relationship Id="rId10" Type="http://schemas.openxmlformats.org/officeDocument/2006/relationships/hyperlink" Target="https://www.radiocollection.be/images/asia_img/ASIA_usine_low.jpg" TargetMode="External"/><Relationship Id="rId19" Type="http://schemas.openxmlformats.org/officeDocument/2006/relationships/hyperlink" Target="https://www.radiocollection.be/fr/ginouves_fr.html" TargetMode="External"/><Relationship Id="rId31" Type="http://schemas.openxmlformats.org/officeDocument/2006/relationships/hyperlink" Target="https://www.radiocollection.be/fr/constructeurs_fr.html" TargetMode="External"/><Relationship Id="rId44" Type="http://schemas.openxmlformats.org/officeDocument/2006/relationships/hyperlink" Target="https://www.radiomuseum.org/dsp_hersteller_detail.cfm?company_id=18166" TargetMode="External"/><Relationship Id="rId52" Type="http://schemas.openxmlformats.org/officeDocument/2006/relationships/hyperlink" Target="http://axiomaudio.be/historique-de-willy-peters/" TargetMode="External"/><Relationship Id="rId60" Type="http://schemas.openxmlformats.org/officeDocument/2006/relationships/hyperlink" Target="https://www.radiocollection.be/fr/constructeurs_fr.html" TargetMode="External"/><Relationship Id="rId65" Type="http://schemas.openxmlformats.org/officeDocument/2006/relationships/hyperlink" Target="https://www.radiocollection.be/fr/constructeurs_fr.html" TargetMode="External"/><Relationship Id="rId73" Type="http://schemas.openxmlformats.org/officeDocument/2006/relationships/hyperlink" Target="http://axiomaudio.be/historique-de-willy-peter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diocollection.be/fr/constructeurs_fr.html" TargetMode="External"/><Relationship Id="rId14" Type="http://schemas.openxmlformats.org/officeDocument/2006/relationships/hyperlink" Target="https://www.radiocollection.be/fr/constructeurs_fr.html" TargetMode="External"/><Relationship Id="rId22" Type="http://schemas.openxmlformats.org/officeDocument/2006/relationships/hyperlink" Target="https://www.radiocollection.be/fr/constructeurs_fr.html" TargetMode="External"/><Relationship Id="rId27" Type="http://schemas.openxmlformats.org/officeDocument/2006/relationships/hyperlink" Target="https://www.radiocollection.be/fr/constructeurs_fr.html" TargetMode="External"/><Relationship Id="rId30" Type="http://schemas.openxmlformats.org/officeDocument/2006/relationships/hyperlink" Target="https://www.radiocollection.be/fr/constructeurs_fr.html" TargetMode="External"/><Relationship Id="rId35" Type="http://schemas.openxmlformats.org/officeDocument/2006/relationships/hyperlink" Target="https://www.radiocollection.be/fr/constructeurs_fr.html" TargetMode="External"/><Relationship Id="rId43" Type="http://schemas.openxmlformats.org/officeDocument/2006/relationships/hyperlink" Target="https://www.radiocollection.be/fr/constructeurs_fr.html" TargetMode="External"/><Relationship Id="rId48" Type="http://schemas.openxmlformats.org/officeDocument/2006/relationships/hyperlink" Target="https://www.radiocollection.be/fr/constructeurs_fr.html" TargetMode="External"/><Relationship Id="rId56" Type="http://schemas.openxmlformats.org/officeDocument/2006/relationships/hyperlink" Target="https://www.radiocollection.be/fr/constructeurs_fr.html" TargetMode="External"/><Relationship Id="rId64" Type="http://schemas.openxmlformats.org/officeDocument/2006/relationships/hyperlink" Target="https://www.radiocollection.be/fr/constructeurs_fr.html" TargetMode="External"/><Relationship Id="rId69" Type="http://schemas.openxmlformats.org/officeDocument/2006/relationships/hyperlink" Target="https://www.radiocollection.be/fr/constructeurs_fr.html" TargetMode="External"/><Relationship Id="rId77" Type="http://schemas.openxmlformats.org/officeDocument/2006/relationships/hyperlink" Target="https://www.radiocollection.be/fr/constructeurs_fr.html" TargetMode="External"/><Relationship Id="rId8" Type="http://schemas.openxmlformats.org/officeDocument/2006/relationships/hyperlink" Target="https://www.radiocollection.be/fr/carad_fr.html" TargetMode="External"/><Relationship Id="rId51" Type="http://schemas.openxmlformats.org/officeDocument/2006/relationships/hyperlink" Target="https://www.radiocollection.be/images/RR_img/usine_rr_01.jpg" TargetMode="External"/><Relationship Id="rId72" Type="http://schemas.openxmlformats.org/officeDocument/2006/relationships/hyperlink" Target="https://www.radiocollection.be/fr/constructeurs_fr.html" TargetMode="External"/><Relationship Id="rId3" Type="http://schemas.openxmlformats.org/officeDocument/2006/relationships/settings" Target="settings.xml"/><Relationship Id="rId12" Type="http://schemas.openxmlformats.org/officeDocument/2006/relationships/hyperlink" Target="https://www.radiocollection.be/fr/constructeurs_fr.html" TargetMode="External"/><Relationship Id="rId17" Type="http://schemas.openxmlformats.org/officeDocument/2006/relationships/hyperlink" Target="https://www.radiocollection.be/fr/constructeurs_fr.html" TargetMode="External"/><Relationship Id="rId25" Type="http://schemas.openxmlformats.org/officeDocument/2006/relationships/hyperlink" Target="https://www.radiocollection.be/fr/constructeurs_fr.html" TargetMode="External"/><Relationship Id="rId33" Type="http://schemas.openxmlformats.org/officeDocument/2006/relationships/hyperlink" Target="https://www.radiocollection.be/fr/constructeurs_fr.html" TargetMode="External"/><Relationship Id="rId38" Type="http://schemas.openxmlformats.org/officeDocument/2006/relationships/hyperlink" Target="https://www.radiocollection.be/fr/constructeurs_fr.html" TargetMode="External"/><Relationship Id="rId46" Type="http://schemas.openxmlformats.org/officeDocument/2006/relationships/hyperlink" Target="https://www.radiocollection.be/fr/constructeurs_fr.html" TargetMode="External"/><Relationship Id="rId59" Type="http://schemas.openxmlformats.org/officeDocument/2006/relationships/hyperlink" Target="https://www.radiocollection.be/fr/soundex_fr.html" TargetMode="External"/><Relationship Id="rId67" Type="http://schemas.openxmlformats.org/officeDocument/2006/relationships/hyperlink" Target="https://www.radiocollection.be/fr/constructeurs_fr.html" TargetMode="External"/><Relationship Id="rId20" Type="http://schemas.openxmlformats.org/officeDocument/2006/relationships/hyperlink" Target="https://www.radiocollection.be/fr/constructeurs_fr.html" TargetMode="External"/><Relationship Id="rId41" Type="http://schemas.openxmlformats.org/officeDocument/2006/relationships/hyperlink" Target="https://www.radiocollection.be/fr/constructeurs_fr.html" TargetMode="External"/><Relationship Id="rId54" Type="http://schemas.openxmlformats.org/officeDocument/2006/relationships/hyperlink" Target="https://www.radiocollection.be/fr/constructeurs_fr.html" TargetMode="External"/><Relationship Id="rId62" Type="http://schemas.openxmlformats.org/officeDocument/2006/relationships/hyperlink" Target="https://www.radiocollection.be/fr/constructeurs_fr.html" TargetMode="External"/><Relationship Id="rId70" Type="http://schemas.openxmlformats.org/officeDocument/2006/relationships/hyperlink" Target="https://www.radiocollection.be/fr/constructeurs_fr.html" TargetMode="External"/><Relationship Id="rId75" Type="http://schemas.openxmlformats.org/officeDocument/2006/relationships/hyperlink" Target="https://www.radiocollection.be/fr/constructeurs_fr.html" TargetMode="External"/><Relationship Id="rId1" Type="http://schemas.openxmlformats.org/officeDocument/2006/relationships/numbering" Target="numbering.xml"/><Relationship Id="rId6" Type="http://schemas.openxmlformats.org/officeDocument/2006/relationships/hyperlink" Target="https://www.radiocollection.be/fr/constructeurs_fr.html" TargetMode="External"/><Relationship Id="rId15" Type="http://schemas.openxmlformats.org/officeDocument/2006/relationships/hyperlink" Target="https://www.radiocollection.be/fr/constructeurs_fr.html" TargetMode="External"/><Relationship Id="rId23" Type="http://schemas.openxmlformats.org/officeDocument/2006/relationships/hyperlink" Target="https://www.radiocollection.be/fr/constructeurs_fr.html" TargetMode="External"/><Relationship Id="rId28" Type="http://schemas.openxmlformats.org/officeDocument/2006/relationships/hyperlink" Target="https://www.radiocollection.be/fr/constructeurs_fr.html" TargetMode="External"/><Relationship Id="rId36" Type="http://schemas.openxmlformats.org/officeDocument/2006/relationships/hyperlink" Target="https://www.radiocollection.be/fr/constructeurs_fr.html" TargetMode="External"/><Relationship Id="rId49" Type="http://schemas.openxmlformats.org/officeDocument/2006/relationships/hyperlink" Target="https://www.radiocollection.be/fr/constructeurs_fr.html" TargetMode="External"/><Relationship Id="rId57" Type="http://schemas.openxmlformats.org/officeDocument/2006/relationships/hyperlink" Target="http://www.radiomuseum.org/r/sbr_sr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14799</Words>
  <Characters>84453</Characters>
  <Application>Microsoft Office Word</Application>
  <DocSecurity>0</DocSecurity>
  <Lines>703</Lines>
  <Paragraphs>198</Paragraphs>
  <ScaleCrop>false</ScaleCrop>
  <Company/>
  <LinksUpToDate>false</LinksUpToDate>
  <CharactersWithSpaces>99054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Ribbens Pascal (PZ AMOW)</dc:creator>
  <cp:keywords/>
  <dc:description/>
  <cp:lastModifiedBy>Ribbens Pascal (PZ AMOW)</cp:lastModifiedBy>
  <cp:revision>2</cp:revision>
  <dcterms:created xsi:type="dcterms:W3CDTF">2021-12-16T20:49:00Z</dcterms:created>
  <dcterms:modified xsi:type="dcterms:W3CDTF">2021-12-16T20:49:00Z</dcterms:modified>
</cp:coreProperties>
</file>